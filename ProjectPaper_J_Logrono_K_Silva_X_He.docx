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8577031"/>
        <w:docPartObj>
          <w:docPartGallery w:val="Cover Pages"/>
          <w:docPartUnique/>
        </w:docPartObj>
      </w:sdtPr>
      <w:sdtEndPr/>
      <w:sdtContent>
        <w:p w14:paraId="694EC390" w14:textId="75C74468" w:rsidR="007361F4" w:rsidRDefault="007361F4"/>
        <w:p w14:paraId="7B0DBBD6" w14:textId="486257F3" w:rsidR="004C39A8" w:rsidRPr="007361F4" w:rsidRDefault="007361F4" w:rsidP="007361F4">
          <w:pPr>
            <w:rPr>
              <w:rFonts w:asciiTheme="majorHAnsi" w:eastAsiaTheme="majorEastAsia" w:hAnsiTheme="majorHAnsi" w:cstheme="majorBidi"/>
              <w:color w:val="B01513" w:themeColor="accent1"/>
              <w:kern w:val="28"/>
              <w:sz w:val="72"/>
              <w:szCs w:val="72"/>
            </w:rPr>
          </w:pPr>
          <w:r>
            <w:rPr>
              <w:noProof/>
              <w:lang w:eastAsia="zh-CN"/>
            </w:rPr>
            <mc:AlternateContent>
              <mc:Choice Requires="wps">
                <w:drawing>
                  <wp:anchor distT="0" distB="0" distL="182880" distR="182880" simplePos="0" relativeHeight="251658240" behindDoc="0" locked="0" layoutInCell="1" allowOverlap="1" wp14:anchorId="6AB5B5C7" wp14:editId="71FB05E1">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1820545"/>
                    <wp:effectExtent l="0" t="0" r="3810" b="825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82091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15D9B98" w14:textId="7694A072" w:rsidR="007361F4" w:rsidRPr="009822F9" w:rsidRDefault="00F7201D" w:rsidP="009F2CC6">
                                <w:pPr>
                                  <w:pStyle w:val="NoSpacing"/>
                                  <w:spacing w:before="40" w:after="560" w:line="216" w:lineRule="auto"/>
                                  <w:jc w:val="right"/>
                                  <w:rPr>
                                    <w:rFonts w:ascii="Century Gothic" w:hAnsi="Century Gothic"/>
                                    <w:b/>
                                    <w:bCs/>
                                    <w:color w:val="B01513" w:themeColor="accent1"/>
                                    <w:sz w:val="56"/>
                                    <w:szCs w:val="56"/>
                                  </w:rPr>
                                </w:pPr>
                                <w:sdt>
                                  <w:sdtPr>
                                    <w:rPr>
                                      <w:rFonts w:ascii="Century Gothic" w:hAnsi="Century Gothic"/>
                                      <w:b/>
                                      <w:bCs/>
                                      <w:color w:val="B01513" w:themeColor="accent1"/>
                                      <w:sz w:val="50"/>
                                      <w:szCs w:val="50"/>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822F9" w:rsidRPr="009F2CC6">
                                      <w:rPr>
                                        <w:rFonts w:ascii="Century Gothic" w:hAnsi="Century Gothic"/>
                                        <w:b/>
                                        <w:bCs/>
                                        <w:color w:val="B01513" w:themeColor="accent1"/>
                                        <w:sz w:val="50"/>
                                        <w:szCs w:val="50"/>
                                      </w:rPr>
                                      <w:t>Recognizing</w:t>
                                    </w:r>
                                    <w:r w:rsidR="007361F4" w:rsidRPr="009F2CC6">
                                      <w:rPr>
                                        <w:rFonts w:ascii="Century Gothic" w:hAnsi="Century Gothic"/>
                                        <w:b/>
                                        <w:bCs/>
                                        <w:color w:val="B01513" w:themeColor="accent1"/>
                                        <w:sz w:val="50"/>
                                        <w:szCs w:val="50"/>
                                      </w:rPr>
                                      <w:t xml:space="preserve"> Internet Toxicity</w:t>
                                    </w:r>
                                  </w:sdtContent>
                                </w:sdt>
                              </w:p>
                              <w:sdt>
                                <w:sdtPr>
                                  <w:rPr>
                                    <w:rFonts w:ascii="Century Gothic" w:hAnsi="Century Gothic"/>
                                    <w:b/>
                                    <w:bCs/>
                                    <w:sz w:val="24"/>
                                    <w:lang w:eastAsia="ja-JP"/>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F26D2B0" w14:textId="3C0C7D9F" w:rsidR="007361F4" w:rsidRPr="007361F4" w:rsidRDefault="007361F4" w:rsidP="009F2CC6">
                                    <w:pPr>
                                      <w:pStyle w:val="NoSpacing"/>
                                      <w:spacing w:before="40" w:after="40"/>
                                      <w:jc w:val="center"/>
                                      <w:rPr>
                                        <w:rFonts w:ascii="Century Gothic" w:hAnsi="Century Gothic"/>
                                        <w:caps/>
                                        <w:color w:val="2A424D" w:themeColor="accent5" w:themeShade="80"/>
                                        <w:sz w:val="28"/>
                                        <w:szCs w:val="28"/>
                                      </w:rPr>
                                    </w:pPr>
                                    <w:r w:rsidRPr="007361F4">
                                      <w:rPr>
                                        <w:rFonts w:ascii="Century Gothic" w:hAnsi="Century Gothic"/>
                                        <w:b/>
                                        <w:bCs/>
                                        <w:sz w:val="24"/>
                                        <w:lang w:eastAsia="ja-JP"/>
                                      </w:rPr>
                                      <w:t>IST 736 Final Project</w:t>
                                    </w:r>
                                  </w:p>
                                </w:sdtContent>
                              </w:sdt>
                              <w:sdt>
                                <w:sdtPr>
                                  <w:rPr>
                                    <w:rFonts w:ascii="Century Gothic" w:hAnsi="Century Gothic"/>
                                    <w:b/>
                                    <w:bCs/>
                                    <w:sz w:val="24"/>
                                    <w:lang w:eastAsia="ja-JP"/>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F6D73D1" w14:textId="3B62E4D1" w:rsidR="007361F4" w:rsidRPr="007361F4" w:rsidRDefault="007361F4" w:rsidP="009F2CC6">
                                    <w:pPr>
                                      <w:pStyle w:val="NoSpacing"/>
                                      <w:spacing w:before="80" w:after="40"/>
                                      <w:jc w:val="center"/>
                                      <w:rPr>
                                        <w:rFonts w:ascii="Century Gothic" w:hAnsi="Century Gothic"/>
                                        <w:caps/>
                                        <w:color w:val="54849A" w:themeColor="accent5"/>
                                        <w:sz w:val="24"/>
                                        <w:szCs w:val="24"/>
                                      </w:rPr>
                                    </w:pPr>
                                    <w:proofErr w:type="spellStart"/>
                                    <w:r w:rsidRPr="007361F4">
                                      <w:rPr>
                                        <w:rFonts w:ascii="Century Gothic" w:hAnsi="Century Gothic"/>
                                        <w:b/>
                                        <w:bCs/>
                                        <w:sz w:val="24"/>
                                        <w:lang w:eastAsia="ja-JP"/>
                                      </w:rPr>
                                      <w:t>Xiangzhen</w:t>
                                    </w:r>
                                    <w:proofErr w:type="spellEnd"/>
                                    <w:r w:rsidRPr="007361F4">
                                      <w:rPr>
                                        <w:rFonts w:ascii="Century Gothic" w:hAnsi="Century Gothic"/>
                                        <w:b/>
                                        <w:bCs/>
                                        <w:sz w:val="24"/>
                                        <w:lang w:eastAsia="ja-JP"/>
                                      </w:rPr>
                                      <w:t xml:space="preserve"> He</w:t>
                                    </w:r>
                                    <w:r w:rsidR="009D074F">
                                      <w:rPr>
                                        <w:rFonts w:ascii="Century Gothic" w:hAnsi="Century Gothic"/>
                                        <w:b/>
                                        <w:bCs/>
                                        <w:sz w:val="24"/>
                                        <w:lang w:eastAsia="ja-JP"/>
                                      </w:rPr>
                                      <w:t xml:space="preserve"> |</w:t>
                                    </w:r>
                                    <w:r w:rsidRPr="007361F4">
                                      <w:rPr>
                                        <w:rFonts w:ascii="Century Gothic" w:hAnsi="Century Gothic"/>
                                        <w:b/>
                                        <w:bCs/>
                                        <w:sz w:val="24"/>
                                        <w:lang w:eastAsia="ja-JP"/>
                                      </w:rPr>
                                      <w:t xml:space="preserve"> Katherine Hurtado-Da Silva</w:t>
                                    </w:r>
                                    <w:r w:rsidR="009D074F">
                                      <w:rPr>
                                        <w:rFonts w:ascii="Century Gothic" w:hAnsi="Century Gothic"/>
                                        <w:b/>
                                        <w:bCs/>
                                        <w:sz w:val="24"/>
                                        <w:lang w:eastAsia="ja-JP"/>
                                      </w:rPr>
                                      <w:t xml:space="preserve"> |</w:t>
                                    </w:r>
                                    <w:r w:rsidRPr="007361F4">
                                      <w:rPr>
                                        <w:rFonts w:ascii="Century Gothic" w:hAnsi="Century Gothic"/>
                                        <w:b/>
                                        <w:bCs/>
                                        <w:sz w:val="24"/>
                                        <w:lang w:eastAsia="ja-JP"/>
                                      </w:rPr>
                                      <w:t xml:space="preserve"> Jazmin Logroño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xmlns:oel="http://schemas.microsoft.com/office/2019/extlst">
                <w:pict>
                  <v:shapetype w14:anchorId="6AB5B5C7" id="_x0000_t202" coordsize="21600,21600" o:spt="202" path="m,l,21600r21600,l21600,xe">
                    <v:stroke joinstyle="miter"/>
                    <v:path gradientshapeok="t" o:connecttype="rect"/>
                  </v:shapetype>
                  <v:shape id="Text Box 131" o:spid="_x0000_s1026" type="#_x0000_t202" style="position:absolute;margin-left:0;margin-top:0;width:369pt;height:143.35pt;z-index:251658240;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" filled="f" stroked="f">
                    <v:textbox inset="0,0,0,0">
                      <w:txbxContent>
                        <w:p w14:paraId="215D9B98" w14:textId="7694A072" w:rsidR="007361F4" w:rsidRPr="009822F9" w:rsidRDefault="006D47A3" w:rsidP="009F2CC6">
                          <w:pPr>
                            <w:pStyle w:val="NoSpacing"/>
                            <w:spacing w:before="40" w:after="560" w:line="216" w:lineRule="auto"/>
                            <w:jc w:val="right"/>
                            <w:rPr>
                              <w:rFonts w:ascii="Century Gothic" w:hAnsi="Century Gothic"/>
                              <w:b/>
                              <w:bCs/>
                              <w:color w:val="B01513" w:themeColor="accent1"/>
                              <w:sz w:val="56"/>
                              <w:szCs w:val="56"/>
                            </w:rPr>
                          </w:pPr>
                          <w:sdt>
                            <w:sdtPr>
                              <w:rPr>
                                <w:rFonts w:ascii="Century Gothic" w:hAnsi="Century Gothic"/>
                                <w:b/>
                                <w:bCs/>
                                <w:color w:val="B01513" w:themeColor="accent1"/>
                                <w:sz w:val="50"/>
                                <w:szCs w:val="50"/>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822F9" w:rsidRPr="009F2CC6">
                                <w:rPr>
                                  <w:rFonts w:ascii="Century Gothic" w:hAnsi="Century Gothic"/>
                                  <w:b/>
                                  <w:bCs/>
                                  <w:color w:val="B01513" w:themeColor="accent1"/>
                                  <w:sz w:val="50"/>
                                  <w:szCs w:val="50"/>
                                </w:rPr>
                                <w:t>Recognizing</w:t>
                              </w:r>
                              <w:r w:rsidR="007361F4" w:rsidRPr="009F2CC6">
                                <w:rPr>
                                  <w:rFonts w:ascii="Century Gothic" w:hAnsi="Century Gothic"/>
                                  <w:b/>
                                  <w:bCs/>
                                  <w:color w:val="B01513" w:themeColor="accent1"/>
                                  <w:sz w:val="50"/>
                                  <w:szCs w:val="50"/>
                                </w:rPr>
                                <w:t xml:space="preserve"> Internet Toxicity</w:t>
                              </w:r>
                            </w:sdtContent>
                          </w:sdt>
                        </w:p>
                        <w:sdt>
                          <w:sdtPr>
                            <w:rPr>
                              <w:rFonts w:ascii="Century Gothic" w:hAnsi="Century Gothic"/>
                              <w:b/>
                              <w:bCs/>
                              <w:sz w:val="24"/>
                              <w:lang w:eastAsia="ja-JP"/>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F26D2B0" w14:textId="3C0C7D9F" w:rsidR="007361F4" w:rsidRPr="007361F4" w:rsidRDefault="007361F4" w:rsidP="009F2CC6">
                              <w:pPr>
                                <w:pStyle w:val="NoSpacing"/>
                                <w:spacing w:before="40" w:after="40"/>
                                <w:jc w:val="center"/>
                                <w:rPr>
                                  <w:rFonts w:ascii="Century Gothic" w:hAnsi="Century Gothic"/>
                                  <w:caps/>
                                  <w:color w:val="2A424D" w:themeColor="accent5" w:themeShade="80"/>
                                  <w:sz w:val="28"/>
                                  <w:szCs w:val="28"/>
                                </w:rPr>
                              </w:pPr>
                              <w:r w:rsidRPr="007361F4">
                                <w:rPr>
                                  <w:rFonts w:ascii="Century Gothic" w:hAnsi="Century Gothic"/>
                                  <w:b/>
                                  <w:bCs/>
                                  <w:sz w:val="24"/>
                                  <w:lang w:eastAsia="ja-JP"/>
                                </w:rPr>
                                <w:t>IST 736 Final Project</w:t>
                              </w:r>
                            </w:p>
                          </w:sdtContent>
                        </w:sdt>
                        <w:sdt>
                          <w:sdtPr>
                            <w:rPr>
                              <w:rFonts w:ascii="Century Gothic" w:hAnsi="Century Gothic"/>
                              <w:b/>
                              <w:bCs/>
                              <w:sz w:val="24"/>
                              <w:lang w:eastAsia="ja-JP"/>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F6D73D1" w14:textId="3B62E4D1" w:rsidR="007361F4" w:rsidRPr="007361F4" w:rsidRDefault="007361F4" w:rsidP="009F2CC6">
                              <w:pPr>
                                <w:pStyle w:val="NoSpacing"/>
                                <w:spacing w:before="80" w:after="40"/>
                                <w:jc w:val="center"/>
                                <w:rPr>
                                  <w:rFonts w:ascii="Century Gothic" w:hAnsi="Century Gothic"/>
                                  <w:caps/>
                                  <w:color w:val="54849A" w:themeColor="accent5"/>
                                  <w:sz w:val="24"/>
                                  <w:szCs w:val="24"/>
                                </w:rPr>
                              </w:pPr>
                              <w:r w:rsidRPr="007361F4">
                                <w:rPr>
                                  <w:rFonts w:ascii="Century Gothic" w:hAnsi="Century Gothic"/>
                                  <w:b/>
                                  <w:bCs/>
                                  <w:sz w:val="24"/>
                                  <w:lang w:eastAsia="ja-JP"/>
                                </w:rPr>
                                <w:t>Xiangzhen He</w:t>
                              </w:r>
                              <w:r w:rsidR="009D074F">
                                <w:rPr>
                                  <w:rFonts w:ascii="Century Gothic" w:hAnsi="Century Gothic"/>
                                  <w:b/>
                                  <w:bCs/>
                                  <w:sz w:val="24"/>
                                  <w:lang w:eastAsia="ja-JP"/>
                                </w:rPr>
                                <w:t xml:space="preserve"> |</w:t>
                              </w:r>
                              <w:r w:rsidRPr="007361F4">
                                <w:rPr>
                                  <w:rFonts w:ascii="Century Gothic" w:hAnsi="Century Gothic"/>
                                  <w:b/>
                                  <w:bCs/>
                                  <w:sz w:val="24"/>
                                  <w:lang w:eastAsia="ja-JP"/>
                                </w:rPr>
                                <w:t xml:space="preserve"> Katherine Hurtado-Da Silva</w:t>
                              </w:r>
                              <w:r w:rsidR="009D074F">
                                <w:rPr>
                                  <w:rFonts w:ascii="Century Gothic" w:hAnsi="Century Gothic"/>
                                  <w:b/>
                                  <w:bCs/>
                                  <w:sz w:val="24"/>
                                  <w:lang w:eastAsia="ja-JP"/>
                                </w:rPr>
                                <w:t xml:space="preserve"> |</w:t>
                              </w:r>
                              <w:r w:rsidRPr="007361F4">
                                <w:rPr>
                                  <w:rFonts w:ascii="Century Gothic" w:hAnsi="Century Gothic"/>
                                  <w:b/>
                                  <w:bCs/>
                                  <w:sz w:val="24"/>
                                  <w:lang w:eastAsia="ja-JP"/>
                                </w:rPr>
                                <w:t xml:space="preserve"> Jazmin Logroño</w:t>
                              </w:r>
                            </w:p>
                          </w:sdtContent>
                        </w:sdt>
                      </w:txbxContent>
                    </v:textbox>
                    <w10:wrap type="square" anchorx="margin" anchory="page"/>
                  </v:shape>
                </w:pict>
              </mc:Fallback>
            </mc:AlternateContent>
          </w:r>
          <w:r>
            <w:br w:type="page"/>
          </w:r>
        </w:p>
      </w:sdtContent>
    </w:sdt>
    <w:p w14:paraId="58EBF076" w14:textId="7193441B" w:rsidR="004C39A8" w:rsidRDefault="00723020" w:rsidP="007C55EE">
      <w:pPr>
        <w:pStyle w:val="Heading1"/>
        <w:numPr>
          <w:ilvl w:val="0"/>
          <w:numId w:val="18"/>
        </w:numPr>
      </w:pPr>
      <w:r>
        <w:lastRenderedPageBreak/>
        <w:t>Introduction</w:t>
      </w:r>
    </w:p>
    <w:p w14:paraId="4BAC19EF" w14:textId="17B6E622" w:rsidR="00592BF1" w:rsidRPr="00592BF1" w:rsidRDefault="00592BF1" w:rsidP="00592BF1">
      <w:pPr>
        <w:ind w:firstLine="720"/>
        <w:rPr>
          <w:rFonts w:eastAsia="Times New Roman" w:cs="Times New Roman"/>
        </w:rPr>
      </w:pPr>
      <w:r w:rsidRPr="1A82FF5B">
        <w:rPr>
          <w:rFonts w:eastAsia="Times New Roman" w:cs="Times New Roman"/>
        </w:rPr>
        <w:t>Merriam-Webster defines toxic as "extremely harsh, malicious, or harmful." The definition provided is vague because harshness is all relative to a person. For example, a person initially from a tough neighborhood will likely have a higher tolerance for harshness than someone who grew up in Beverly Hills. Due to the vague definition and relative nature of toxicity, toxic speech and writings are difficult to categorize. Curse words introduce another complication. If someone says, "WTF," is that a harsh, malicious statement, or are they using a combination of words to express certain emotions? The internet has introduced new ways for people to express themselves, but also new ways to insult others. Toxic expressions have grown to have a largely negative impact on internet users; identifying toxic expressions can help mediate the exposure to toxic comments and their impacts on internet users.</w:t>
      </w:r>
    </w:p>
    <w:p w14:paraId="0515E3B7" w14:textId="1D7BA98B" w:rsidR="00312ADB" w:rsidRDefault="00592BF1" w:rsidP="00312ADB">
      <w:pPr>
        <w:ind w:firstLine="720"/>
        <w:rPr>
          <w:rFonts w:eastAsia="Times New Roman" w:cs="Times New Roman"/>
        </w:rPr>
      </w:pPr>
      <w:r w:rsidRPr="391699A2">
        <w:rPr>
          <w:rFonts w:eastAsia="Times New Roman" w:cs="Times New Roman"/>
        </w:rPr>
        <w:t>Toxic comments</w:t>
      </w:r>
      <w:r w:rsidR="004265D2">
        <w:rPr>
          <w:rFonts w:eastAsia="Times New Roman" w:cs="Times New Roman"/>
        </w:rPr>
        <w:t xml:space="preserve"> normally fall into two categories, hate speech and online harassment</w:t>
      </w:r>
      <w:r w:rsidR="006D5407">
        <w:rPr>
          <w:rFonts w:eastAsia="Times New Roman" w:cs="Times New Roman"/>
        </w:rPr>
        <w:t xml:space="preserve">. </w:t>
      </w:r>
      <w:r w:rsidR="00BB1649" w:rsidRPr="688210C7">
        <w:rPr>
          <w:rFonts w:eastAsia="Times New Roman" w:cs="Times New Roman"/>
        </w:rPr>
        <w:t>Both have been ongoing issues for years and research finds that around 41% of Americans experienced at least one form of online harassment in 2020</w:t>
      </w:r>
      <w:r w:rsidR="00BB1649" w:rsidRPr="688210C7">
        <w:rPr>
          <w:rStyle w:val="FootnoteReference"/>
          <w:rFonts w:eastAsia="Times New Roman" w:cs="Times New Roman"/>
        </w:rPr>
        <w:footnoteReference w:id="2"/>
      </w:r>
      <w:r w:rsidR="00BB1649" w:rsidRPr="688210C7">
        <w:rPr>
          <w:rFonts w:eastAsia="Times New Roman" w:cs="Times New Roman"/>
        </w:rPr>
        <w:t xml:space="preserve">. </w:t>
      </w:r>
      <w:r w:rsidR="006D5407">
        <w:rPr>
          <w:rFonts w:eastAsia="Times New Roman" w:cs="Times New Roman"/>
        </w:rPr>
        <w:t>Toxic comments</w:t>
      </w:r>
      <w:r w:rsidRPr="391699A2">
        <w:rPr>
          <w:rFonts w:eastAsia="Times New Roman" w:cs="Times New Roman"/>
        </w:rPr>
        <w:t xml:space="preserve"> have worked their way into all parts of the internet. Social media platforms, like Twitter, Instagram, and Facebook, are websites where people sometimes find themselves harassed or "trolled" by other users. The internet's anonymity gives people more confidence and less responsibility for anything written online</w:t>
      </w:r>
      <w:r w:rsidRPr="0013089F">
        <w:rPr>
          <w:rFonts w:eastAsia="Times New Roman" w:cs="Times New Roman"/>
        </w:rPr>
        <w:t xml:space="preserve">. </w:t>
      </w:r>
      <w:r w:rsidR="1ED485E8" w:rsidRPr="688210C7">
        <w:rPr>
          <w:rFonts w:eastAsia="Times New Roman" w:cs="Times New Roman"/>
        </w:rPr>
        <w:t>Anonymity</w:t>
      </w:r>
      <w:r w:rsidR="0013089F" w:rsidRPr="688210C7">
        <w:rPr>
          <w:rFonts w:eastAsia="Times New Roman" w:cs="Times New Roman"/>
        </w:rPr>
        <w:t xml:space="preserve"> provides opportunities for negative online behaviors with little to no recourse.</w:t>
      </w:r>
      <w:r w:rsidR="00BA0BBD" w:rsidRPr="688210C7">
        <w:rPr>
          <w:rFonts w:eastAsia="Times New Roman" w:cs="Times New Roman"/>
        </w:rPr>
        <w:t xml:space="preserve"> </w:t>
      </w:r>
      <w:r w:rsidR="0013089F" w:rsidRPr="688210C7">
        <w:rPr>
          <w:rFonts w:eastAsia="Times New Roman" w:cs="Times New Roman"/>
        </w:rPr>
        <w:t>This makes it so these people don't see any real negative consequences or punishments for their online behaviors.</w:t>
      </w:r>
      <w:r w:rsidR="0013089F">
        <w:t xml:space="preserve"> </w:t>
      </w:r>
      <w:r w:rsidRPr="391699A2">
        <w:rPr>
          <w:rFonts w:eastAsia="Times New Roman" w:cs="Times New Roman"/>
        </w:rPr>
        <w:t xml:space="preserve">Social media is not the only problem. Toxic comments have </w:t>
      </w:r>
      <w:r w:rsidR="5E6739F2" w:rsidRPr="391699A2">
        <w:rPr>
          <w:rFonts w:eastAsia="Times New Roman" w:cs="Times New Roman"/>
        </w:rPr>
        <w:t xml:space="preserve">also </w:t>
      </w:r>
      <w:r w:rsidRPr="391699A2">
        <w:rPr>
          <w:rFonts w:eastAsia="Times New Roman" w:cs="Times New Roman"/>
        </w:rPr>
        <w:t>worked their way into information platforms such as Wikipedia. Although censorship is always a drastic solution, one question to consider before censorship is, do toxic comments belong on information platforms like Wikipedia?</w:t>
      </w:r>
    </w:p>
    <w:p w14:paraId="65DC3D53" w14:textId="234BE9DA" w:rsidR="00312ADB" w:rsidRDefault="00312ADB" w:rsidP="00312ADB">
      <w:pPr>
        <w:ind w:firstLine="720"/>
        <w:jc w:val="center"/>
      </w:pPr>
      <w:r>
        <w:fldChar w:fldCharType="begin"/>
      </w:r>
      <w:r>
        <w:instrText xml:space="preserve"> INCLUDEPICTURE "https://upload.wikimedia.org/wikipedia/commons/thumb/0/06/Skull_and_Crossbones.svg/150px-Skull_and_Crossbones.svg.png" \* MERGEFORMATINET </w:instrText>
      </w:r>
      <w:r>
        <w:fldChar w:fldCharType="separate"/>
      </w:r>
      <w:r>
        <w:rPr>
          <w:noProof/>
        </w:rPr>
        <w:drawing>
          <wp:inline distT="0" distB="0" distL="0" distR="0" wp14:anchorId="3257119C" wp14:editId="522F2BD1">
            <wp:extent cx="990011" cy="949146"/>
            <wp:effectExtent l="0" t="0" r="635" b="3810"/>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14931" cy="973037"/>
                    </a:xfrm>
                    <a:prstGeom prst="rect">
                      <a:avLst/>
                    </a:prstGeom>
                    <a:noFill/>
                    <a:ln>
                      <a:noFill/>
                    </a:ln>
                  </pic:spPr>
                </pic:pic>
              </a:graphicData>
            </a:graphic>
          </wp:inline>
        </w:drawing>
      </w:r>
      <w:r>
        <w:fldChar w:fldCharType="end"/>
      </w:r>
    </w:p>
    <w:p w14:paraId="01368CC0" w14:textId="483EA676" w:rsidR="00312ADB" w:rsidRPr="00010143" w:rsidRDefault="00312ADB" w:rsidP="00010143">
      <w:pPr>
        <w:ind w:firstLine="720"/>
        <w:jc w:val="center"/>
        <w:rPr>
          <w:i/>
          <w:iCs/>
          <w:sz w:val="18"/>
          <w:szCs w:val="18"/>
        </w:rPr>
      </w:pPr>
      <w:r>
        <w:rPr>
          <w:i/>
          <w:iCs/>
          <w:sz w:val="18"/>
          <w:szCs w:val="18"/>
        </w:rPr>
        <w:t>Image</w:t>
      </w:r>
      <w:r w:rsidR="00D91149">
        <w:rPr>
          <w:i/>
          <w:iCs/>
          <w:sz w:val="18"/>
          <w:szCs w:val="18"/>
        </w:rPr>
        <w:t xml:space="preserve"> 1,</w:t>
      </w:r>
      <w:r>
        <w:rPr>
          <w:i/>
          <w:iCs/>
          <w:sz w:val="18"/>
          <w:szCs w:val="18"/>
        </w:rPr>
        <w:t xml:space="preserve"> source: </w:t>
      </w:r>
      <w:r w:rsidRPr="00312ADB">
        <w:rPr>
          <w:i/>
          <w:iCs/>
          <w:sz w:val="18"/>
          <w:szCs w:val="18"/>
        </w:rPr>
        <w:t>https://en.wikipedia.org/wiki/Toxicity</w:t>
      </w:r>
    </w:p>
    <w:p w14:paraId="3381EF82" w14:textId="15D84422" w:rsidR="48C46E5E" w:rsidRDefault="48C46E5E" w:rsidP="1A82FF5B">
      <w:pPr>
        <w:ind w:firstLine="720"/>
        <w:rPr>
          <w:rFonts w:eastAsia="Times New Roman" w:cs="Times New Roman"/>
          <w:szCs w:val="24"/>
        </w:rPr>
      </w:pPr>
      <w:r w:rsidRPr="1A82FF5B">
        <w:rPr>
          <w:rFonts w:eastAsia="Times New Roman" w:cs="Times New Roman"/>
          <w:szCs w:val="24"/>
        </w:rPr>
        <w:t xml:space="preserve">Regardless of the ambiguity around free speech and negative internet behaviors, the effects of online toxicity are undeniable. </w:t>
      </w:r>
    </w:p>
    <w:p w14:paraId="5F3E6001" w14:textId="7F7E691A" w:rsidR="48C46E5E" w:rsidRDefault="48C46E5E" w:rsidP="1A82FF5B">
      <w:pPr>
        <w:pStyle w:val="ListParagraph"/>
        <w:numPr>
          <w:ilvl w:val="0"/>
          <w:numId w:val="17"/>
        </w:numPr>
        <w:rPr>
          <w:rFonts w:eastAsia="Times New Roman" w:cs="Times New Roman"/>
        </w:rPr>
      </w:pPr>
      <w:r w:rsidRPr="1A82FF5B">
        <w:rPr>
          <w:rFonts w:eastAsia="Times New Roman" w:cs="Times New Roman"/>
          <w:color w:val="000000" w:themeColor="text1"/>
        </w:rPr>
        <w:t>Females and individuals from marginalized communities are disproportionately affected by online toxicity</w:t>
      </w:r>
      <w:r w:rsidRPr="1A82FF5B">
        <w:rPr>
          <w:rFonts w:eastAsia="Times New Roman" w:cs="Times New Roman"/>
        </w:rPr>
        <w:t>.</w:t>
      </w:r>
    </w:p>
    <w:p w14:paraId="45C13B64" w14:textId="0CB7AC43" w:rsidR="48C46E5E" w:rsidRDefault="48C46E5E" w:rsidP="1A82FF5B">
      <w:pPr>
        <w:pStyle w:val="ListParagraph"/>
        <w:numPr>
          <w:ilvl w:val="0"/>
          <w:numId w:val="17"/>
        </w:numPr>
        <w:rPr>
          <w:rFonts w:eastAsia="Times New Roman" w:cs="Times New Roman"/>
        </w:rPr>
      </w:pPr>
      <w:r w:rsidRPr="1A82FF5B">
        <w:rPr>
          <w:rFonts w:eastAsia="Times New Roman" w:cs="Times New Roman"/>
          <w:color w:val="000000" w:themeColor="text1"/>
        </w:rPr>
        <w:lastRenderedPageBreak/>
        <w:t xml:space="preserve">74% of adults that are involved in online gaming reported online toxicity, where 1 out of 10 </w:t>
      </w:r>
      <w:r w:rsidR="0082763B" w:rsidRPr="1A82FF5B">
        <w:rPr>
          <w:rFonts w:eastAsia="Times New Roman" w:cs="Times New Roman"/>
          <w:color w:val="000000" w:themeColor="text1"/>
        </w:rPr>
        <w:t>players reported</w:t>
      </w:r>
      <w:r w:rsidRPr="1A82FF5B">
        <w:rPr>
          <w:rFonts w:eastAsia="Times New Roman" w:cs="Times New Roman"/>
          <w:color w:val="000000" w:themeColor="text1"/>
        </w:rPr>
        <w:t xml:space="preserve"> having depressive or </w:t>
      </w:r>
      <w:r w:rsidR="001C0689" w:rsidRPr="1A82FF5B">
        <w:rPr>
          <w:rFonts w:eastAsia="Times New Roman" w:cs="Times New Roman"/>
          <w:color w:val="000000" w:themeColor="text1"/>
        </w:rPr>
        <w:t>suicidal thoughts</w:t>
      </w:r>
      <w:r w:rsidRPr="1A82FF5B">
        <w:rPr>
          <w:rFonts w:eastAsia="Times New Roman" w:cs="Times New Roman"/>
          <w:color w:val="000000" w:themeColor="text1"/>
        </w:rPr>
        <w:t xml:space="preserve"> in response to the harassment</w:t>
      </w:r>
      <w:r w:rsidR="00453DB7">
        <w:rPr>
          <w:rFonts w:eastAsia="Times New Roman" w:cs="Times New Roman"/>
          <w:color w:val="000000" w:themeColor="text1"/>
        </w:rPr>
        <w:t>.</w:t>
      </w:r>
      <w:r w:rsidRPr="1A82FF5B">
        <w:rPr>
          <w:rFonts w:eastAsia="Times New Roman" w:cs="Times New Roman"/>
        </w:rPr>
        <w:t xml:space="preserve"> </w:t>
      </w:r>
    </w:p>
    <w:p w14:paraId="756D9BC9" w14:textId="5A93FE68" w:rsidR="48C46E5E" w:rsidRDefault="48C46E5E" w:rsidP="1A82FF5B">
      <w:pPr>
        <w:pStyle w:val="ListParagraph"/>
        <w:numPr>
          <w:ilvl w:val="0"/>
          <w:numId w:val="17"/>
        </w:numPr>
        <w:rPr>
          <w:rFonts w:eastAsia="Times New Roman" w:cs="Times New Roman"/>
        </w:rPr>
      </w:pPr>
      <w:r w:rsidRPr="1A82FF5B">
        <w:rPr>
          <w:rFonts w:eastAsia="Times New Roman" w:cs="Times New Roman"/>
          <w:color w:val="000000" w:themeColor="text1"/>
        </w:rPr>
        <w:t>Children are the most vulnerable to this threat. Out of the 95% of U</w:t>
      </w:r>
      <w:r w:rsidR="00453DB7">
        <w:rPr>
          <w:rFonts w:eastAsia="Times New Roman" w:cs="Times New Roman"/>
          <w:color w:val="000000" w:themeColor="text1"/>
        </w:rPr>
        <w:t xml:space="preserve">nited </w:t>
      </w:r>
      <w:r w:rsidRPr="1A82FF5B">
        <w:rPr>
          <w:rFonts w:eastAsia="Times New Roman" w:cs="Times New Roman"/>
          <w:color w:val="000000" w:themeColor="text1"/>
        </w:rPr>
        <w:t>S</w:t>
      </w:r>
      <w:r w:rsidR="00453DB7">
        <w:rPr>
          <w:rFonts w:eastAsia="Times New Roman" w:cs="Times New Roman"/>
          <w:color w:val="000000" w:themeColor="text1"/>
        </w:rPr>
        <w:t>tates</w:t>
      </w:r>
      <w:r w:rsidRPr="1A82FF5B">
        <w:rPr>
          <w:rFonts w:eastAsia="Times New Roman" w:cs="Times New Roman"/>
          <w:color w:val="000000" w:themeColor="text1"/>
        </w:rPr>
        <w:t xml:space="preserve"> teen</w:t>
      </w:r>
      <w:r w:rsidR="00453DB7">
        <w:rPr>
          <w:rFonts w:eastAsia="Times New Roman" w:cs="Times New Roman"/>
          <w:color w:val="000000" w:themeColor="text1"/>
        </w:rPr>
        <w:t>age</w:t>
      </w:r>
      <w:r w:rsidRPr="1A82FF5B">
        <w:rPr>
          <w:rFonts w:eastAsia="Times New Roman" w:cs="Times New Roman"/>
          <w:color w:val="000000" w:themeColor="text1"/>
        </w:rPr>
        <w:t xml:space="preserve"> internet users, 37% </w:t>
      </w:r>
      <w:r w:rsidR="00453DB7">
        <w:rPr>
          <w:rFonts w:eastAsia="Times New Roman" w:cs="Times New Roman"/>
          <w:color w:val="000000" w:themeColor="text1"/>
        </w:rPr>
        <w:t>are cyberbullying victims</w:t>
      </w:r>
      <w:r w:rsidRPr="1A82FF5B">
        <w:rPr>
          <w:rFonts w:eastAsia="Times New Roman" w:cs="Times New Roman"/>
          <w:color w:val="000000" w:themeColor="text1"/>
        </w:rPr>
        <w:t>, which is a form of online toxicity developed social anxiety.</w:t>
      </w:r>
      <w:r w:rsidRPr="1A82FF5B">
        <w:rPr>
          <w:rFonts w:eastAsia="Times New Roman" w:cs="Times New Roman"/>
        </w:rPr>
        <w:t xml:space="preserve"> </w:t>
      </w:r>
    </w:p>
    <w:p w14:paraId="5D01D13A" w14:textId="344904CD" w:rsidR="48C46E5E" w:rsidRDefault="48C46E5E" w:rsidP="1A82FF5B">
      <w:pPr>
        <w:pStyle w:val="ListParagraph"/>
        <w:numPr>
          <w:ilvl w:val="0"/>
          <w:numId w:val="17"/>
        </w:numPr>
        <w:rPr>
          <w:rFonts w:eastAsia="Times New Roman" w:cs="Times New Roman"/>
          <w:color w:val="000000" w:themeColor="text1"/>
        </w:rPr>
      </w:pPr>
      <w:r w:rsidRPr="1A82FF5B">
        <w:rPr>
          <w:rFonts w:eastAsia="Times New Roman" w:cs="Times New Roman"/>
          <w:color w:val="000000" w:themeColor="text1"/>
        </w:rPr>
        <w:t xml:space="preserve">L1ght, an AI-based startup conducted an analysis of millions of websites, popular teen chat sites, and gaming platforms and concluded that there was a 900% increase in hate speech directed towards China or individuals with this ethnic background and a 40% rise in online toxicity among teens and children. </w:t>
      </w:r>
    </w:p>
    <w:p w14:paraId="1A6F62D5" w14:textId="432D973D" w:rsidR="48C46E5E" w:rsidRDefault="48C46E5E" w:rsidP="1A82FF5B">
      <w:pPr>
        <w:rPr>
          <w:rFonts w:eastAsia="Times New Roman" w:cs="Times New Roman"/>
        </w:rPr>
      </w:pPr>
      <w:r w:rsidRPr="688210C7">
        <w:rPr>
          <w:rFonts w:eastAsia="Times New Roman" w:cs="Times New Roman"/>
        </w:rPr>
        <w:t>Toxic behaviors, like harassment are not tolerated in the physical world and these statistics are pressuring online platforms to accept accountability for the elimination of online toxicity.</w:t>
      </w:r>
    </w:p>
    <w:p w14:paraId="045E87A1" w14:textId="22DFB788" w:rsidR="3588046A" w:rsidRDefault="3588046A" w:rsidP="688210C7">
      <w:pPr>
        <w:ind w:firstLine="720"/>
        <w:rPr>
          <w:rFonts w:eastAsia="Times New Roman" w:cs="Times New Roman"/>
        </w:rPr>
      </w:pPr>
      <w:r w:rsidRPr="688210C7">
        <w:rPr>
          <w:rFonts w:eastAsia="Times New Roman" w:cs="Times New Roman"/>
        </w:rPr>
        <w:t>With the</w:t>
      </w:r>
      <w:r w:rsidR="5A9A5274" w:rsidRPr="688210C7">
        <w:rPr>
          <w:rFonts w:eastAsia="Times New Roman" w:cs="Times New Roman"/>
        </w:rPr>
        <w:t xml:space="preserve"> growing concerns related to negative online behaviors </w:t>
      </w:r>
      <w:r w:rsidR="24FD41FD" w:rsidRPr="688210C7">
        <w:rPr>
          <w:rFonts w:eastAsia="Times New Roman" w:cs="Times New Roman"/>
        </w:rPr>
        <w:t>continuing</w:t>
      </w:r>
      <w:r w:rsidR="5A9A5274" w:rsidRPr="688210C7">
        <w:rPr>
          <w:rFonts w:eastAsia="Times New Roman" w:cs="Times New Roman"/>
        </w:rPr>
        <w:t xml:space="preserve"> to challenge companies who run online platforms</w:t>
      </w:r>
      <w:r w:rsidR="39D543C8" w:rsidRPr="688210C7">
        <w:rPr>
          <w:rFonts w:eastAsia="Times New Roman" w:cs="Times New Roman"/>
        </w:rPr>
        <w:t xml:space="preserve">, </w:t>
      </w:r>
      <w:r w:rsidR="5A9A5274" w:rsidRPr="688210C7">
        <w:rPr>
          <w:rFonts w:eastAsia="Times New Roman" w:cs="Times New Roman"/>
        </w:rPr>
        <w:t>Section 230 of the Communications Decency Act was enacted in 1996</w:t>
      </w:r>
      <w:r w:rsidR="2069F905" w:rsidRPr="688210C7">
        <w:rPr>
          <w:rFonts w:eastAsia="Times New Roman" w:cs="Times New Roman"/>
        </w:rPr>
        <w:t>. This legislation</w:t>
      </w:r>
      <w:r w:rsidR="5A9A5274" w:rsidRPr="688210C7">
        <w:rPr>
          <w:rFonts w:eastAsia="Times New Roman" w:cs="Times New Roman"/>
        </w:rPr>
        <w:t xml:space="preserve"> provides immunity to online platforms from civil liability based on third party content and allows these online platforms to freely remove content in certain circumstances. Section 230 gives online platforms legal grounds to moderate their content, however at the same time does not force these online platforms to take any actions as they are immune to liability. Many companies may choose not to moderate their platforms which in the end may also lead to more online toxicity. </w:t>
      </w:r>
    </w:p>
    <w:p w14:paraId="25B2B88A" w14:textId="136EE12B" w:rsidR="48C46E5E" w:rsidRDefault="48C46E5E" w:rsidP="1A82FF5B">
      <w:pPr>
        <w:ind w:firstLine="720"/>
        <w:rPr>
          <w:rFonts w:eastAsia="Times New Roman" w:cs="Times New Roman"/>
        </w:rPr>
      </w:pPr>
      <w:r w:rsidRPr="7FCF946C">
        <w:rPr>
          <w:rFonts w:eastAsia="Times New Roman" w:cs="Times New Roman"/>
        </w:rPr>
        <w:t>Businesses have a responsibility of protecting their customers from unreasonable risks during their patronage and online platforms are not the exception. They need to moderate their comment forums to ensure discourse quality, and a safe and civil environment for all users. The negative impact social media platforms have on users’ mental health is at the heart of big tech regulatory conversations and basis for the immense scrutiny these companies currently face. Apart from user disengagement, it</w:t>
      </w:r>
      <w:r w:rsidR="73A9F776" w:rsidRPr="7FCF946C">
        <w:rPr>
          <w:rFonts w:eastAsia="Times New Roman" w:cs="Times New Roman"/>
        </w:rPr>
        <w:t xml:space="preserve"> is </w:t>
      </w:r>
      <w:bookmarkStart w:id="0" w:name="_Int_rF9NSrgm"/>
      <w:r w:rsidR="73A9F776" w:rsidRPr="7FCF946C">
        <w:rPr>
          <w:rFonts w:eastAsia="Times New Roman" w:cs="Times New Roman"/>
        </w:rPr>
        <w:t>the</w:t>
      </w:r>
      <w:r w:rsidRPr="7FCF946C">
        <w:rPr>
          <w:rFonts w:eastAsia="Times New Roman" w:cs="Times New Roman"/>
        </w:rPr>
        <w:t xml:space="preserve"> </w:t>
      </w:r>
      <w:r w:rsidR="6C8ED52A" w:rsidRPr="7FCF946C">
        <w:rPr>
          <w:rFonts w:eastAsia="Times New Roman" w:cs="Times New Roman"/>
        </w:rPr>
        <w:t>probable</w:t>
      </w:r>
      <w:bookmarkEnd w:id="0"/>
      <w:r w:rsidRPr="7FCF946C">
        <w:rPr>
          <w:rFonts w:eastAsia="Times New Roman" w:cs="Times New Roman"/>
        </w:rPr>
        <w:t xml:space="preserve"> amendment to Section 230 that should be the greatest business concern for online platforms. It is in every online business’ best interest to be proactive through the moderation of their platform’s online toxicity to avoid potential future lawsuits, and our group will assist with these efforts.</w:t>
      </w:r>
    </w:p>
    <w:p w14:paraId="43F42CB0" w14:textId="1C60DFD4" w:rsidR="1A82FF5B" w:rsidRPr="00C2228E" w:rsidRDefault="00C2228E" w:rsidP="1A82FF5B">
      <w:pPr>
        <w:pStyle w:val="Heading1"/>
        <w:numPr>
          <w:ilvl w:val="0"/>
          <w:numId w:val="18"/>
        </w:numPr>
        <w:rPr>
          <w:rFonts w:eastAsia="Times New Roman" w:cs="Times New Roman"/>
          <w:szCs w:val="24"/>
        </w:rPr>
      </w:pPr>
      <w:r>
        <w:t>Analysis</w:t>
      </w:r>
    </w:p>
    <w:p w14:paraId="366B239A" w14:textId="474188D6" w:rsidR="00972527" w:rsidRDefault="00ED7B06" w:rsidP="00972527">
      <w:pPr>
        <w:pStyle w:val="Heading2"/>
        <w:numPr>
          <w:ilvl w:val="0"/>
          <w:numId w:val="19"/>
        </w:numPr>
      </w:pPr>
      <w:r>
        <w:t>Goal</w:t>
      </w:r>
    </w:p>
    <w:p w14:paraId="5B41F2DD" w14:textId="2CC39829" w:rsidR="00487222" w:rsidRPr="00487222" w:rsidRDefault="00487222" w:rsidP="7FCF946C">
      <w:pPr>
        <w:ind w:firstLine="720"/>
        <w:rPr>
          <w:rFonts w:eastAsia="Times New Roman" w:cs="Times New Roman"/>
        </w:rPr>
      </w:pPr>
      <w:r>
        <w:t xml:space="preserve">Machine learning algorithms, like </w:t>
      </w:r>
      <w:r w:rsidR="004C5EE9">
        <w:t xml:space="preserve">Latent Dirichlet Allocation (LDA), </w:t>
      </w:r>
      <w:r w:rsidR="00CB1BFB">
        <w:t xml:space="preserve">K-Means Clustering, Multinomial Naïve Bayes, and Support Vector Machines (SVM) can help </w:t>
      </w:r>
      <w:r w:rsidR="43505F87">
        <w:t>identify</w:t>
      </w:r>
      <w:r w:rsidR="0082763B">
        <w:t xml:space="preserve"> toxic comments posted online. </w:t>
      </w:r>
      <w:r w:rsidR="00B44952">
        <w:t xml:space="preserve">Additionally, algorithms can help in identifying patterns to detect toxic </w:t>
      </w:r>
      <w:r w:rsidR="00D3572E">
        <w:t>behavior</w:t>
      </w:r>
      <w:r w:rsidR="00B44952">
        <w:t>.</w:t>
      </w:r>
      <w:r w:rsidR="00D3572E">
        <w:t xml:space="preserve"> The analysis aims to answer the following </w:t>
      </w:r>
      <w:r w:rsidR="00D24529">
        <w:t xml:space="preserve">questions: How well </w:t>
      </w:r>
      <w:r w:rsidR="004B4428">
        <w:t xml:space="preserve">does each </w:t>
      </w:r>
      <w:r w:rsidR="004B4428">
        <w:lastRenderedPageBreak/>
        <w:t xml:space="preserve">algorithm learn patterns to identify differences </w:t>
      </w:r>
      <w:r w:rsidR="00473E8C">
        <w:t xml:space="preserve">between toxic and non-toxic comments? </w:t>
      </w:r>
      <w:r w:rsidR="15075FAE">
        <w:t xml:space="preserve">What types of toxicity exist in toxic comments? </w:t>
      </w:r>
      <w:r w:rsidR="0025291E">
        <w:t>Which words contribute to toxic comments?</w:t>
      </w:r>
      <w:r w:rsidR="00F675A9">
        <w:t xml:space="preserve"> Are there different levels </w:t>
      </w:r>
      <w:r w:rsidR="41F4D1FF">
        <w:t>of</w:t>
      </w:r>
      <w:r w:rsidR="00F675A9">
        <w:t xml:space="preserve"> toxicity?</w:t>
      </w:r>
    </w:p>
    <w:p w14:paraId="64AFCB98" w14:textId="77777777" w:rsidR="00C0633C" w:rsidRDefault="00972527" w:rsidP="00972527">
      <w:pPr>
        <w:pStyle w:val="Heading2"/>
        <w:numPr>
          <w:ilvl w:val="0"/>
          <w:numId w:val="19"/>
        </w:numPr>
      </w:pPr>
      <w:r>
        <w:t>About the Data</w:t>
      </w:r>
    </w:p>
    <w:p w14:paraId="1DE02307" w14:textId="54A716E6" w:rsidR="7F1C439B" w:rsidRDefault="7F1C439B" w:rsidP="720F99D3">
      <w:pPr>
        <w:ind w:firstLine="720"/>
      </w:pPr>
      <w:r w:rsidRPr="720F99D3">
        <w:rPr>
          <w:rFonts w:eastAsia="Times New Roman" w:cs="Times New Roman"/>
          <w:szCs w:val="24"/>
        </w:rPr>
        <w:t xml:space="preserve">The Kaggle toxic comment training data set provided by the Conversation AI team, a research initiative founded by Jigsaw and Google, was used in this report. The original data set is comprised of 159,571 user comments from Wikipedia’s talk page edits. Each comment was labeled by human raters for toxic behavior including toxic, severe toxic, obscene, threat, insult, and identity hate, and more than one label can be assigned to each comment. </w:t>
      </w:r>
    </w:p>
    <w:p w14:paraId="5F8984E4" w14:textId="6A57AA43" w:rsidR="7F1C439B" w:rsidRDefault="7F1C439B" w:rsidP="720F99D3">
      <w:pPr>
        <w:ind w:firstLine="720"/>
      </w:pPr>
      <w:r w:rsidRPr="720F99D3">
        <w:rPr>
          <w:rFonts w:eastAsia="Times New Roman" w:cs="Times New Roman"/>
          <w:szCs w:val="24"/>
        </w:rPr>
        <w:t>The data was provided in a comma-separated file or csv file where each comment is represented as a row. Any comments that have less or equal to 10 characters were first removed from the data.</w:t>
      </w:r>
    </w:p>
    <w:p w14:paraId="679B9D86" w14:textId="0112B78A" w:rsidR="7F1C439B" w:rsidRDefault="7F1C439B" w:rsidP="720F99D3">
      <w:pPr>
        <w:ind w:firstLine="720"/>
      </w:pPr>
      <w:r w:rsidRPr="720F99D3">
        <w:rPr>
          <w:rFonts w:eastAsia="Times New Roman" w:cs="Times New Roman"/>
          <w:szCs w:val="24"/>
        </w:rPr>
        <w:t>When reviewing the total number of labels assigned to each comment in the remaining data set, 143,343 of user comments were not assigned any toxic label. Therefore, most comments were considered non-toxic by human raters.</w:t>
      </w:r>
    </w:p>
    <w:p w14:paraId="5FE2890B" w14:textId="09A72DB0" w:rsidR="5F61B100" w:rsidRDefault="5F61B100" w:rsidP="720F99D3">
      <w:pPr>
        <w:jc w:val="center"/>
      </w:pPr>
      <w:r>
        <w:rPr>
          <w:noProof/>
        </w:rPr>
        <w:drawing>
          <wp:inline distT="0" distB="0" distL="0" distR="0" wp14:anchorId="51D847C7" wp14:editId="3745AC56">
            <wp:extent cx="3733800" cy="2381250"/>
            <wp:effectExtent l="0" t="0" r="0" b="0"/>
            <wp:docPr id="1897337380" name="Picture 18973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733800" cy="2381250"/>
                    </a:xfrm>
                    <a:prstGeom prst="rect">
                      <a:avLst/>
                    </a:prstGeom>
                  </pic:spPr>
                </pic:pic>
              </a:graphicData>
            </a:graphic>
          </wp:inline>
        </w:drawing>
      </w:r>
    </w:p>
    <w:p w14:paraId="5EA7541C" w14:textId="2B0F2EC0" w:rsidR="00D91149" w:rsidRDefault="00D91149" w:rsidP="00D91149">
      <w:pPr>
        <w:jc w:val="center"/>
      </w:pPr>
      <w:r>
        <w:rPr>
          <w:rFonts w:eastAsia="Times New Roman" w:cs="Times New Roman"/>
          <w:i/>
          <w:iCs/>
          <w:color w:val="44546A"/>
          <w:sz w:val="18"/>
          <w:szCs w:val="18"/>
        </w:rPr>
        <w:t>Figure</w:t>
      </w:r>
      <w:r w:rsidRPr="7149FFBB">
        <w:rPr>
          <w:rFonts w:eastAsia="Times New Roman" w:cs="Times New Roman"/>
          <w:i/>
          <w:iCs/>
          <w:color w:val="44546A"/>
          <w:sz w:val="18"/>
          <w:szCs w:val="18"/>
        </w:rPr>
        <w:t xml:space="preserve"> </w:t>
      </w:r>
      <w:r w:rsidR="4D19A6C8" w:rsidRPr="688210C7">
        <w:rPr>
          <w:rFonts w:eastAsia="Times New Roman" w:cs="Times New Roman"/>
          <w:i/>
          <w:iCs/>
          <w:color w:val="44546A"/>
          <w:sz w:val="18"/>
          <w:szCs w:val="18"/>
        </w:rPr>
        <w:t>1</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Distribution of Toxic Labels</w:t>
      </w:r>
    </w:p>
    <w:p w14:paraId="35112C69" w14:textId="33F1D906" w:rsidR="5F61B100" w:rsidRDefault="494E7A99" w:rsidP="3260D453">
      <w:pPr>
        <w:ind w:firstLine="720"/>
        <w:rPr>
          <w:rFonts w:eastAsia="Times New Roman" w:cs="Times New Roman"/>
        </w:rPr>
      </w:pPr>
      <w:r w:rsidRPr="3260D453">
        <w:rPr>
          <w:rFonts w:eastAsia="Times New Roman" w:cs="Times New Roman"/>
        </w:rPr>
        <w:t xml:space="preserve">Uneven distributions of labeled data adversely affect accuracy levels in classification models. Due to the importance of avoiding this, </w:t>
      </w:r>
      <w:r w:rsidR="6631E694" w:rsidRPr="3260D453">
        <w:rPr>
          <w:rFonts w:eastAsia="Times New Roman" w:cs="Times New Roman"/>
        </w:rPr>
        <w:t xml:space="preserve">the data was carefully selected to ensure there were no major discrepancies in the number of labels. </w:t>
      </w:r>
      <w:r w:rsidR="7C04FF47" w:rsidRPr="3260D453">
        <w:rPr>
          <w:rFonts w:eastAsia="Times New Roman" w:cs="Times New Roman"/>
        </w:rPr>
        <w:t>A subset of data that only includes 6,360 randomly selected non-toxic comments and 6,360 comments with only one toxic label assigned were created to perform clustering and classification analyses. The final data set includes a comment column and a label column. The value of a label can be either “0” or “1” indicating non-toxic or toxic comments.</w:t>
      </w:r>
      <w:r w:rsidR="4E08C35F" w:rsidRPr="3260D453">
        <w:rPr>
          <w:rFonts w:eastAsia="Times New Roman" w:cs="Times New Roman"/>
        </w:rPr>
        <w:t xml:space="preserve"> Figure </w:t>
      </w:r>
      <w:r w:rsidR="4B50E15D" w:rsidRPr="688210C7">
        <w:rPr>
          <w:rFonts w:eastAsia="Times New Roman" w:cs="Times New Roman"/>
        </w:rPr>
        <w:t>2</w:t>
      </w:r>
      <w:r w:rsidR="135615FC" w:rsidRPr="3260D453">
        <w:rPr>
          <w:rFonts w:eastAsia="Times New Roman" w:cs="Times New Roman"/>
        </w:rPr>
        <w:t xml:space="preserve"> illustrates the number of comments by toxicity label, confirming there is no imbalance.</w:t>
      </w:r>
    </w:p>
    <w:p w14:paraId="3D132702" w14:textId="3087FA67" w:rsidR="763C3DA9" w:rsidRDefault="763C3DA9" w:rsidP="3260D453">
      <w:pPr>
        <w:ind w:firstLine="720"/>
        <w:jc w:val="center"/>
      </w:pPr>
      <w:r>
        <w:rPr>
          <w:noProof/>
        </w:rPr>
        <w:lastRenderedPageBreak/>
        <w:drawing>
          <wp:inline distT="0" distB="0" distL="0" distR="0" wp14:anchorId="612F22DF" wp14:editId="532597F5">
            <wp:extent cx="3905250" cy="2660452"/>
            <wp:effectExtent l="19050" t="19050" r="19050" b="19050"/>
            <wp:docPr id="120418829" name="Picture 12041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905250" cy="2660452"/>
                    </a:xfrm>
                    <a:prstGeom prst="rect">
                      <a:avLst/>
                    </a:prstGeom>
                    <a:ln w="19050">
                      <a:solidFill>
                        <a:schemeClr val="tx1"/>
                      </a:solidFill>
                      <a:prstDash val="solid"/>
                    </a:ln>
                  </pic:spPr>
                </pic:pic>
              </a:graphicData>
            </a:graphic>
          </wp:inline>
        </w:drawing>
      </w:r>
    </w:p>
    <w:p w14:paraId="799B3560" w14:textId="4876D0CA" w:rsidR="254F09A3" w:rsidRDefault="254F09A3" w:rsidP="3260D453">
      <w:pPr>
        <w:jc w:val="center"/>
        <w:rPr>
          <w:rFonts w:eastAsia="Times New Roman" w:cs="Times New Roman"/>
          <w:i/>
          <w:iCs/>
          <w:color w:val="44546A"/>
          <w:sz w:val="18"/>
          <w:szCs w:val="18"/>
        </w:rPr>
      </w:pPr>
      <w:r w:rsidRPr="3260D453">
        <w:rPr>
          <w:rFonts w:eastAsia="Times New Roman" w:cs="Times New Roman"/>
          <w:i/>
          <w:iCs/>
          <w:color w:val="44546A"/>
          <w:sz w:val="18"/>
          <w:szCs w:val="18"/>
        </w:rPr>
        <w:t xml:space="preserve">Figure </w:t>
      </w:r>
      <w:r w:rsidR="5F8EBCF5" w:rsidRPr="688210C7">
        <w:rPr>
          <w:rFonts w:eastAsia="Times New Roman" w:cs="Times New Roman"/>
          <w:i/>
          <w:iCs/>
          <w:color w:val="44546A"/>
          <w:sz w:val="18"/>
          <w:szCs w:val="18"/>
        </w:rPr>
        <w:t>2</w:t>
      </w:r>
      <w:r w:rsidRPr="3260D453">
        <w:rPr>
          <w:rFonts w:eastAsia="Times New Roman" w:cs="Times New Roman"/>
          <w:i/>
          <w:iCs/>
          <w:color w:val="44546A"/>
          <w:sz w:val="18"/>
          <w:szCs w:val="18"/>
        </w:rPr>
        <w:t xml:space="preserve">: Distribution of </w:t>
      </w:r>
      <w:r w:rsidR="4D4333B3" w:rsidRPr="3260D453">
        <w:rPr>
          <w:rFonts w:eastAsia="Times New Roman" w:cs="Times New Roman"/>
          <w:i/>
          <w:iCs/>
          <w:color w:val="44546A"/>
          <w:sz w:val="18"/>
          <w:szCs w:val="18"/>
        </w:rPr>
        <w:t xml:space="preserve">Sampled Comments by </w:t>
      </w:r>
      <w:r w:rsidRPr="3260D453">
        <w:rPr>
          <w:rFonts w:eastAsia="Times New Roman" w:cs="Times New Roman"/>
          <w:i/>
          <w:iCs/>
          <w:color w:val="44546A"/>
          <w:sz w:val="18"/>
          <w:szCs w:val="18"/>
        </w:rPr>
        <w:t>Toxic Label</w:t>
      </w:r>
      <w:r w:rsidR="34FCCBC6" w:rsidRPr="3260D453">
        <w:rPr>
          <w:rFonts w:eastAsia="Times New Roman" w:cs="Times New Roman"/>
          <w:i/>
          <w:iCs/>
          <w:color w:val="44546A"/>
          <w:sz w:val="18"/>
          <w:szCs w:val="18"/>
        </w:rPr>
        <w:t>s</w:t>
      </w:r>
    </w:p>
    <w:p w14:paraId="65B33551" w14:textId="1DE1C4A8" w:rsidR="00C3717E" w:rsidRDefault="13AF6352" w:rsidP="00972527">
      <w:pPr>
        <w:pStyle w:val="Heading2"/>
        <w:numPr>
          <w:ilvl w:val="0"/>
          <w:numId w:val="19"/>
        </w:numPr>
      </w:pPr>
      <w:r>
        <w:t xml:space="preserve">Data </w:t>
      </w:r>
      <w:r w:rsidR="57260C15">
        <w:t>Cleaning</w:t>
      </w:r>
    </w:p>
    <w:p w14:paraId="4504FA11" w14:textId="39992232" w:rsidR="539CE87C" w:rsidRDefault="539CE87C" w:rsidP="720F99D3">
      <w:pPr>
        <w:ind w:firstLine="720"/>
      </w:pPr>
      <w:r w:rsidRPr="720F99D3">
        <w:rPr>
          <w:rFonts w:eastAsia="Times New Roman" w:cs="Times New Roman"/>
          <w:szCs w:val="24"/>
        </w:rPr>
        <w:t>Data cleaning was performed by removing URLs and special characters from user comments. Table 1 below presents four sample user comments with their corresponding labels being attached.</w:t>
      </w:r>
    </w:p>
    <w:p w14:paraId="1329172F" w14:textId="05C7A081" w:rsidR="539CE87C" w:rsidRDefault="539CE87C" w:rsidP="720F99D3">
      <w:pPr>
        <w:jc w:val="center"/>
      </w:pPr>
      <w:r>
        <w:rPr>
          <w:noProof/>
        </w:rPr>
        <w:drawing>
          <wp:inline distT="0" distB="0" distL="0" distR="0" wp14:anchorId="39B29775" wp14:editId="435CAD03">
            <wp:extent cx="4572000" cy="1838325"/>
            <wp:effectExtent l="0" t="0" r="0" b="0"/>
            <wp:docPr id="1234634753" name="Picture 123463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634753"/>
                    <pic:cNvPicPr/>
                  </pic:nvPicPr>
                  <pic:blipFill>
                    <a:blip r:embed="rId14">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01A82368" w14:textId="1249BEBC" w:rsidR="41E51B50" w:rsidRDefault="41E51B50" w:rsidP="7149FFBB">
      <w:pPr>
        <w:jc w:val="center"/>
      </w:pPr>
      <w:r w:rsidRPr="7149FFBB">
        <w:rPr>
          <w:rFonts w:eastAsia="Times New Roman" w:cs="Times New Roman"/>
          <w:i/>
          <w:iCs/>
          <w:color w:val="44546A"/>
          <w:sz w:val="18"/>
          <w:szCs w:val="18"/>
        </w:rPr>
        <w:t>Table 1: Example of User Comments Data Records</w:t>
      </w:r>
    </w:p>
    <w:p w14:paraId="1AFBF5AB" w14:textId="7166D85A" w:rsidR="539CE87C" w:rsidRDefault="539CE87C" w:rsidP="7FCF946C">
      <w:pPr>
        <w:ind w:firstLine="720"/>
      </w:pPr>
      <w:r w:rsidRPr="7FCF946C">
        <w:rPr>
          <w:rFonts w:eastAsia="Times New Roman" w:cs="Times New Roman"/>
        </w:rPr>
        <w:t>The comments were written in plain English without any emojis. However, each comment consists of lots of punctuation that would need to be removed during the vectorization process.</w:t>
      </w:r>
    </w:p>
    <w:p w14:paraId="069732EC" w14:textId="64E0F030" w:rsidR="16974A8F" w:rsidRDefault="16974A8F" w:rsidP="720F99D3">
      <w:pPr>
        <w:pStyle w:val="Heading2"/>
        <w:numPr>
          <w:ilvl w:val="0"/>
          <w:numId w:val="19"/>
        </w:numPr>
      </w:pPr>
      <w:r>
        <w:t>Data Exploration</w:t>
      </w:r>
    </w:p>
    <w:p w14:paraId="718E85B0" w14:textId="78298B6F" w:rsidR="5644E4FF" w:rsidRDefault="5644E4FF" w:rsidP="720F99D3">
      <w:pPr>
        <w:ind w:firstLine="720"/>
      </w:pPr>
      <w:r w:rsidRPr="631057FB">
        <w:rPr>
          <w:rFonts w:eastAsia="Times New Roman" w:cs="Times New Roman"/>
        </w:rPr>
        <w:t>A word cloud was created to show which words were most frequently used in these comments.</w:t>
      </w:r>
    </w:p>
    <w:p w14:paraId="23CD0DEB" w14:textId="5DDE39A3" w:rsidR="5644E4FF" w:rsidRDefault="40914F49" w:rsidP="631057FB">
      <w:pPr>
        <w:jc w:val="center"/>
      </w:pPr>
      <w:r>
        <w:rPr>
          <w:noProof/>
        </w:rPr>
        <w:lastRenderedPageBreak/>
        <w:drawing>
          <wp:inline distT="0" distB="0" distL="0" distR="0" wp14:anchorId="4F7D88C2" wp14:editId="10FDAAB4">
            <wp:extent cx="4572000" cy="2371725"/>
            <wp:effectExtent l="0" t="0" r="0" b="0"/>
            <wp:docPr id="181648605" name="Picture 18164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2880AA1A" w14:textId="5410075B" w:rsidR="2D80888F" w:rsidRDefault="2D80888F" w:rsidP="7149FFBB">
      <w:pPr>
        <w:jc w:val="center"/>
      </w:pPr>
      <w:r w:rsidRPr="7149FFBB">
        <w:rPr>
          <w:rFonts w:eastAsia="Times New Roman" w:cs="Times New Roman"/>
          <w:i/>
          <w:iCs/>
          <w:color w:val="44546A"/>
          <w:sz w:val="18"/>
          <w:szCs w:val="18"/>
        </w:rPr>
        <w:t xml:space="preserve">Figure </w:t>
      </w:r>
      <w:r w:rsidR="1B820B75" w:rsidRPr="688210C7">
        <w:rPr>
          <w:rFonts w:eastAsia="Times New Roman" w:cs="Times New Roman"/>
          <w:i/>
          <w:iCs/>
          <w:color w:val="44546A"/>
          <w:sz w:val="18"/>
          <w:szCs w:val="18"/>
        </w:rPr>
        <w:t>3</w:t>
      </w:r>
      <w:r w:rsidRPr="7149FFBB">
        <w:rPr>
          <w:rFonts w:eastAsia="Times New Roman" w:cs="Times New Roman"/>
          <w:i/>
          <w:iCs/>
          <w:color w:val="44546A"/>
          <w:sz w:val="18"/>
          <w:szCs w:val="18"/>
        </w:rPr>
        <w:t>: Word Cloud for User Comments</w:t>
      </w:r>
    </w:p>
    <w:p w14:paraId="3B45AB55" w14:textId="3632DE4F" w:rsidR="5644E4FF" w:rsidRDefault="5644E4FF" w:rsidP="720F99D3">
      <w:pPr>
        <w:ind w:firstLine="720"/>
        <w:rPr>
          <w:rFonts w:eastAsia="Times New Roman" w:cs="Times New Roman"/>
        </w:rPr>
      </w:pPr>
      <w:r w:rsidRPr="631057FB">
        <w:rPr>
          <w:rFonts w:eastAsia="Times New Roman" w:cs="Times New Roman"/>
        </w:rPr>
        <w:t>The top words used were “article”, “page”, “</w:t>
      </w:r>
      <w:r w:rsidR="00635116" w:rsidRPr="631057FB">
        <w:rPr>
          <w:rFonts w:eastAsia="Times New Roman" w:cs="Times New Roman"/>
        </w:rPr>
        <w:t>Wikipedia</w:t>
      </w:r>
      <w:r w:rsidRPr="631057FB">
        <w:rPr>
          <w:rFonts w:eastAsia="Times New Roman" w:cs="Times New Roman"/>
        </w:rPr>
        <w:t>”, “people”, “</w:t>
      </w:r>
      <w:r w:rsidR="00635116">
        <w:rPr>
          <w:rFonts w:eastAsia="Times New Roman" w:cs="Times New Roman"/>
        </w:rPr>
        <w:t>p</w:t>
      </w:r>
      <w:r w:rsidRPr="631057FB">
        <w:rPr>
          <w:rFonts w:eastAsia="Times New Roman" w:cs="Times New Roman"/>
        </w:rPr>
        <w:t>lease”, “talk”, “</w:t>
      </w:r>
      <w:r w:rsidR="00635116">
        <w:rPr>
          <w:rFonts w:eastAsia="Times New Roman" w:cs="Times New Roman"/>
        </w:rPr>
        <w:t>t</w:t>
      </w:r>
      <w:r w:rsidRPr="631057FB">
        <w:rPr>
          <w:rFonts w:eastAsia="Times New Roman" w:cs="Times New Roman"/>
        </w:rPr>
        <w:t>hank”, “will” and “know”. Words such as “good”, “well” and “right” have positive sentiment</w:t>
      </w:r>
      <w:r w:rsidR="19E40CCC" w:rsidRPr="631057FB">
        <w:rPr>
          <w:rFonts w:eastAsia="Times New Roman" w:cs="Times New Roman"/>
        </w:rPr>
        <w:t>s</w:t>
      </w:r>
      <w:r w:rsidRPr="631057FB">
        <w:rPr>
          <w:rFonts w:eastAsia="Times New Roman" w:cs="Times New Roman"/>
        </w:rPr>
        <w:t xml:space="preserve">. The words that </w:t>
      </w:r>
      <w:r w:rsidR="17D666FB" w:rsidRPr="631057FB">
        <w:rPr>
          <w:rFonts w:eastAsia="Times New Roman" w:cs="Times New Roman"/>
        </w:rPr>
        <w:t>could be used in</w:t>
      </w:r>
      <w:r w:rsidRPr="631057FB">
        <w:rPr>
          <w:rFonts w:eastAsia="Times New Roman" w:cs="Times New Roman"/>
        </w:rPr>
        <w:t xml:space="preserve"> rude</w:t>
      </w:r>
      <w:r w:rsidR="00244F0B" w:rsidRPr="631057FB">
        <w:rPr>
          <w:rFonts w:eastAsia="Times New Roman" w:cs="Times New Roman"/>
        </w:rPr>
        <w:t xml:space="preserve"> and</w:t>
      </w:r>
      <w:r w:rsidR="035FE6F5" w:rsidRPr="631057FB">
        <w:rPr>
          <w:rFonts w:eastAsia="Times New Roman" w:cs="Times New Roman"/>
        </w:rPr>
        <w:t xml:space="preserve"> </w:t>
      </w:r>
      <w:r w:rsidRPr="631057FB">
        <w:rPr>
          <w:rFonts w:eastAsia="Times New Roman" w:cs="Times New Roman"/>
        </w:rPr>
        <w:t>disrespectful</w:t>
      </w:r>
      <w:r w:rsidR="79F797BF" w:rsidRPr="631057FB">
        <w:rPr>
          <w:rFonts w:eastAsia="Times New Roman" w:cs="Times New Roman"/>
        </w:rPr>
        <w:t xml:space="preserve"> comments</w:t>
      </w:r>
      <w:r w:rsidRPr="631057FB">
        <w:rPr>
          <w:rFonts w:eastAsia="Times New Roman" w:cs="Times New Roman"/>
        </w:rPr>
        <w:t xml:space="preserve"> are “Bark”, “hate”,</w:t>
      </w:r>
      <w:r w:rsidR="3A2CD7BF" w:rsidRPr="631057FB">
        <w:rPr>
          <w:rFonts w:eastAsia="Times New Roman" w:cs="Times New Roman"/>
        </w:rPr>
        <w:t xml:space="preserve"> “die</w:t>
      </w:r>
      <w:r w:rsidR="49051CAF" w:rsidRPr="631057FB">
        <w:rPr>
          <w:rFonts w:eastAsia="Times New Roman" w:cs="Times New Roman"/>
        </w:rPr>
        <w:t>”, “</w:t>
      </w:r>
      <w:r w:rsidRPr="631057FB">
        <w:rPr>
          <w:rFonts w:eastAsia="Times New Roman" w:cs="Times New Roman"/>
        </w:rPr>
        <w:t>PIG”</w:t>
      </w:r>
      <w:r w:rsidR="442EBB89" w:rsidRPr="631057FB">
        <w:rPr>
          <w:rFonts w:eastAsia="Times New Roman" w:cs="Times New Roman"/>
        </w:rPr>
        <w:t>, etc</w:t>
      </w:r>
      <w:r w:rsidRPr="631057FB">
        <w:rPr>
          <w:rFonts w:eastAsia="Times New Roman" w:cs="Times New Roman"/>
        </w:rPr>
        <w:t>.</w:t>
      </w:r>
      <w:r w:rsidR="0EF0B8D5" w:rsidRPr="5E3F2155">
        <w:rPr>
          <w:rFonts w:eastAsia="Times New Roman" w:cs="Times New Roman"/>
        </w:rPr>
        <w:t xml:space="preserve"> The word cloud also shows that there is not a specific topic for these comments</w:t>
      </w:r>
      <w:r w:rsidR="0EF0B8D5" w:rsidRPr="0B32525E">
        <w:rPr>
          <w:rFonts w:eastAsia="Times New Roman" w:cs="Times New Roman"/>
        </w:rPr>
        <w:t xml:space="preserve"> instead of </w:t>
      </w:r>
      <w:r w:rsidR="0EF0B8D5" w:rsidRPr="75FBD8FB">
        <w:rPr>
          <w:rFonts w:eastAsia="Times New Roman" w:cs="Times New Roman"/>
        </w:rPr>
        <w:t xml:space="preserve">discussing the </w:t>
      </w:r>
      <w:r w:rsidR="0F46214D" w:rsidRPr="65B19472">
        <w:rPr>
          <w:rFonts w:eastAsia="Times New Roman" w:cs="Times New Roman"/>
        </w:rPr>
        <w:t>Wikipedia</w:t>
      </w:r>
      <w:r w:rsidR="0F46214D" w:rsidRPr="70833276">
        <w:rPr>
          <w:rFonts w:eastAsia="Times New Roman" w:cs="Times New Roman"/>
        </w:rPr>
        <w:t xml:space="preserve"> page </w:t>
      </w:r>
      <w:r w:rsidR="0F46214D" w:rsidRPr="4164FDDD">
        <w:rPr>
          <w:rFonts w:eastAsia="Times New Roman" w:cs="Times New Roman"/>
        </w:rPr>
        <w:t>and article.</w:t>
      </w:r>
    </w:p>
    <w:p w14:paraId="0327B101" w14:textId="3269AA16" w:rsidR="179BD76C" w:rsidRDefault="179BD76C" w:rsidP="628C7B78">
      <w:pPr>
        <w:ind w:firstLine="720"/>
        <w:rPr>
          <w:rFonts w:eastAsia="Times New Roman" w:cs="Times New Roman"/>
        </w:rPr>
      </w:pPr>
      <w:r w:rsidRPr="628C7B78">
        <w:rPr>
          <w:rFonts w:eastAsia="Times New Roman" w:cs="Times New Roman"/>
        </w:rPr>
        <w:t xml:space="preserve">Figure </w:t>
      </w:r>
      <w:r w:rsidR="487D0629" w:rsidRPr="688210C7">
        <w:rPr>
          <w:rFonts w:eastAsia="Times New Roman" w:cs="Times New Roman"/>
        </w:rPr>
        <w:t>4</w:t>
      </w:r>
      <w:r w:rsidRPr="628C7B78">
        <w:rPr>
          <w:rFonts w:eastAsia="Times New Roman" w:cs="Times New Roman"/>
        </w:rPr>
        <w:t xml:space="preserve"> below displays the distribution of the numbers of characters in each type of comment.</w:t>
      </w:r>
    </w:p>
    <w:p w14:paraId="142E8BEC" w14:textId="4A542C56" w:rsidR="179BD76C" w:rsidRDefault="264757A3" w:rsidP="628C7B78">
      <w:pPr>
        <w:ind w:firstLine="720"/>
        <w:jc w:val="center"/>
      </w:pPr>
      <w:r>
        <w:rPr>
          <w:noProof/>
        </w:rPr>
        <w:drawing>
          <wp:inline distT="0" distB="0" distL="0" distR="0" wp14:anchorId="29BC1A8C" wp14:editId="7CD08275">
            <wp:extent cx="3733800" cy="2590324"/>
            <wp:effectExtent l="0" t="0" r="0" b="0"/>
            <wp:docPr id="547177701" name="Picture 54717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177701"/>
                    <pic:cNvPicPr/>
                  </pic:nvPicPr>
                  <pic:blipFill>
                    <a:blip r:embed="rId16">
                      <a:extLst>
                        <a:ext uri="{28A0092B-C50C-407E-A947-70E740481C1C}">
                          <a14:useLocalDpi xmlns:a14="http://schemas.microsoft.com/office/drawing/2010/main" val="0"/>
                        </a:ext>
                      </a:extLst>
                    </a:blip>
                    <a:stretch>
                      <a:fillRect/>
                    </a:stretch>
                  </pic:blipFill>
                  <pic:spPr>
                    <a:xfrm>
                      <a:off x="0" y="0"/>
                      <a:ext cx="3733800" cy="2590324"/>
                    </a:xfrm>
                    <a:prstGeom prst="rect">
                      <a:avLst/>
                    </a:prstGeom>
                  </pic:spPr>
                </pic:pic>
              </a:graphicData>
            </a:graphic>
          </wp:inline>
        </w:drawing>
      </w:r>
    </w:p>
    <w:p w14:paraId="27C71EE6" w14:textId="170AE597" w:rsidR="179BD76C" w:rsidRDefault="179BD76C" w:rsidP="628C7B78">
      <w:pPr>
        <w:ind w:firstLine="720"/>
        <w:jc w:val="center"/>
      </w:pPr>
      <w:r w:rsidRPr="628C7B78">
        <w:rPr>
          <w:rFonts w:eastAsia="Times New Roman" w:cs="Times New Roman"/>
          <w:i/>
          <w:iCs/>
          <w:color w:val="44546A"/>
          <w:sz w:val="18"/>
          <w:szCs w:val="18"/>
        </w:rPr>
        <w:t xml:space="preserve">Figure </w:t>
      </w:r>
      <w:r w:rsidR="00F3081F" w:rsidRPr="688210C7">
        <w:rPr>
          <w:rFonts w:eastAsia="Times New Roman" w:cs="Times New Roman"/>
          <w:i/>
          <w:iCs/>
          <w:color w:val="44546A"/>
          <w:sz w:val="18"/>
          <w:szCs w:val="18"/>
        </w:rPr>
        <w:t>4</w:t>
      </w:r>
      <w:r w:rsidRPr="628C7B78">
        <w:rPr>
          <w:rFonts w:eastAsia="Times New Roman" w:cs="Times New Roman"/>
          <w:i/>
          <w:iCs/>
          <w:color w:val="44546A"/>
          <w:sz w:val="18"/>
          <w:szCs w:val="18"/>
        </w:rPr>
        <w:t>: Box Plot of Comment Length in Each Category</w:t>
      </w:r>
    </w:p>
    <w:p w14:paraId="533E28C8" w14:textId="4CB980C1" w:rsidR="64E74A25" w:rsidRDefault="64E74A25" w:rsidP="720F99D3">
      <w:pPr>
        <w:pStyle w:val="Heading2"/>
        <w:numPr>
          <w:ilvl w:val="0"/>
          <w:numId w:val="19"/>
        </w:numPr>
      </w:pPr>
      <w:r w:rsidRPr="720F99D3">
        <w:t>Text Preprocessing and Data Preparation</w:t>
      </w:r>
    </w:p>
    <w:p w14:paraId="77933F22" w14:textId="4C2D538F" w:rsidR="70D52C05" w:rsidRDefault="70D52C05" w:rsidP="720F99D3">
      <w:pPr>
        <w:ind w:firstLine="720"/>
      </w:pPr>
      <w:r w:rsidRPr="720F99D3">
        <w:rPr>
          <w:rFonts w:eastAsia="Times New Roman" w:cs="Times New Roman"/>
          <w:szCs w:val="24"/>
        </w:rPr>
        <w:t>The comment text data and labels were saved to separate variables to be used for further analyses.</w:t>
      </w:r>
    </w:p>
    <w:p w14:paraId="471D978D" w14:textId="1959B76D" w:rsidR="70D52C05" w:rsidRDefault="70D52C05" w:rsidP="720F99D3">
      <w:pPr>
        <w:ind w:firstLine="720"/>
      </w:pPr>
      <w:r w:rsidRPr="720F99D3">
        <w:rPr>
          <w:rFonts w:eastAsia="Times New Roman" w:cs="Times New Roman"/>
          <w:szCs w:val="24"/>
        </w:rPr>
        <w:lastRenderedPageBreak/>
        <w:t xml:space="preserve">The text data was transformed to document-term matrices using </w:t>
      </w:r>
      <w:proofErr w:type="spellStart"/>
      <w:r w:rsidRPr="720F99D3">
        <w:rPr>
          <w:rFonts w:eastAsia="Times New Roman" w:cs="Times New Roman"/>
          <w:szCs w:val="24"/>
        </w:rPr>
        <w:t>CountVectorizer</w:t>
      </w:r>
      <w:proofErr w:type="spellEnd"/>
      <w:r w:rsidRPr="720F99D3">
        <w:rPr>
          <w:rFonts w:eastAsia="Times New Roman" w:cs="Times New Roman"/>
          <w:szCs w:val="24"/>
        </w:rPr>
        <w:t xml:space="preserve"> and </w:t>
      </w:r>
      <w:proofErr w:type="spellStart"/>
      <w:r w:rsidRPr="720F99D3">
        <w:rPr>
          <w:rFonts w:eastAsia="Times New Roman" w:cs="Times New Roman"/>
          <w:szCs w:val="24"/>
        </w:rPr>
        <w:t>TfidfVectorizer</w:t>
      </w:r>
      <w:proofErr w:type="spellEnd"/>
      <w:r w:rsidRPr="720F99D3">
        <w:rPr>
          <w:rFonts w:eastAsia="Times New Roman" w:cs="Times New Roman"/>
          <w:szCs w:val="24"/>
        </w:rPr>
        <w:t xml:space="preserve"> imported from python scikit-learn library. Both vectorizers first tokenized the comment texts by splitting them into individual words or tokens. During this process, punctuation was separated and removed, and each token or word was converted to lower case when using the default parameter. The unique words or tokens obtained after the tokenization process formed the vocabulary for each vectorizer.  </w:t>
      </w:r>
    </w:p>
    <w:p w14:paraId="4D6C87FE" w14:textId="7CB43E10" w:rsidR="70D52C05" w:rsidRDefault="70D52C05" w:rsidP="720F99D3">
      <w:pPr>
        <w:ind w:firstLine="720"/>
      </w:pPr>
      <w:proofErr w:type="spellStart"/>
      <w:r w:rsidRPr="7FCF946C">
        <w:rPr>
          <w:rFonts w:eastAsia="Times New Roman" w:cs="Times New Roman"/>
        </w:rPr>
        <w:t>CountVectorizer</w:t>
      </w:r>
      <w:proofErr w:type="spellEnd"/>
      <w:r w:rsidRPr="7FCF946C">
        <w:rPr>
          <w:rFonts w:eastAsia="Times New Roman" w:cs="Times New Roman"/>
        </w:rPr>
        <w:t xml:space="preserve"> and </w:t>
      </w:r>
      <w:proofErr w:type="spellStart"/>
      <w:r w:rsidRPr="7FCF946C">
        <w:rPr>
          <w:rFonts w:eastAsia="Times New Roman" w:cs="Times New Roman"/>
        </w:rPr>
        <w:t>TfidfVectorizer</w:t>
      </w:r>
      <w:proofErr w:type="spellEnd"/>
      <w:r w:rsidRPr="7FCF946C">
        <w:rPr>
          <w:rFonts w:eastAsia="Times New Roman" w:cs="Times New Roman"/>
        </w:rPr>
        <w:t xml:space="preserve"> then converted </w:t>
      </w:r>
      <w:r w:rsidR="0035213E" w:rsidRPr="7FCF946C">
        <w:rPr>
          <w:rFonts w:eastAsia="Times New Roman" w:cs="Times New Roman"/>
        </w:rPr>
        <w:t xml:space="preserve">the </w:t>
      </w:r>
      <w:r w:rsidR="00BF5BCC" w:rsidRPr="7FCF946C">
        <w:rPr>
          <w:rFonts w:eastAsia="Times New Roman" w:cs="Times New Roman"/>
        </w:rPr>
        <w:t>comments</w:t>
      </w:r>
      <w:r w:rsidRPr="7FCF946C">
        <w:rPr>
          <w:rFonts w:eastAsia="Times New Roman" w:cs="Times New Roman"/>
        </w:rPr>
        <w:t xml:space="preserve"> to vectors using the vocabularies obtained previously. </w:t>
      </w:r>
      <w:proofErr w:type="spellStart"/>
      <w:r w:rsidRPr="7FCF946C">
        <w:rPr>
          <w:rFonts w:eastAsia="Times New Roman" w:cs="Times New Roman"/>
        </w:rPr>
        <w:t>CountVectorizer</w:t>
      </w:r>
      <w:proofErr w:type="spellEnd"/>
      <w:r w:rsidRPr="7FCF946C">
        <w:rPr>
          <w:rFonts w:eastAsia="Times New Roman" w:cs="Times New Roman"/>
        </w:rPr>
        <w:t xml:space="preserve"> could return the frequency of each word or token that occurs in the comment text document. </w:t>
      </w:r>
      <w:proofErr w:type="spellStart"/>
      <w:r w:rsidRPr="7FCF946C">
        <w:rPr>
          <w:rFonts w:eastAsia="Times New Roman" w:cs="Times New Roman"/>
        </w:rPr>
        <w:t>TfidfVectorizer</w:t>
      </w:r>
      <w:proofErr w:type="spellEnd"/>
      <w:r w:rsidRPr="7FCF946C">
        <w:rPr>
          <w:rFonts w:eastAsia="Times New Roman" w:cs="Times New Roman"/>
        </w:rPr>
        <w:t xml:space="preserve"> uses the term frequency-inverse document frequency weighting to calculate the normalized frequency of each word or token. When there were multiple documents or multiple comments, the results of </w:t>
      </w:r>
      <w:proofErr w:type="spellStart"/>
      <w:r w:rsidRPr="7FCF946C">
        <w:rPr>
          <w:rFonts w:eastAsia="Times New Roman" w:cs="Times New Roman"/>
        </w:rPr>
        <w:t>CountVectorizer</w:t>
      </w:r>
      <w:proofErr w:type="spellEnd"/>
      <w:r w:rsidRPr="7FCF946C">
        <w:rPr>
          <w:rFonts w:eastAsia="Times New Roman" w:cs="Times New Roman"/>
        </w:rPr>
        <w:t xml:space="preserve"> and </w:t>
      </w:r>
      <w:proofErr w:type="spellStart"/>
      <w:r w:rsidRPr="7FCF946C">
        <w:rPr>
          <w:rFonts w:eastAsia="Times New Roman" w:cs="Times New Roman"/>
        </w:rPr>
        <w:t>TfidfVectorizer</w:t>
      </w:r>
      <w:proofErr w:type="spellEnd"/>
      <w:r w:rsidRPr="7FCF946C">
        <w:rPr>
          <w:rFonts w:eastAsia="Times New Roman" w:cs="Times New Roman"/>
        </w:rPr>
        <w:t xml:space="preserve"> were in the format of document-term matrices where each comment was represented as a row and the unique words or tokens in the vocabulary were represented as columns. </w:t>
      </w:r>
    </w:p>
    <w:p w14:paraId="7380AD72" w14:textId="1D91AE27" w:rsidR="70D52C05" w:rsidRDefault="70D52C05">
      <w:r w:rsidRPr="5A0FA398">
        <w:rPr>
          <w:rFonts w:eastAsia="Times New Roman" w:cs="Times New Roman"/>
          <w:szCs w:val="24"/>
        </w:rPr>
        <w:t xml:space="preserve"> </w:t>
      </w:r>
      <w:r>
        <w:tab/>
      </w:r>
      <w:r w:rsidR="7DE713F6" w:rsidRPr="5A0FA398">
        <w:rPr>
          <w:rFonts w:eastAsia="Times New Roman" w:cs="Times New Roman"/>
          <w:szCs w:val="24"/>
        </w:rPr>
        <w:t>Several</w:t>
      </w:r>
      <w:r w:rsidRPr="5A0FA398">
        <w:rPr>
          <w:rFonts w:eastAsia="Times New Roman" w:cs="Times New Roman"/>
          <w:szCs w:val="24"/>
        </w:rPr>
        <w:t xml:space="preserve"> different vectorizers were created to transform comment text data into different document-term matrices.</w:t>
      </w:r>
      <w:r w:rsidR="6A6EAFC8" w:rsidRPr="5A0FA398">
        <w:rPr>
          <w:rFonts w:eastAsia="Times New Roman" w:cs="Times New Roman"/>
          <w:szCs w:val="24"/>
        </w:rPr>
        <w:t xml:space="preserve"> Generally, three types of vectorizers were used in this report.</w:t>
      </w:r>
    </w:p>
    <w:p w14:paraId="2BA7C82B" w14:textId="1E7A7885" w:rsidR="70D52C05" w:rsidRDefault="6A6EAFC8" w:rsidP="720F99D3">
      <w:pPr>
        <w:pStyle w:val="ListParagraph"/>
        <w:numPr>
          <w:ilvl w:val="1"/>
          <w:numId w:val="24"/>
        </w:numPr>
        <w:rPr>
          <w:rFonts w:eastAsia="Times New Roman" w:cs="Times New Roman"/>
          <w:szCs w:val="24"/>
        </w:rPr>
      </w:pPr>
      <w:r w:rsidRPr="5A0FA398">
        <w:rPr>
          <w:rFonts w:eastAsia="Times New Roman" w:cs="Times New Roman"/>
          <w:szCs w:val="24"/>
        </w:rPr>
        <w:t>U</w:t>
      </w:r>
      <w:r w:rsidR="70D52C05" w:rsidRPr="5A0FA398">
        <w:rPr>
          <w:rFonts w:eastAsia="Times New Roman" w:cs="Times New Roman"/>
          <w:szCs w:val="24"/>
        </w:rPr>
        <w:t xml:space="preserve">nigram term frequency vectorizer created using </w:t>
      </w:r>
      <w:proofErr w:type="spellStart"/>
      <w:r w:rsidR="70D52C05" w:rsidRPr="5A0FA398">
        <w:rPr>
          <w:rFonts w:eastAsia="Times New Roman" w:cs="Times New Roman"/>
          <w:szCs w:val="24"/>
        </w:rPr>
        <w:t>CountVectorizer</w:t>
      </w:r>
      <w:proofErr w:type="spellEnd"/>
      <w:r w:rsidR="70D52C05" w:rsidRPr="5A0FA398">
        <w:rPr>
          <w:rFonts w:eastAsia="Times New Roman" w:cs="Times New Roman"/>
          <w:szCs w:val="24"/>
        </w:rPr>
        <w:t>. Stop words were removed using the built-in stop word list for English.</w:t>
      </w:r>
      <w:r w:rsidR="47423693" w:rsidRPr="5A0FA398">
        <w:rPr>
          <w:rFonts w:eastAsia="Times New Roman" w:cs="Times New Roman"/>
          <w:szCs w:val="24"/>
        </w:rPr>
        <w:t xml:space="preserve"> </w:t>
      </w:r>
    </w:p>
    <w:p w14:paraId="14CE13F6" w14:textId="5025769D" w:rsidR="1105B7A9" w:rsidRDefault="1105B7A9" w:rsidP="720F99D3">
      <w:pPr>
        <w:pStyle w:val="ListParagraph"/>
        <w:numPr>
          <w:ilvl w:val="1"/>
          <w:numId w:val="24"/>
        </w:numPr>
        <w:rPr>
          <w:rFonts w:eastAsia="Times New Roman" w:cs="Times New Roman"/>
          <w:szCs w:val="24"/>
        </w:rPr>
      </w:pPr>
      <w:r w:rsidRPr="5A0FA398">
        <w:rPr>
          <w:rFonts w:eastAsia="Times New Roman" w:cs="Times New Roman"/>
          <w:szCs w:val="24"/>
        </w:rPr>
        <w:t xml:space="preserve">N-gram term frequency vectorizer created using </w:t>
      </w:r>
      <w:proofErr w:type="spellStart"/>
      <w:r w:rsidRPr="5A0FA398">
        <w:rPr>
          <w:rFonts w:eastAsia="Times New Roman" w:cs="Times New Roman"/>
          <w:szCs w:val="24"/>
        </w:rPr>
        <w:t>CountVectorizer</w:t>
      </w:r>
      <w:proofErr w:type="spellEnd"/>
      <w:r w:rsidRPr="5A0FA398">
        <w:rPr>
          <w:rFonts w:eastAsia="Times New Roman" w:cs="Times New Roman"/>
          <w:szCs w:val="24"/>
        </w:rPr>
        <w:t>. Stop words were removed using the built-in stop word list for English.</w:t>
      </w:r>
    </w:p>
    <w:p w14:paraId="388B58B5" w14:textId="50796DF4" w:rsidR="1431E64E" w:rsidRDefault="1431E64E" w:rsidP="720F99D3">
      <w:pPr>
        <w:pStyle w:val="ListParagraph"/>
        <w:numPr>
          <w:ilvl w:val="1"/>
          <w:numId w:val="24"/>
        </w:numPr>
        <w:rPr>
          <w:rFonts w:eastAsia="Times New Roman" w:cs="Times New Roman"/>
          <w:szCs w:val="24"/>
        </w:rPr>
      </w:pPr>
      <w:proofErr w:type="spellStart"/>
      <w:r w:rsidRPr="5A0FA398">
        <w:rPr>
          <w:rFonts w:eastAsia="Times New Roman" w:cs="Times New Roman"/>
          <w:szCs w:val="24"/>
        </w:rPr>
        <w:t>Tf-idf</w:t>
      </w:r>
      <w:proofErr w:type="spellEnd"/>
      <w:r w:rsidRPr="5A0FA398">
        <w:rPr>
          <w:rFonts w:eastAsia="Times New Roman" w:cs="Times New Roman"/>
          <w:szCs w:val="24"/>
        </w:rPr>
        <w:t xml:space="preserve"> vectorizer created using </w:t>
      </w:r>
      <w:proofErr w:type="spellStart"/>
      <w:r w:rsidRPr="5A0FA398">
        <w:rPr>
          <w:rFonts w:eastAsia="Times New Roman" w:cs="Times New Roman"/>
          <w:szCs w:val="24"/>
        </w:rPr>
        <w:t>TfidfVectorizer</w:t>
      </w:r>
      <w:proofErr w:type="spellEnd"/>
      <w:r w:rsidRPr="5A0FA398">
        <w:rPr>
          <w:rFonts w:eastAsia="Times New Roman" w:cs="Times New Roman"/>
          <w:szCs w:val="24"/>
        </w:rPr>
        <w:t xml:space="preserve">. Stop words were removed using the built-in stop word list for English. </w:t>
      </w:r>
    </w:p>
    <w:p w14:paraId="2735BAE0" w14:textId="26A06818" w:rsidR="1431E64E" w:rsidRDefault="33E19D58" w:rsidP="5A0FA398">
      <w:pPr>
        <w:ind w:firstLine="720"/>
        <w:rPr>
          <w:rFonts w:eastAsia="Times New Roman" w:cs="Times New Roman"/>
        </w:rPr>
      </w:pPr>
      <w:r w:rsidRPr="3260D453">
        <w:rPr>
          <w:rFonts w:eastAsia="Times New Roman" w:cs="Times New Roman"/>
        </w:rPr>
        <w:t xml:space="preserve">In order to reduce the vocabulary size, each vectorizer only keeps tokens or words that have a document frequency </w:t>
      </w:r>
      <w:r w:rsidR="7A39BBC0" w:rsidRPr="3260D453">
        <w:rPr>
          <w:rFonts w:eastAsia="Times New Roman" w:cs="Times New Roman"/>
        </w:rPr>
        <w:t>greater than</w:t>
      </w:r>
      <w:r w:rsidRPr="3260D453">
        <w:rPr>
          <w:rFonts w:eastAsia="Times New Roman" w:cs="Times New Roman"/>
        </w:rPr>
        <w:t xml:space="preserve"> </w:t>
      </w:r>
      <w:r w:rsidR="12EEB2FA" w:rsidRPr="3260D453">
        <w:rPr>
          <w:rFonts w:eastAsia="Times New Roman" w:cs="Times New Roman"/>
        </w:rPr>
        <w:t>or equal to</w:t>
      </w:r>
      <w:r w:rsidRPr="3260D453">
        <w:rPr>
          <w:rFonts w:eastAsia="Times New Roman" w:cs="Times New Roman"/>
        </w:rPr>
        <w:t xml:space="preserve"> 5. </w:t>
      </w:r>
      <w:r w:rsidR="5E37458E" w:rsidRPr="3260D453">
        <w:rPr>
          <w:rFonts w:eastAsia="Times New Roman" w:cs="Times New Roman"/>
        </w:rPr>
        <w:t xml:space="preserve">Additional vectorizers that </w:t>
      </w:r>
      <w:r w:rsidR="1A219680" w:rsidRPr="3260D453">
        <w:rPr>
          <w:rFonts w:eastAsia="Times New Roman" w:cs="Times New Roman"/>
        </w:rPr>
        <w:t>include</w:t>
      </w:r>
      <w:r w:rsidR="5E37458E" w:rsidRPr="3260D453">
        <w:rPr>
          <w:rFonts w:eastAsia="Times New Roman" w:cs="Times New Roman"/>
        </w:rPr>
        <w:t xml:space="preserve"> lemmatization process using the </w:t>
      </w:r>
      <w:proofErr w:type="spellStart"/>
      <w:r w:rsidR="5E37458E" w:rsidRPr="3260D453">
        <w:rPr>
          <w:rFonts w:eastAsia="Times New Roman" w:cs="Times New Roman"/>
        </w:rPr>
        <w:t>WordNetLemmatizer</w:t>
      </w:r>
      <w:proofErr w:type="spellEnd"/>
      <w:r w:rsidR="5E37458E" w:rsidRPr="3260D453">
        <w:rPr>
          <w:rFonts w:eastAsia="Times New Roman" w:cs="Times New Roman"/>
        </w:rPr>
        <w:t xml:space="preserve"> from the </w:t>
      </w:r>
      <w:proofErr w:type="spellStart"/>
      <w:r w:rsidR="5E37458E" w:rsidRPr="3260D453">
        <w:rPr>
          <w:rFonts w:eastAsia="Times New Roman" w:cs="Times New Roman"/>
        </w:rPr>
        <w:t>nltk</w:t>
      </w:r>
      <w:proofErr w:type="spellEnd"/>
      <w:r w:rsidR="5E37458E" w:rsidRPr="3260D453">
        <w:rPr>
          <w:rFonts w:eastAsia="Times New Roman" w:cs="Times New Roman"/>
        </w:rPr>
        <w:t xml:space="preserve"> package were created </w:t>
      </w:r>
      <w:r w:rsidR="45D23412" w:rsidRPr="3260D453">
        <w:rPr>
          <w:rFonts w:eastAsia="Times New Roman" w:cs="Times New Roman"/>
        </w:rPr>
        <w:t>as well to compare performance of different tokenization and vectorization processes.</w:t>
      </w:r>
    </w:p>
    <w:p w14:paraId="299A0579" w14:textId="7F85AE83" w:rsidR="00751A0D" w:rsidRDefault="63958B60" w:rsidP="5A0FA398">
      <w:pPr>
        <w:ind w:firstLine="720"/>
        <w:rPr>
          <w:rFonts w:eastAsia="Times New Roman" w:cs="Times New Roman"/>
        </w:rPr>
      </w:pPr>
      <w:r w:rsidRPr="3260D453">
        <w:rPr>
          <w:rFonts w:eastAsia="Times New Roman" w:cs="Times New Roman"/>
        </w:rPr>
        <w:t xml:space="preserve">Additionally, </w:t>
      </w:r>
      <w:r w:rsidR="0E1BC0D6" w:rsidRPr="3260D453">
        <w:rPr>
          <w:rFonts w:eastAsia="Times New Roman" w:cs="Times New Roman"/>
        </w:rPr>
        <w:t>producing word clouds and reviewing the features helped provide insight on unhelpful features</w:t>
      </w:r>
      <w:r w:rsidR="2DCD7013" w:rsidRPr="3260D453">
        <w:rPr>
          <w:rFonts w:eastAsia="Times New Roman" w:cs="Times New Roman"/>
        </w:rPr>
        <w:t>;</w:t>
      </w:r>
      <w:r w:rsidR="0E1BC0D6" w:rsidRPr="3260D453">
        <w:rPr>
          <w:rFonts w:eastAsia="Times New Roman" w:cs="Times New Roman"/>
        </w:rPr>
        <w:t xml:space="preserve"> </w:t>
      </w:r>
      <w:r w:rsidR="001E04FE">
        <w:rPr>
          <w:rFonts w:eastAsia="Times New Roman" w:cs="Times New Roman"/>
        </w:rPr>
        <w:t>over</w:t>
      </w:r>
      <w:r w:rsidR="1E7BD436" w:rsidRPr="3260D453">
        <w:rPr>
          <w:rFonts w:eastAsia="Times New Roman" w:cs="Times New Roman"/>
        </w:rPr>
        <w:t xml:space="preserve"> two thousand unhelpful features</w:t>
      </w:r>
      <w:r w:rsidR="048C8AD5" w:rsidRPr="3260D453">
        <w:rPr>
          <w:rFonts w:eastAsia="Times New Roman" w:cs="Times New Roman"/>
        </w:rPr>
        <w:t xml:space="preserve">, including numbers, years, </w:t>
      </w:r>
      <w:r w:rsidR="4BD0FFAC" w:rsidRPr="3260D453">
        <w:rPr>
          <w:rFonts w:eastAsia="Times New Roman" w:cs="Times New Roman"/>
        </w:rPr>
        <w:t>and names</w:t>
      </w:r>
      <w:r w:rsidR="1E7BD436" w:rsidRPr="3260D453">
        <w:rPr>
          <w:rFonts w:eastAsia="Times New Roman" w:cs="Times New Roman"/>
        </w:rPr>
        <w:t xml:space="preserve"> were removed</w:t>
      </w:r>
      <w:r w:rsidR="5B9BB858" w:rsidRPr="3260D453">
        <w:rPr>
          <w:rFonts w:eastAsia="Times New Roman" w:cs="Times New Roman"/>
        </w:rPr>
        <w:t xml:space="preserve"> for the </w:t>
      </w:r>
      <w:r w:rsidR="00216FDB">
        <w:rPr>
          <w:rFonts w:eastAsia="Times New Roman" w:cs="Times New Roman"/>
        </w:rPr>
        <w:t>c</w:t>
      </w:r>
      <w:r w:rsidR="5B9BB858" w:rsidRPr="3260D453">
        <w:rPr>
          <w:rFonts w:eastAsia="Times New Roman" w:cs="Times New Roman"/>
        </w:rPr>
        <w:t>lassification Analysis</w:t>
      </w:r>
      <w:r w:rsidR="1E7BD436" w:rsidRPr="3260D453">
        <w:rPr>
          <w:rFonts w:eastAsia="Times New Roman" w:cs="Times New Roman"/>
        </w:rPr>
        <w:t>.</w:t>
      </w:r>
      <w:r w:rsidR="4BD0FFAC" w:rsidRPr="3260D453">
        <w:rPr>
          <w:rFonts w:eastAsia="Times New Roman" w:cs="Times New Roman"/>
        </w:rPr>
        <w:t xml:space="preserve"> </w:t>
      </w:r>
      <w:r w:rsidR="5DC8188E" w:rsidRPr="3260D453">
        <w:rPr>
          <w:rFonts w:eastAsia="Times New Roman" w:cs="Times New Roman"/>
        </w:rPr>
        <w:t xml:space="preserve">Words referencing cultures, ethnicities, </w:t>
      </w:r>
      <w:r w:rsidR="30819F36" w:rsidRPr="3260D453">
        <w:rPr>
          <w:rFonts w:eastAsia="Times New Roman" w:cs="Times New Roman"/>
        </w:rPr>
        <w:t xml:space="preserve">religions, countries, locations, and forms of government were removed </w:t>
      </w:r>
      <w:r w:rsidR="7E28FD06" w:rsidRPr="3260D453">
        <w:rPr>
          <w:rFonts w:eastAsia="Times New Roman" w:cs="Times New Roman"/>
        </w:rPr>
        <w:t xml:space="preserve">to avoid </w:t>
      </w:r>
      <w:r w:rsidR="0A2FE087" w:rsidRPr="3260D453">
        <w:rPr>
          <w:rFonts w:eastAsia="Times New Roman" w:cs="Times New Roman"/>
        </w:rPr>
        <w:t xml:space="preserve">introducing </w:t>
      </w:r>
      <w:r w:rsidR="7E28FD06" w:rsidRPr="3260D453">
        <w:rPr>
          <w:rFonts w:eastAsia="Times New Roman" w:cs="Times New Roman"/>
        </w:rPr>
        <w:t xml:space="preserve">bias in the models. </w:t>
      </w:r>
      <w:r w:rsidR="6F5CAC41" w:rsidRPr="3260D453">
        <w:rPr>
          <w:rFonts w:eastAsia="Times New Roman" w:cs="Times New Roman"/>
        </w:rPr>
        <w:t xml:space="preserve">The goal was to </w:t>
      </w:r>
      <w:r w:rsidR="7A6F32F3" w:rsidRPr="3260D453">
        <w:rPr>
          <w:rFonts w:eastAsia="Times New Roman" w:cs="Times New Roman"/>
        </w:rPr>
        <w:t>prevent the model</w:t>
      </w:r>
      <w:r w:rsidR="50B974AD" w:rsidRPr="3260D453">
        <w:rPr>
          <w:rFonts w:eastAsia="Times New Roman" w:cs="Times New Roman"/>
        </w:rPr>
        <w:t>s</w:t>
      </w:r>
      <w:r w:rsidR="7A6F32F3" w:rsidRPr="3260D453">
        <w:rPr>
          <w:rFonts w:eastAsia="Times New Roman" w:cs="Times New Roman"/>
        </w:rPr>
        <w:t xml:space="preserve"> from labeling </w:t>
      </w:r>
      <w:r w:rsidR="70385EF3" w:rsidRPr="3260D453">
        <w:rPr>
          <w:rFonts w:eastAsia="Times New Roman" w:cs="Times New Roman"/>
        </w:rPr>
        <w:t xml:space="preserve">comments as toxic based on words referencing cultures, ethnicities, and religions. </w:t>
      </w:r>
      <w:r w:rsidR="104A6680" w:rsidRPr="3260D453">
        <w:rPr>
          <w:rFonts w:eastAsia="Times New Roman" w:cs="Times New Roman"/>
        </w:rPr>
        <w:t xml:space="preserve">Ideally, a subject matter expert </w:t>
      </w:r>
      <w:r w:rsidR="423F3B85" w:rsidRPr="3260D453">
        <w:rPr>
          <w:rFonts w:eastAsia="Times New Roman" w:cs="Times New Roman"/>
        </w:rPr>
        <w:t xml:space="preserve">should </w:t>
      </w:r>
      <w:r w:rsidR="52CCFC64" w:rsidRPr="3260D453">
        <w:rPr>
          <w:rFonts w:eastAsia="Times New Roman" w:cs="Times New Roman"/>
        </w:rPr>
        <w:t xml:space="preserve">review </w:t>
      </w:r>
      <w:r w:rsidR="43C6A239" w:rsidRPr="3260D453">
        <w:rPr>
          <w:rFonts w:eastAsia="Times New Roman" w:cs="Times New Roman"/>
        </w:rPr>
        <w:t xml:space="preserve">all features produced by the </w:t>
      </w:r>
      <w:r w:rsidR="25185296" w:rsidRPr="3260D453">
        <w:rPr>
          <w:rFonts w:eastAsia="Times New Roman" w:cs="Times New Roman"/>
        </w:rPr>
        <w:t xml:space="preserve">vectorization process to ensure </w:t>
      </w:r>
      <w:r w:rsidR="5C47DC2D" w:rsidRPr="3260D453">
        <w:rPr>
          <w:rFonts w:eastAsia="Times New Roman" w:cs="Times New Roman"/>
        </w:rPr>
        <w:t>all words referencing cultures</w:t>
      </w:r>
      <w:r w:rsidR="7C565353" w:rsidRPr="3260D453">
        <w:rPr>
          <w:rFonts w:eastAsia="Times New Roman" w:cs="Times New Roman"/>
        </w:rPr>
        <w:t xml:space="preserve">, ethnicities and religions are removed </w:t>
      </w:r>
      <w:r w:rsidR="3FD2E730" w:rsidRPr="3260D453">
        <w:rPr>
          <w:rFonts w:eastAsia="Times New Roman" w:cs="Times New Roman"/>
        </w:rPr>
        <w:t>from the Wikipedia comments corpus.</w:t>
      </w:r>
      <w:r w:rsidR="082B8B07" w:rsidRPr="3260D453">
        <w:rPr>
          <w:rFonts w:eastAsia="Times New Roman" w:cs="Times New Roman"/>
        </w:rPr>
        <w:t xml:space="preserve"> </w:t>
      </w:r>
      <w:r w:rsidR="4BDDFCA3" w:rsidRPr="3260D453">
        <w:rPr>
          <w:rFonts w:eastAsia="Times New Roman" w:cs="Times New Roman"/>
        </w:rPr>
        <w:t xml:space="preserve">Figure </w:t>
      </w:r>
      <w:r w:rsidR="5481FEE3" w:rsidRPr="688210C7">
        <w:rPr>
          <w:rFonts w:eastAsia="Times New Roman" w:cs="Times New Roman"/>
        </w:rPr>
        <w:t>5</w:t>
      </w:r>
      <w:r w:rsidR="4BDDFCA3" w:rsidRPr="3260D453">
        <w:rPr>
          <w:rFonts w:eastAsia="Times New Roman" w:cs="Times New Roman"/>
        </w:rPr>
        <w:t xml:space="preserve"> is a word cloud produced after removing the unhelpful features. </w:t>
      </w:r>
      <w:r w:rsidR="12B19D28" w:rsidRPr="3260D453">
        <w:rPr>
          <w:rFonts w:eastAsia="Times New Roman" w:cs="Times New Roman"/>
        </w:rPr>
        <w:t xml:space="preserve">Words like </w:t>
      </w:r>
      <w:r w:rsidR="2786C89E" w:rsidRPr="3260D453">
        <w:rPr>
          <w:rFonts w:eastAsia="Times New Roman" w:cs="Times New Roman"/>
        </w:rPr>
        <w:t xml:space="preserve">“lover,” </w:t>
      </w:r>
      <w:r w:rsidR="2786C89E" w:rsidRPr="3260D453">
        <w:rPr>
          <w:rFonts w:eastAsia="Times New Roman" w:cs="Times New Roman"/>
        </w:rPr>
        <w:lastRenderedPageBreak/>
        <w:t xml:space="preserve">“communication,” </w:t>
      </w:r>
      <w:r w:rsidR="1F2C2FC4" w:rsidRPr="3260D453">
        <w:rPr>
          <w:rFonts w:eastAsia="Times New Roman" w:cs="Times New Roman"/>
        </w:rPr>
        <w:t xml:space="preserve">“improvement,” and </w:t>
      </w:r>
      <w:r w:rsidR="5857AFBF" w:rsidRPr="3260D453">
        <w:rPr>
          <w:rFonts w:eastAsia="Times New Roman" w:cs="Times New Roman"/>
        </w:rPr>
        <w:t xml:space="preserve">“associate” might help in differentiating non-toxic comments from toxic ones. </w:t>
      </w:r>
      <w:r w:rsidR="326335FA" w:rsidRPr="3260D453">
        <w:rPr>
          <w:rFonts w:eastAsia="Times New Roman" w:cs="Times New Roman"/>
        </w:rPr>
        <w:t xml:space="preserve">Words like </w:t>
      </w:r>
      <w:r w:rsidR="485D5745" w:rsidRPr="3260D453">
        <w:rPr>
          <w:rFonts w:eastAsia="Times New Roman" w:cs="Times New Roman"/>
        </w:rPr>
        <w:t>“donkey</w:t>
      </w:r>
      <w:r w:rsidR="619BC609" w:rsidRPr="3260D453">
        <w:rPr>
          <w:rFonts w:eastAsia="Times New Roman" w:cs="Times New Roman"/>
        </w:rPr>
        <w:t xml:space="preserve">,” </w:t>
      </w:r>
      <w:r w:rsidR="09CAE44B" w:rsidRPr="3260D453">
        <w:rPr>
          <w:rFonts w:eastAsia="Times New Roman" w:cs="Times New Roman"/>
        </w:rPr>
        <w:t xml:space="preserve">“dislike,” </w:t>
      </w:r>
      <w:r w:rsidR="1A808D51" w:rsidRPr="3260D453">
        <w:rPr>
          <w:rFonts w:eastAsia="Times New Roman" w:cs="Times New Roman"/>
        </w:rPr>
        <w:t xml:space="preserve">“coward,” </w:t>
      </w:r>
      <w:r w:rsidR="696AF174" w:rsidRPr="3260D453">
        <w:rPr>
          <w:rFonts w:eastAsia="Times New Roman" w:cs="Times New Roman"/>
        </w:rPr>
        <w:t xml:space="preserve">and “killer” </w:t>
      </w:r>
      <w:r w:rsidR="59739080" w:rsidRPr="3260D453">
        <w:rPr>
          <w:rFonts w:eastAsia="Times New Roman" w:cs="Times New Roman"/>
        </w:rPr>
        <w:t>will be useful in detecting toxic comments. Curse words will also prove helpful</w:t>
      </w:r>
      <w:r w:rsidR="0664DEAD" w:rsidRPr="3260D453">
        <w:rPr>
          <w:rFonts w:eastAsia="Times New Roman" w:cs="Times New Roman"/>
        </w:rPr>
        <w:t xml:space="preserve"> in identifying toxicity</w:t>
      </w:r>
      <w:r w:rsidR="22765F51" w:rsidRPr="3260D453">
        <w:rPr>
          <w:rFonts w:eastAsia="Times New Roman" w:cs="Times New Roman"/>
        </w:rPr>
        <w:t>.</w:t>
      </w:r>
    </w:p>
    <w:p w14:paraId="65DC74A7" w14:textId="70C01699" w:rsidR="005B302E" w:rsidRDefault="00617196" w:rsidP="005B302E">
      <w:pPr>
        <w:jc w:val="center"/>
        <w:rPr>
          <w:rFonts w:eastAsia="Times New Roman" w:cs="Times New Roman"/>
        </w:rPr>
      </w:pPr>
      <w:r>
        <w:rPr>
          <w:noProof/>
        </w:rPr>
        <w:drawing>
          <wp:inline distT="0" distB="0" distL="0" distR="0" wp14:anchorId="2A79CA13" wp14:editId="7B2B3ACA">
            <wp:extent cx="4572000" cy="2368296"/>
            <wp:effectExtent l="12700" t="12700" r="12700" b="698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572000" cy="2368296"/>
                    </a:xfrm>
                    <a:prstGeom prst="rect">
                      <a:avLst/>
                    </a:prstGeom>
                    <a:ln w="12700">
                      <a:solidFill>
                        <a:schemeClr val="tx1"/>
                      </a:solidFill>
                    </a:ln>
                  </pic:spPr>
                </pic:pic>
              </a:graphicData>
            </a:graphic>
          </wp:inline>
        </w:drawing>
      </w:r>
    </w:p>
    <w:p w14:paraId="03BE8A1F" w14:textId="1A7F3D15" w:rsidR="00617196" w:rsidRPr="001A339D" w:rsidRDefault="0B87E656" w:rsidP="001A339D">
      <w:pPr>
        <w:jc w:val="center"/>
      </w:pPr>
      <w:r w:rsidRPr="3260D453">
        <w:rPr>
          <w:rFonts w:eastAsia="Times New Roman" w:cs="Times New Roman"/>
          <w:i/>
          <w:iCs/>
          <w:color w:val="44546A"/>
          <w:sz w:val="18"/>
          <w:szCs w:val="18"/>
        </w:rPr>
        <w:t xml:space="preserve">Figure </w:t>
      </w:r>
      <w:r w:rsidR="1226EB8E" w:rsidRPr="688210C7">
        <w:rPr>
          <w:rFonts w:eastAsia="Times New Roman" w:cs="Times New Roman"/>
          <w:i/>
          <w:iCs/>
          <w:color w:val="44546A"/>
          <w:sz w:val="18"/>
          <w:szCs w:val="18"/>
        </w:rPr>
        <w:t>5</w:t>
      </w:r>
      <w:r w:rsidRPr="3260D453">
        <w:rPr>
          <w:rFonts w:eastAsia="Times New Roman" w:cs="Times New Roman"/>
          <w:i/>
          <w:iCs/>
          <w:color w:val="44546A"/>
          <w:sz w:val="18"/>
          <w:szCs w:val="18"/>
        </w:rPr>
        <w:t xml:space="preserve">: Word Cloud for User Comments after removing </w:t>
      </w:r>
      <w:r w:rsidR="22765F51" w:rsidRPr="3260D453">
        <w:rPr>
          <w:rFonts w:eastAsia="Times New Roman" w:cs="Times New Roman"/>
          <w:i/>
          <w:iCs/>
          <w:color w:val="44546A"/>
          <w:sz w:val="18"/>
          <w:szCs w:val="18"/>
        </w:rPr>
        <w:t>almost two thousand features</w:t>
      </w:r>
    </w:p>
    <w:p w14:paraId="12810620" w14:textId="0CC5D7D7" w:rsidR="02E3FEBD" w:rsidRDefault="02E3FEBD" w:rsidP="7149FFBB">
      <w:pPr>
        <w:ind w:firstLine="720"/>
        <w:rPr>
          <w:rFonts w:eastAsia="Times New Roman" w:cs="Times New Roman"/>
        </w:rPr>
      </w:pPr>
      <w:r w:rsidRPr="7149FFBB">
        <w:rPr>
          <w:rFonts w:eastAsia="Times New Roman" w:cs="Times New Roman"/>
        </w:rPr>
        <w:t xml:space="preserve">In the next section, multiple </w:t>
      </w:r>
      <w:r w:rsidR="00942221">
        <w:rPr>
          <w:rFonts w:eastAsia="Times New Roman" w:cs="Times New Roman"/>
        </w:rPr>
        <w:t>M</w:t>
      </w:r>
      <w:r w:rsidRPr="7149FFBB">
        <w:rPr>
          <w:rFonts w:eastAsia="Times New Roman" w:cs="Times New Roman"/>
        </w:rPr>
        <w:t xml:space="preserve">achine </w:t>
      </w:r>
      <w:r w:rsidR="00942221">
        <w:rPr>
          <w:rFonts w:eastAsia="Times New Roman" w:cs="Times New Roman"/>
        </w:rPr>
        <w:t>L</w:t>
      </w:r>
      <w:r w:rsidRPr="7149FFBB">
        <w:rPr>
          <w:rFonts w:eastAsia="Times New Roman" w:cs="Times New Roman"/>
        </w:rPr>
        <w:t xml:space="preserve">earning </w:t>
      </w:r>
      <w:r w:rsidR="00942221">
        <w:rPr>
          <w:rFonts w:eastAsia="Times New Roman" w:cs="Times New Roman"/>
        </w:rPr>
        <w:t>A</w:t>
      </w:r>
      <w:r w:rsidRPr="7149FFBB">
        <w:rPr>
          <w:rFonts w:eastAsia="Times New Roman" w:cs="Times New Roman"/>
        </w:rPr>
        <w:t>lgorithms will be used on document-term matrices obtained from different vectorizers to analyze the user comments data.</w:t>
      </w:r>
    </w:p>
    <w:p w14:paraId="36FDE72D" w14:textId="32E4D71A" w:rsidR="2D2B9B88" w:rsidRDefault="2D2B9B88" w:rsidP="5A0FA398">
      <w:pPr>
        <w:pStyle w:val="Heading2"/>
        <w:numPr>
          <w:ilvl w:val="0"/>
          <w:numId w:val="19"/>
        </w:numPr>
      </w:pPr>
      <w:r w:rsidRPr="5A0FA398">
        <w:t>Models and Analyses</w:t>
      </w:r>
    </w:p>
    <w:p w14:paraId="22CBBB40" w14:textId="609C465A" w:rsidR="7E8011C3" w:rsidRDefault="7E8011C3" w:rsidP="5A0FA398">
      <w:pPr>
        <w:pStyle w:val="ListParagraph"/>
        <w:numPr>
          <w:ilvl w:val="0"/>
          <w:numId w:val="23"/>
        </w:numPr>
        <w:rPr>
          <w:rFonts w:eastAsia="Times New Roman" w:cs="Times New Roman"/>
          <w:szCs w:val="24"/>
          <w:u w:val="single"/>
        </w:rPr>
      </w:pPr>
      <w:r w:rsidRPr="5A0FA398">
        <w:rPr>
          <w:rFonts w:eastAsia="Times New Roman" w:cs="Times New Roman"/>
          <w:szCs w:val="24"/>
          <w:u w:val="single"/>
        </w:rPr>
        <w:t>Topic Modeling</w:t>
      </w:r>
    </w:p>
    <w:p w14:paraId="5349C538" w14:textId="43E121A3" w:rsidR="7E8011C3" w:rsidRDefault="7E8011C3" w:rsidP="720F99D3">
      <w:pPr>
        <w:ind w:firstLine="720"/>
        <w:rPr>
          <w:rFonts w:eastAsia="Times New Roman" w:cs="Times New Roman"/>
          <w:szCs w:val="24"/>
        </w:rPr>
      </w:pPr>
      <w:r w:rsidRPr="5A0FA398">
        <w:rPr>
          <w:rFonts w:eastAsia="Times New Roman" w:cs="Times New Roman"/>
          <w:szCs w:val="24"/>
        </w:rPr>
        <w:t>Topic modeling is an unsupervised machine learning technique that is frequently used to discover hidden semantic structures in a collection of text documents</w:t>
      </w:r>
      <w:r w:rsidR="3E9F168D" w:rsidRPr="5A0FA398">
        <w:rPr>
          <w:rFonts w:eastAsia="Times New Roman" w:cs="Times New Roman"/>
          <w:szCs w:val="24"/>
        </w:rPr>
        <w:t xml:space="preserve">. </w:t>
      </w:r>
      <w:r w:rsidR="1F26966F" w:rsidRPr="5A0FA398">
        <w:rPr>
          <w:rFonts w:eastAsia="Times New Roman" w:cs="Times New Roman"/>
          <w:szCs w:val="24"/>
        </w:rPr>
        <w:t>Latent</w:t>
      </w:r>
      <w:r w:rsidR="56EEEC34" w:rsidRPr="5A0FA398">
        <w:rPr>
          <w:rFonts w:eastAsia="Times New Roman" w:cs="Times New Roman"/>
          <w:szCs w:val="24"/>
        </w:rPr>
        <w:t xml:space="preserve"> Dirichlet Allocation (LDA) was used in this report to perform topic modeling analysis. LDA is a generative model and is one of the most popular topic modeling methods that builds a model based on the probability distribution</w:t>
      </w:r>
      <w:r w:rsidR="1686CC32" w:rsidRPr="5A0FA398">
        <w:rPr>
          <w:rFonts w:eastAsia="Times New Roman" w:cs="Times New Roman"/>
          <w:szCs w:val="24"/>
        </w:rPr>
        <w:t xml:space="preserve"> </w:t>
      </w:r>
      <w:r w:rsidR="56EEEC34" w:rsidRPr="5A0FA398">
        <w:rPr>
          <w:rFonts w:eastAsia="Times New Roman" w:cs="Times New Roman"/>
          <w:szCs w:val="24"/>
        </w:rPr>
        <w:t>of topics and probability of words over the vocabulary.</w:t>
      </w:r>
      <w:r w:rsidR="0711A2E7" w:rsidRPr="5A0FA398">
        <w:rPr>
          <w:rFonts w:eastAsia="Times New Roman" w:cs="Times New Roman"/>
          <w:szCs w:val="24"/>
        </w:rPr>
        <w:t xml:space="preserve"> </w:t>
      </w:r>
    </w:p>
    <w:p w14:paraId="352F4750" w14:textId="670CD35C" w:rsidR="0711A2E7" w:rsidRDefault="0711A2E7" w:rsidP="720F99D3">
      <w:pPr>
        <w:ind w:firstLine="720"/>
        <w:rPr>
          <w:rFonts w:eastAsia="Times New Roman" w:cs="Times New Roman"/>
        </w:rPr>
      </w:pPr>
      <w:r w:rsidRPr="7149FFBB">
        <w:rPr>
          <w:rFonts w:eastAsia="Times New Roman" w:cs="Times New Roman"/>
        </w:rPr>
        <w:t>T</w:t>
      </w:r>
      <w:r w:rsidR="09F65754" w:rsidRPr="7149FFBB">
        <w:rPr>
          <w:rFonts w:eastAsia="Times New Roman" w:cs="Times New Roman"/>
        </w:rPr>
        <w:t>wo</w:t>
      </w:r>
      <w:r w:rsidR="5B650D0E" w:rsidRPr="7149FFBB">
        <w:rPr>
          <w:rFonts w:eastAsia="Times New Roman" w:cs="Times New Roman"/>
        </w:rPr>
        <w:t xml:space="preserve"> </w:t>
      </w:r>
      <w:r w:rsidR="54A5745F" w:rsidRPr="7149FFBB">
        <w:rPr>
          <w:rFonts w:eastAsia="Times New Roman" w:cs="Times New Roman"/>
        </w:rPr>
        <w:t xml:space="preserve">document-term matrices </w:t>
      </w:r>
      <w:r w:rsidR="5B650D0E" w:rsidRPr="7149FFBB">
        <w:rPr>
          <w:rFonts w:eastAsia="Times New Roman" w:cs="Times New Roman"/>
        </w:rPr>
        <w:t xml:space="preserve">created </w:t>
      </w:r>
      <w:r w:rsidR="31168184" w:rsidRPr="7149FFBB">
        <w:rPr>
          <w:rFonts w:eastAsia="Times New Roman" w:cs="Times New Roman"/>
        </w:rPr>
        <w:t>by</w:t>
      </w:r>
      <w:r w:rsidR="5B650D0E" w:rsidRPr="7149FFBB">
        <w:rPr>
          <w:rFonts w:eastAsia="Times New Roman" w:cs="Times New Roman"/>
        </w:rPr>
        <w:t xml:space="preserve"> </w:t>
      </w:r>
      <w:proofErr w:type="spellStart"/>
      <w:r w:rsidR="5B650D0E" w:rsidRPr="7149FFBB">
        <w:rPr>
          <w:rFonts w:eastAsia="Times New Roman" w:cs="Times New Roman"/>
        </w:rPr>
        <w:t>CountVectorizer</w:t>
      </w:r>
      <w:proofErr w:type="spellEnd"/>
      <w:r w:rsidR="5B650D0E" w:rsidRPr="7149FFBB">
        <w:rPr>
          <w:rFonts w:eastAsia="Times New Roman" w:cs="Times New Roman"/>
        </w:rPr>
        <w:t xml:space="preserve"> with and without lemmatization were</w:t>
      </w:r>
      <w:r w:rsidR="0AFDD371" w:rsidRPr="7149FFBB">
        <w:rPr>
          <w:rFonts w:eastAsia="Times New Roman" w:cs="Times New Roman"/>
        </w:rPr>
        <w:t xml:space="preserve"> </w:t>
      </w:r>
      <w:r w:rsidR="173B2C97" w:rsidRPr="7149FFBB">
        <w:rPr>
          <w:rFonts w:eastAsia="Times New Roman" w:cs="Times New Roman"/>
        </w:rPr>
        <w:t>used to</w:t>
      </w:r>
      <w:r w:rsidR="56C64546" w:rsidRPr="7149FFBB">
        <w:rPr>
          <w:rFonts w:eastAsia="Times New Roman" w:cs="Times New Roman"/>
        </w:rPr>
        <w:t xml:space="preserve"> perform the topic modeling analysis</w:t>
      </w:r>
      <w:r w:rsidR="2BF23113" w:rsidRPr="7149FFBB">
        <w:rPr>
          <w:rFonts w:eastAsia="Times New Roman" w:cs="Times New Roman"/>
        </w:rPr>
        <w:t xml:space="preserve"> on the original data set without feature reduction</w:t>
      </w:r>
      <w:r w:rsidR="72E400FC" w:rsidRPr="7149FFBB">
        <w:rPr>
          <w:rFonts w:eastAsia="Times New Roman" w:cs="Times New Roman"/>
        </w:rPr>
        <w:t xml:space="preserve">. </w:t>
      </w:r>
      <w:proofErr w:type="spellStart"/>
      <w:r w:rsidR="72E400FC" w:rsidRPr="7149FFBB">
        <w:rPr>
          <w:rFonts w:eastAsia="Times New Roman" w:cs="Times New Roman"/>
        </w:rPr>
        <w:t>CountVectorizer</w:t>
      </w:r>
      <w:proofErr w:type="spellEnd"/>
      <w:r w:rsidR="72E400FC" w:rsidRPr="7149FFBB">
        <w:rPr>
          <w:rFonts w:eastAsia="Times New Roman" w:cs="Times New Roman"/>
        </w:rPr>
        <w:t xml:space="preserve"> was chosen instead of </w:t>
      </w:r>
      <w:proofErr w:type="spellStart"/>
      <w:r w:rsidR="72E400FC" w:rsidRPr="7149FFBB">
        <w:rPr>
          <w:rFonts w:eastAsia="Times New Roman" w:cs="Times New Roman"/>
        </w:rPr>
        <w:t>TfidfVectorizer</w:t>
      </w:r>
      <w:proofErr w:type="spellEnd"/>
      <w:r w:rsidR="72E400FC" w:rsidRPr="7149FFBB">
        <w:rPr>
          <w:rFonts w:eastAsia="Times New Roman" w:cs="Times New Roman"/>
        </w:rPr>
        <w:t xml:space="preserve"> because LDA </w:t>
      </w:r>
      <w:r w:rsidR="319AB3A6" w:rsidRPr="7149FFBB">
        <w:rPr>
          <w:rFonts w:eastAsia="Times New Roman" w:cs="Times New Roman"/>
        </w:rPr>
        <w:t>i</w:t>
      </w:r>
      <w:r w:rsidR="72E400FC" w:rsidRPr="7149FFBB">
        <w:rPr>
          <w:rFonts w:eastAsia="Times New Roman" w:cs="Times New Roman"/>
        </w:rPr>
        <w:t>s</w:t>
      </w:r>
      <w:r w:rsidR="319AB3A6" w:rsidRPr="7149FFBB">
        <w:rPr>
          <w:rFonts w:eastAsia="Times New Roman" w:cs="Times New Roman"/>
        </w:rPr>
        <w:t xml:space="preserve"> based on</w:t>
      </w:r>
      <w:r w:rsidR="72E400FC" w:rsidRPr="7149FFBB">
        <w:rPr>
          <w:rFonts w:eastAsia="Times New Roman" w:cs="Times New Roman"/>
        </w:rPr>
        <w:t xml:space="preserve"> term count and document count</w:t>
      </w:r>
      <w:r w:rsidRPr="7149FFBB">
        <w:rPr>
          <w:rStyle w:val="FootnoteReference"/>
          <w:rFonts w:eastAsia="Times New Roman" w:cs="Times New Roman"/>
        </w:rPr>
        <w:footnoteReference w:id="3"/>
      </w:r>
      <w:r w:rsidR="0B5FF5B3" w:rsidRPr="7149FFBB">
        <w:rPr>
          <w:rFonts w:eastAsia="Times New Roman" w:cs="Times New Roman"/>
        </w:rPr>
        <w:t xml:space="preserve">. </w:t>
      </w:r>
      <w:r w:rsidR="46F24133" w:rsidRPr="7149FFBB">
        <w:rPr>
          <w:rFonts w:eastAsia="Times New Roman" w:cs="Times New Roman"/>
        </w:rPr>
        <w:t>In addi</w:t>
      </w:r>
      <w:r w:rsidR="0B5FF5B3" w:rsidRPr="7149FFBB">
        <w:rPr>
          <w:rFonts w:eastAsia="Times New Roman" w:cs="Times New Roman"/>
        </w:rPr>
        <w:t>tion</w:t>
      </w:r>
      <w:r w:rsidR="46F24133" w:rsidRPr="7149FFBB">
        <w:rPr>
          <w:rFonts w:eastAsia="Times New Roman" w:cs="Times New Roman"/>
        </w:rPr>
        <w:t xml:space="preserve">, lemmatization was used instead of stemming since stem words are </w:t>
      </w:r>
      <w:r w:rsidR="37A028C6" w:rsidRPr="7149FFBB">
        <w:rPr>
          <w:rFonts w:eastAsia="Times New Roman" w:cs="Times New Roman"/>
        </w:rPr>
        <w:t>more difficult</w:t>
      </w:r>
      <w:r w:rsidR="46F24133" w:rsidRPr="7149FFBB">
        <w:rPr>
          <w:rFonts w:eastAsia="Times New Roman" w:cs="Times New Roman"/>
        </w:rPr>
        <w:t xml:space="preserve"> to interpret</w:t>
      </w:r>
      <w:r w:rsidR="58A1247B" w:rsidRPr="7149FFBB">
        <w:rPr>
          <w:rFonts w:eastAsia="Times New Roman" w:cs="Times New Roman"/>
        </w:rPr>
        <w:t>.</w:t>
      </w:r>
    </w:p>
    <w:p w14:paraId="4085DAC2" w14:textId="5FF238ED" w:rsidR="293E4E40" w:rsidRDefault="293E4E40" w:rsidP="7149FFBB">
      <w:pPr>
        <w:ind w:firstLine="720"/>
        <w:rPr>
          <w:rFonts w:eastAsia="Times New Roman" w:cs="Times New Roman"/>
        </w:rPr>
      </w:pPr>
      <w:r w:rsidRPr="7149FFBB">
        <w:rPr>
          <w:rFonts w:eastAsia="Times New Roman" w:cs="Times New Roman"/>
        </w:rPr>
        <w:t>Table</w:t>
      </w:r>
      <w:r w:rsidR="451149F5" w:rsidRPr="7149FFBB">
        <w:rPr>
          <w:rFonts w:eastAsia="Times New Roman" w:cs="Times New Roman"/>
        </w:rPr>
        <w:t xml:space="preserve"> 2 and 3</w:t>
      </w:r>
      <w:r w:rsidRPr="7149FFBB">
        <w:rPr>
          <w:rFonts w:eastAsia="Times New Roman" w:cs="Times New Roman"/>
        </w:rPr>
        <w:t xml:space="preserve"> below present the first 5 rows and 10 columns of the document-term matrices created by two vectorizers mentioned above.</w:t>
      </w:r>
      <w:r w:rsidR="23C94D24" w:rsidRPr="7149FFBB">
        <w:rPr>
          <w:rFonts w:eastAsia="Times New Roman" w:cs="Times New Roman"/>
        </w:rPr>
        <w:t xml:space="preserve"> </w:t>
      </w:r>
      <w:r w:rsidR="495493B1" w:rsidRPr="7149FFBB">
        <w:rPr>
          <w:rFonts w:eastAsia="Times New Roman" w:cs="Times New Roman"/>
        </w:rPr>
        <w:t>The values in these two matrices can be any integers that are greater or equal to 0.</w:t>
      </w:r>
    </w:p>
    <w:p w14:paraId="51984425" w14:textId="27183EEA" w:rsidR="606F5C0F" w:rsidRDefault="606F5C0F" w:rsidP="7149FFBB">
      <w:pPr>
        <w:jc w:val="center"/>
      </w:pPr>
      <w:r>
        <w:rPr>
          <w:noProof/>
        </w:rPr>
        <w:lastRenderedPageBreak/>
        <w:drawing>
          <wp:inline distT="0" distB="0" distL="0" distR="0" wp14:anchorId="7C0DCCBA" wp14:editId="4DADB17E">
            <wp:extent cx="4572000" cy="1181100"/>
            <wp:effectExtent l="0" t="0" r="0" b="0"/>
            <wp:docPr id="635768871" name="Picture 63576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284F86DC" w14:textId="041C00C9" w:rsidR="573CA8DD" w:rsidRDefault="573CA8DD" w:rsidP="7149FFBB">
      <w:pPr>
        <w:jc w:val="center"/>
      </w:pPr>
      <w:r w:rsidRPr="7149FFBB">
        <w:rPr>
          <w:rFonts w:eastAsia="Times New Roman" w:cs="Times New Roman"/>
          <w:i/>
          <w:iCs/>
          <w:color w:val="44546A"/>
          <w:sz w:val="18"/>
          <w:szCs w:val="18"/>
        </w:rPr>
        <w:t>Table 2: First 5 rows and 10 columns of the document-term matrix created using unigram term frequencies.</w:t>
      </w:r>
    </w:p>
    <w:p w14:paraId="26AC203B" w14:textId="43C224F8" w:rsidR="3F3D9C86" w:rsidRDefault="3F3D9C86" w:rsidP="7149FFBB">
      <w:pPr>
        <w:jc w:val="center"/>
      </w:pPr>
      <w:r>
        <w:rPr>
          <w:noProof/>
        </w:rPr>
        <w:drawing>
          <wp:inline distT="0" distB="0" distL="0" distR="0" wp14:anchorId="797DB544" wp14:editId="464F1C12">
            <wp:extent cx="4572000" cy="1181100"/>
            <wp:effectExtent l="0" t="0" r="0" b="0"/>
            <wp:docPr id="8250602" name="Picture 825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6E869A44" w14:textId="6CF9BBC3" w:rsidR="07C1D6F6" w:rsidRDefault="07C1D6F6" w:rsidP="7149FFBB">
      <w:pPr>
        <w:jc w:val="center"/>
      </w:pPr>
      <w:r w:rsidRPr="7149FFBB">
        <w:rPr>
          <w:rFonts w:eastAsia="Times New Roman" w:cs="Times New Roman"/>
          <w:i/>
          <w:iCs/>
          <w:color w:val="44546A"/>
          <w:sz w:val="18"/>
          <w:szCs w:val="18"/>
        </w:rPr>
        <w:t>Table 3: First 5 rows and 10 columns of the document-term matrix created using unigram term frequencies with lemmatization.</w:t>
      </w:r>
    </w:p>
    <w:p w14:paraId="5615799C" w14:textId="14CEBF67" w:rsidR="07C1D6F6" w:rsidRDefault="07C1D6F6" w:rsidP="7149FFBB">
      <w:pPr>
        <w:ind w:firstLine="720"/>
        <w:rPr>
          <w:rFonts w:eastAsia="Times New Roman" w:cs="Times New Roman"/>
        </w:rPr>
      </w:pPr>
      <w:r w:rsidRPr="5A10CD62">
        <w:rPr>
          <w:rFonts w:eastAsia="Times New Roman" w:cs="Times New Roman"/>
        </w:rPr>
        <w:t>The document-term matrices are all sparse matrices in which most of the elements are zero. The first matrix contains 7,123 colu</w:t>
      </w:r>
      <w:r w:rsidR="3C8766E9" w:rsidRPr="5A10CD62">
        <w:rPr>
          <w:rFonts w:eastAsia="Times New Roman" w:cs="Times New Roman"/>
        </w:rPr>
        <w:t>mns and the second matrix is comprised of 6,489 columns.</w:t>
      </w:r>
      <w:r w:rsidR="29E5D382" w:rsidRPr="5A10CD62">
        <w:rPr>
          <w:rFonts w:eastAsia="Times New Roman" w:cs="Times New Roman"/>
        </w:rPr>
        <w:t xml:space="preserve"> Lemmatization process reduced the size of the vocabulary by combining words having the same base form.</w:t>
      </w:r>
      <w:r w:rsidR="60E55517" w:rsidRPr="5A10CD62">
        <w:rPr>
          <w:rFonts w:eastAsia="Times New Roman" w:cs="Times New Roman"/>
        </w:rPr>
        <w:t xml:space="preserve"> For example, </w:t>
      </w:r>
      <w:r w:rsidR="58C9BCFC" w:rsidRPr="5A10CD62">
        <w:rPr>
          <w:rFonts w:eastAsia="Times New Roman" w:cs="Times New Roman"/>
        </w:rPr>
        <w:t>“</w:t>
      </w:r>
      <w:r w:rsidR="60E55517" w:rsidRPr="5A10CD62">
        <w:rPr>
          <w:rFonts w:eastAsia="Times New Roman" w:cs="Times New Roman"/>
        </w:rPr>
        <w:t>abilities</w:t>
      </w:r>
      <w:r w:rsidR="3420A9D1" w:rsidRPr="5A10CD62">
        <w:rPr>
          <w:rFonts w:eastAsia="Times New Roman" w:cs="Times New Roman"/>
        </w:rPr>
        <w:t>”</w:t>
      </w:r>
      <w:r w:rsidR="60E55517" w:rsidRPr="5A10CD62">
        <w:rPr>
          <w:rFonts w:eastAsia="Times New Roman" w:cs="Times New Roman"/>
        </w:rPr>
        <w:t xml:space="preserve"> and </w:t>
      </w:r>
      <w:r w:rsidR="3A55636E" w:rsidRPr="5A10CD62">
        <w:rPr>
          <w:rFonts w:eastAsia="Times New Roman" w:cs="Times New Roman"/>
        </w:rPr>
        <w:t>“</w:t>
      </w:r>
      <w:r w:rsidR="60E55517" w:rsidRPr="5A10CD62">
        <w:rPr>
          <w:rFonts w:eastAsia="Times New Roman" w:cs="Times New Roman"/>
        </w:rPr>
        <w:t>ability</w:t>
      </w:r>
      <w:r w:rsidR="5E5BBFAF" w:rsidRPr="5A10CD62">
        <w:rPr>
          <w:rFonts w:eastAsia="Times New Roman" w:cs="Times New Roman"/>
        </w:rPr>
        <w:t>”</w:t>
      </w:r>
      <w:r w:rsidR="60E55517" w:rsidRPr="5A10CD62">
        <w:rPr>
          <w:rFonts w:eastAsia="Times New Roman" w:cs="Times New Roman"/>
        </w:rPr>
        <w:t xml:space="preserve"> were represented by separate columns in Table </w:t>
      </w:r>
      <w:r w:rsidR="27419AEE" w:rsidRPr="5A10CD62">
        <w:rPr>
          <w:rFonts w:eastAsia="Times New Roman" w:cs="Times New Roman"/>
        </w:rPr>
        <w:t>2 but</w:t>
      </w:r>
      <w:r w:rsidR="60E55517" w:rsidRPr="5A10CD62">
        <w:rPr>
          <w:rFonts w:eastAsia="Times New Roman" w:cs="Times New Roman"/>
        </w:rPr>
        <w:t xml:space="preserve"> were combined as one column </w:t>
      </w:r>
      <w:r w:rsidR="1EABDA4C" w:rsidRPr="5A10CD62">
        <w:rPr>
          <w:rFonts w:eastAsia="Times New Roman" w:cs="Times New Roman"/>
        </w:rPr>
        <w:t xml:space="preserve">“ability” </w:t>
      </w:r>
      <w:r w:rsidR="60E55517" w:rsidRPr="5A10CD62">
        <w:rPr>
          <w:rFonts w:eastAsia="Times New Roman" w:cs="Times New Roman"/>
        </w:rPr>
        <w:t>in Table 3.</w:t>
      </w:r>
    </w:p>
    <w:p w14:paraId="5789EA10" w14:textId="3A6DA61C" w:rsidR="689784D3" w:rsidRDefault="50926591" w:rsidP="5A0FA398">
      <w:pPr>
        <w:ind w:firstLine="720"/>
      </w:pPr>
      <w:r w:rsidRPr="3260D453">
        <w:rPr>
          <w:rFonts w:eastAsia="Times New Roman" w:cs="Times New Roman"/>
        </w:rPr>
        <w:t xml:space="preserve">After obtaining the document-term matrices from text data, </w:t>
      </w:r>
      <w:proofErr w:type="spellStart"/>
      <w:r w:rsidR="41D33634" w:rsidRPr="3260D453">
        <w:rPr>
          <w:rFonts w:eastAsia="Times New Roman" w:cs="Times New Roman"/>
        </w:rPr>
        <w:t>LatentDirichletAllocation</w:t>
      </w:r>
      <w:proofErr w:type="spellEnd"/>
      <w:r w:rsidR="41D33634" w:rsidRPr="3260D453">
        <w:rPr>
          <w:rFonts w:eastAsia="Times New Roman" w:cs="Times New Roman"/>
        </w:rPr>
        <w:t xml:space="preserve"> imported from </w:t>
      </w:r>
      <w:proofErr w:type="spellStart"/>
      <w:r w:rsidR="41D33634" w:rsidRPr="3260D453">
        <w:rPr>
          <w:rFonts w:eastAsia="Times New Roman" w:cs="Times New Roman"/>
        </w:rPr>
        <w:t>sklearn.decomposition</w:t>
      </w:r>
      <w:proofErr w:type="spellEnd"/>
      <w:r w:rsidR="41D33634" w:rsidRPr="3260D453">
        <w:rPr>
          <w:rFonts w:eastAsia="Times New Roman" w:cs="Times New Roman"/>
        </w:rPr>
        <w:t xml:space="preserve"> module was used to build the LDA model. </w:t>
      </w:r>
      <w:r w:rsidR="340C9D3F" w:rsidRPr="3260D453">
        <w:rPr>
          <w:rFonts w:eastAsia="Times New Roman" w:cs="Times New Roman"/>
        </w:rPr>
        <w:t>T</w:t>
      </w:r>
      <w:r w:rsidR="7E2B920F" w:rsidRPr="3260D453">
        <w:rPr>
          <w:rFonts w:eastAsia="Times New Roman" w:cs="Times New Roman"/>
        </w:rPr>
        <w:t>he</w:t>
      </w:r>
      <w:r w:rsidR="6A2AC08A" w:rsidRPr="3260D453">
        <w:rPr>
          <w:rFonts w:eastAsia="Times New Roman" w:cs="Times New Roman"/>
        </w:rPr>
        <w:t xml:space="preserve"> most</w:t>
      </w:r>
      <w:r w:rsidR="7E2B920F" w:rsidRPr="3260D453">
        <w:rPr>
          <w:rFonts w:eastAsia="Times New Roman" w:cs="Times New Roman"/>
        </w:rPr>
        <w:t xml:space="preserve"> important parameter</w:t>
      </w:r>
      <w:r w:rsidR="1B046862" w:rsidRPr="3260D453">
        <w:rPr>
          <w:rFonts w:eastAsia="Times New Roman" w:cs="Times New Roman"/>
        </w:rPr>
        <w:t xml:space="preserve"> </w:t>
      </w:r>
      <w:r w:rsidR="7E2B920F" w:rsidRPr="3260D453">
        <w:rPr>
          <w:rFonts w:eastAsia="Times New Roman" w:cs="Times New Roman"/>
        </w:rPr>
        <w:t xml:space="preserve">of </w:t>
      </w:r>
      <w:proofErr w:type="spellStart"/>
      <w:r w:rsidR="7E2B920F" w:rsidRPr="3260D453">
        <w:rPr>
          <w:rFonts w:eastAsia="Times New Roman" w:cs="Times New Roman"/>
        </w:rPr>
        <w:t>LatentDirichletAllocation</w:t>
      </w:r>
      <w:proofErr w:type="spellEnd"/>
      <w:r w:rsidR="7E2B920F" w:rsidRPr="3260D453">
        <w:rPr>
          <w:rFonts w:eastAsia="Times New Roman" w:cs="Times New Roman"/>
        </w:rPr>
        <w:t xml:space="preserve"> is the number of components, which controls how many topics the model will be fit into.</w:t>
      </w:r>
      <w:r w:rsidR="2F1A2212" w:rsidRPr="3260D453">
        <w:rPr>
          <w:rFonts w:eastAsia="Times New Roman" w:cs="Times New Roman"/>
        </w:rPr>
        <w:t xml:space="preserve"> </w:t>
      </w:r>
      <w:r w:rsidR="01B1C56F" w:rsidRPr="3260D453">
        <w:rPr>
          <w:rFonts w:eastAsia="Times New Roman" w:cs="Times New Roman"/>
        </w:rPr>
        <w:t xml:space="preserve">Therefore, </w:t>
      </w:r>
      <w:proofErr w:type="spellStart"/>
      <w:r w:rsidR="7E2B920F" w:rsidRPr="3260D453">
        <w:rPr>
          <w:rFonts w:eastAsia="Times New Roman" w:cs="Times New Roman"/>
        </w:rPr>
        <w:t>GridSearchCV</w:t>
      </w:r>
      <w:proofErr w:type="spellEnd"/>
      <w:r w:rsidR="7E2B920F" w:rsidRPr="3260D453">
        <w:rPr>
          <w:rFonts w:eastAsia="Times New Roman" w:cs="Times New Roman"/>
        </w:rPr>
        <w:t xml:space="preserve"> from scikit-learn library was used to search for the topic number that could produce the best results based on model’s log-likelihood score and perplexity. A higher log-likelihood and lower perplexity indicate better model performance.</w:t>
      </w:r>
      <w:r w:rsidR="210F90E1" w:rsidRPr="3260D453">
        <w:rPr>
          <w:rFonts w:eastAsia="Times New Roman" w:cs="Times New Roman"/>
        </w:rPr>
        <w:t xml:space="preserve"> </w:t>
      </w:r>
    </w:p>
    <w:p w14:paraId="5FFD0C2D" w14:textId="6025BAFF" w:rsidR="689784D3" w:rsidRDefault="689784D3" w:rsidP="5A0FA398">
      <w:pPr>
        <w:ind w:firstLine="720"/>
      </w:pPr>
      <w:r w:rsidRPr="0253D468">
        <w:rPr>
          <w:rFonts w:eastAsia="Times New Roman" w:cs="Times New Roman"/>
        </w:rPr>
        <w:t xml:space="preserve">Additionally, the “online” </w:t>
      </w:r>
      <w:proofErr w:type="spellStart"/>
      <w:r w:rsidRPr="0253D468">
        <w:rPr>
          <w:rFonts w:eastAsia="Times New Roman" w:cs="Times New Roman"/>
        </w:rPr>
        <w:t>learning_method</w:t>
      </w:r>
      <w:proofErr w:type="spellEnd"/>
      <w:r w:rsidRPr="0253D468">
        <w:rPr>
          <w:rFonts w:eastAsia="Times New Roman" w:cs="Times New Roman"/>
        </w:rPr>
        <w:t xml:space="preserve"> was </w:t>
      </w:r>
      <w:r w:rsidR="485FF074" w:rsidRPr="0253D468">
        <w:rPr>
          <w:rFonts w:eastAsia="Times New Roman" w:cs="Times New Roman"/>
        </w:rPr>
        <w:t>select</w:t>
      </w:r>
      <w:r w:rsidRPr="0253D468">
        <w:rPr>
          <w:rFonts w:eastAsia="Times New Roman" w:cs="Times New Roman"/>
        </w:rPr>
        <w:t xml:space="preserve">ed </w:t>
      </w:r>
      <w:r w:rsidR="5A071D3A">
        <w:t>and</w:t>
      </w:r>
      <w:r w:rsidR="3D82BB4F">
        <w:t xml:space="preserve"> </w:t>
      </w:r>
      <w:proofErr w:type="spellStart"/>
      <w:r w:rsidR="3D82BB4F">
        <w:t>GridSearchCV</w:t>
      </w:r>
      <w:proofErr w:type="spellEnd"/>
      <w:r w:rsidR="3D82BB4F">
        <w:t xml:space="preserve"> was also used to search for the</w:t>
      </w:r>
      <w:r w:rsidR="5A071D3A">
        <w:t xml:space="preserve"> </w:t>
      </w:r>
      <w:proofErr w:type="spellStart"/>
      <w:r w:rsidR="272E30EB">
        <w:t>learning_decay</w:t>
      </w:r>
      <w:proofErr w:type="spellEnd"/>
      <w:r w:rsidR="272E30EB">
        <w:t xml:space="preserve"> value </w:t>
      </w:r>
      <w:r w:rsidR="02D7731B">
        <w:t xml:space="preserve">that could generate the highest model results. The “online” learning method is good for large data </w:t>
      </w:r>
      <w:r w:rsidR="3F432473">
        <w:t>sets</w:t>
      </w:r>
      <w:r w:rsidR="02D7731B">
        <w:t xml:space="preserve"> and</w:t>
      </w:r>
      <w:r w:rsidR="2D997E5E">
        <w:t xml:space="preserve"> the</w:t>
      </w:r>
      <w:r w:rsidR="02D7731B">
        <w:t xml:space="preserve"> learning decay</w:t>
      </w:r>
      <w:r w:rsidR="6E72E059">
        <w:t xml:space="preserve"> parameter</w:t>
      </w:r>
      <w:r w:rsidR="02D7731B">
        <w:t xml:space="preserve"> controls the </w:t>
      </w:r>
      <w:r w:rsidR="175D4DD1">
        <w:t xml:space="preserve">learning rate </w:t>
      </w:r>
      <w:r w:rsidR="1C926231">
        <w:t>of the model.</w:t>
      </w:r>
    </w:p>
    <w:p w14:paraId="4CE4905D" w14:textId="28D68A16" w:rsidR="52708B11" w:rsidRDefault="52708B11" w:rsidP="720F99D3">
      <w:pPr>
        <w:ind w:firstLine="720"/>
        <w:rPr>
          <w:rFonts w:eastAsia="Times New Roman" w:cs="Times New Roman"/>
          <w:szCs w:val="24"/>
        </w:rPr>
      </w:pPr>
      <w:r w:rsidRPr="5A0FA398">
        <w:rPr>
          <w:rFonts w:eastAsia="Times New Roman" w:cs="Times New Roman"/>
          <w:szCs w:val="24"/>
        </w:rPr>
        <w:t xml:space="preserve">LDA results using different </w:t>
      </w:r>
      <w:r w:rsidR="29BB9EAB" w:rsidRPr="5A0FA398">
        <w:rPr>
          <w:rFonts w:eastAsia="Times New Roman" w:cs="Times New Roman"/>
          <w:szCs w:val="24"/>
        </w:rPr>
        <w:t xml:space="preserve">document-term matrices </w:t>
      </w:r>
      <w:r w:rsidRPr="5A0FA398">
        <w:rPr>
          <w:rFonts w:eastAsia="Times New Roman" w:cs="Times New Roman"/>
          <w:szCs w:val="24"/>
        </w:rPr>
        <w:t>and model parameters will be compared in the result</w:t>
      </w:r>
      <w:r w:rsidR="5F212716" w:rsidRPr="5A0FA398">
        <w:rPr>
          <w:rFonts w:eastAsia="Times New Roman" w:cs="Times New Roman"/>
          <w:szCs w:val="24"/>
        </w:rPr>
        <w:t>s</w:t>
      </w:r>
      <w:r w:rsidRPr="5A0FA398">
        <w:rPr>
          <w:rFonts w:eastAsia="Times New Roman" w:cs="Times New Roman"/>
          <w:szCs w:val="24"/>
        </w:rPr>
        <w:t xml:space="preserve"> section. In the end, </w:t>
      </w:r>
      <w:r w:rsidR="737510C7" w:rsidRPr="5A0FA398">
        <w:rPr>
          <w:rFonts w:eastAsia="Times New Roman" w:cs="Times New Roman"/>
          <w:szCs w:val="24"/>
        </w:rPr>
        <w:t>user comments w</w:t>
      </w:r>
      <w:r w:rsidR="67594FF4" w:rsidRPr="5A0FA398">
        <w:rPr>
          <w:rFonts w:eastAsia="Times New Roman" w:cs="Times New Roman"/>
          <w:szCs w:val="24"/>
        </w:rPr>
        <w:t>ill</w:t>
      </w:r>
      <w:r w:rsidR="737510C7" w:rsidRPr="5A0FA398">
        <w:rPr>
          <w:rFonts w:eastAsia="Times New Roman" w:cs="Times New Roman"/>
          <w:szCs w:val="24"/>
        </w:rPr>
        <w:t xml:space="preserve"> </w:t>
      </w:r>
      <w:r w:rsidR="19EDC402" w:rsidRPr="5A0FA398">
        <w:rPr>
          <w:rFonts w:eastAsia="Times New Roman" w:cs="Times New Roman"/>
          <w:szCs w:val="24"/>
        </w:rPr>
        <w:t xml:space="preserve">be </w:t>
      </w:r>
      <w:r w:rsidR="737510C7" w:rsidRPr="5A0FA398">
        <w:rPr>
          <w:rFonts w:eastAsia="Times New Roman" w:cs="Times New Roman"/>
          <w:szCs w:val="24"/>
        </w:rPr>
        <w:t>reviewed by topics and topics w</w:t>
      </w:r>
      <w:r w:rsidR="35F06035" w:rsidRPr="5A0FA398">
        <w:rPr>
          <w:rFonts w:eastAsia="Times New Roman" w:cs="Times New Roman"/>
          <w:szCs w:val="24"/>
        </w:rPr>
        <w:t>ill be</w:t>
      </w:r>
      <w:r w:rsidR="737510C7" w:rsidRPr="5A0FA398">
        <w:rPr>
          <w:rFonts w:eastAsia="Times New Roman" w:cs="Times New Roman"/>
          <w:szCs w:val="24"/>
        </w:rPr>
        <w:t xml:space="preserve"> reviewed by most highly weighed and most relevant words identified in each topic.</w:t>
      </w:r>
    </w:p>
    <w:p w14:paraId="44671551" w14:textId="6F435E7F" w:rsidR="7E8011C3" w:rsidRDefault="5BDC7A92" w:rsidP="3260D453">
      <w:pPr>
        <w:pStyle w:val="ListParagraph"/>
        <w:numPr>
          <w:ilvl w:val="0"/>
          <w:numId w:val="23"/>
        </w:numPr>
        <w:rPr>
          <w:rFonts w:eastAsia="Times New Roman" w:cs="Times New Roman"/>
          <w:u w:val="single"/>
        </w:rPr>
      </w:pPr>
      <w:r w:rsidRPr="3260D453">
        <w:rPr>
          <w:rFonts w:eastAsia="Times New Roman" w:cs="Times New Roman"/>
          <w:u w:val="single"/>
        </w:rPr>
        <w:t>Naïve Bayes</w:t>
      </w:r>
    </w:p>
    <w:p w14:paraId="57E9B9EE" w14:textId="77C5778D" w:rsidR="6E255A71" w:rsidRDefault="6E255A71" w:rsidP="688210C7">
      <w:pPr>
        <w:spacing w:line="257" w:lineRule="auto"/>
        <w:ind w:firstLine="720"/>
      </w:pPr>
      <w:r w:rsidRPr="688210C7">
        <w:rPr>
          <w:rFonts w:eastAsia="Times New Roman" w:cs="Times New Roman"/>
          <w:szCs w:val="24"/>
        </w:rPr>
        <w:lastRenderedPageBreak/>
        <w:t xml:space="preserve">Naïve Bayes is a supervised learning algorithm that is compatibility with discrete features and its scalability. This probabilistic learning method is also capable of handling large datasets. Naïve Bayes was explored due to its suitability with the nature of the dataset and for its ability to be scaled to large volumes of posted comments. </w:t>
      </w:r>
    </w:p>
    <w:p w14:paraId="43BC63D9" w14:textId="7DAA0B11" w:rsidR="6E255A71" w:rsidRDefault="6E255A71" w:rsidP="688210C7">
      <w:pPr>
        <w:spacing w:line="257" w:lineRule="auto"/>
        <w:ind w:firstLine="720"/>
      </w:pPr>
      <w:r w:rsidRPr="688210C7">
        <w:rPr>
          <w:rFonts w:eastAsia="Times New Roman" w:cs="Times New Roman"/>
          <w:szCs w:val="24"/>
        </w:rPr>
        <w:t xml:space="preserve">While inspecting the sampled comments, it was apparent that there were a significant number of cases where words had “\n” and “\n\n” as prefixes. This would not be discernable to tokenizers and would interfere with the </w:t>
      </w:r>
      <w:proofErr w:type="spellStart"/>
      <w:r w:rsidRPr="688210C7">
        <w:rPr>
          <w:rFonts w:eastAsia="Times New Roman" w:cs="Times New Roman"/>
          <w:szCs w:val="24"/>
        </w:rPr>
        <w:t>stopword</w:t>
      </w:r>
      <w:proofErr w:type="spellEnd"/>
      <w:r w:rsidRPr="688210C7">
        <w:rPr>
          <w:rFonts w:eastAsia="Times New Roman" w:cs="Times New Roman"/>
          <w:szCs w:val="24"/>
        </w:rPr>
        <w:t xml:space="preserve"> removal and overall quality of tokens. Therefore, a loop was used to replace these incorrect prefixes with blank spaces. The features “Wikipedia”, “wiki”, “article”, “like”, “talk”, “page”, “know”, “did”, “want”, “use”, “does”, “don’t”, “don”, “</w:t>
      </w:r>
      <w:proofErr w:type="spellStart"/>
      <w:r w:rsidRPr="688210C7">
        <w:rPr>
          <w:rFonts w:eastAsia="Times New Roman" w:cs="Times New Roman"/>
          <w:szCs w:val="24"/>
        </w:rPr>
        <w:t>beca</w:t>
      </w:r>
      <w:proofErr w:type="spellEnd"/>
      <w:r w:rsidRPr="688210C7">
        <w:rPr>
          <w:rFonts w:eastAsia="Times New Roman" w:cs="Times New Roman"/>
          <w:szCs w:val="24"/>
        </w:rPr>
        <w:t>”, “acc”, “say”, “way”, “really”, “</w:t>
      </w:r>
      <w:proofErr w:type="spellStart"/>
      <w:r w:rsidRPr="688210C7">
        <w:rPr>
          <w:rFonts w:eastAsia="Times New Roman" w:cs="Times New Roman"/>
          <w:szCs w:val="24"/>
        </w:rPr>
        <w:t>bishonen</w:t>
      </w:r>
      <w:proofErr w:type="spellEnd"/>
      <w:r w:rsidRPr="688210C7">
        <w:rPr>
          <w:rFonts w:eastAsia="Times New Roman" w:cs="Times New Roman"/>
          <w:szCs w:val="24"/>
        </w:rPr>
        <w:t>”, “http”, “going”, “think”, “edit”, “need”, and “</w:t>
      </w:r>
      <w:proofErr w:type="spellStart"/>
      <w:r w:rsidRPr="688210C7">
        <w:rPr>
          <w:rFonts w:eastAsia="Times New Roman" w:cs="Times New Roman"/>
          <w:szCs w:val="24"/>
        </w:rPr>
        <w:t>ing</w:t>
      </w:r>
      <w:proofErr w:type="spellEnd"/>
      <w:r w:rsidRPr="688210C7">
        <w:rPr>
          <w:rFonts w:eastAsia="Times New Roman" w:cs="Times New Roman"/>
          <w:szCs w:val="24"/>
        </w:rPr>
        <w:t xml:space="preserve">” were also removed through a loop after seeing its lack of relevancy to the context of toxicity as top features for different vectorizations. These words and prefixes were referred to as Basic Features, where a sample of the comments before and after </w:t>
      </w:r>
      <w:r w:rsidR="1669F9BE" w:rsidRPr="688210C7">
        <w:rPr>
          <w:rFonts w:eastAsia="Times New Roman" w:cs="Times New Roman"/>
          <w:szCs w:val="24"/>
        </w:rPr>
        <w:t>their</w:t>
      </w:r>
      <w:r w:rsidRPr="688210C7">
        <w:rPr>
          <w:rFonts w:eastAsia="Times New Roman" w:cs="Times New Roman"/>
          <w:szCs w:val="24"/>
        </w:rPr>
        <w:t xml:space="preserve"> removal can be seen in the Figures below.</w:t>
      </w:r>
    </w:p>
    <w:p w14:paraId="30870AC5" w14:textId="19DB261B" w:rsidR="6E255A71" w:rsidRDefault="6E255A71" w:rsidP="688210C7">
      <w:pPr>
        <w:spacing w:line="257" w:lineRule="auto"/>
        <w:ind w:firstLine="720"/>
        <w:jc w:val="center"/>
      </w:pPr>
      <w:r>
        <w:rPr>
          <w:noProof/>
        </w:rPr>
        <w:drawing>
          <wp:inline distT="0" distB="0" distL="0" distR="0" wp14:anchorId="0BB529B4" wp14:editId="494E3CAA">
            <wp:extent cx="4572000" cy="409575"/>
            <wp:effectExtent l="12700" t="12700" r="12700" b="12700"/>
            <wp:docPr id="65646290" name="Picture 6564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409575"/>
                    </a:xfrm>
                    <a:prstGeom prst="rect">
                      <a:avLst/>
                    </a:prstGeom>
                    <a:ln w="12700">
                      <a:solidFill>
                        <a:schemeClr val="tx1"/>
                      </a:solidFill>
                      <a:prstDash val="solid"/>
                    </a:ln>
                  </pic:spPr>
                </pic:pic>
              </a:graphicData>
            </a:graphic>
          </wp:inline>
        </w:drawing>
      </w:r>
    </w:p>
    <w:p w14:paraId="4323A9BD" w14:textId="44EBD5EF"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18597586" w:rsidRPr="00746EE0">
        <w:rPr>
          <w:rFonts w:eastAsia="Calibri" w:cs="Times New Roman"/>
          <w:i/>
          <w:iCs/>
          <w:color w:val="44546A"/>
          <w:sz w:val="18"/>
          <w:szCs w:val="18"/>
        </w:rPr>
        <w:t>6</w:t>
      </w:r>
      <w:r w:rsidRPr="00746EE0">
        <w:rPr>
          <w:rFonts w:eastAsia="Calibri" w:cs="Times New Roman"/>
          <w:i/>
          <w:iCs/>
          <w:color w:val="44546A"/>
          <w:sz w:val="18"/>
          <w:szCs w:val="18"/>
        </w:rPr>
        <w:t>: Sample Comment Prior to Basic Features Removal</w:t>
      </w:r>
    </w:p>
    <w:p w14:paraId="7BC3F7A2" w14:textId="2C1E3702" w:rsidR="6E255A71" w:rsidRDefault="6E255A71" w:rsidP="688210C7">
      <w:pPr>
        <w:spacing w:line="257" w:lineRule="auto"/>
        <w:ind w:firstLine="720"/>
        <w:jc w:val="center"/>
      </w:pPr>
      <w:r>
        <w:rPr>
          <w:noProof/>
        </w:rPr>
        <w:drawing>
          <wp:inline distT="0" distB="0" distL="0" distR="0" wp14:anchorId="5366508E" wp14:editId="6FD7AB25">
            <wp:extent cx="4572000" cy="409575"/>
            <wp:effectExtent l="12700" t="12700" r="12700" b="12700"/>
            <wp:docPr id="1043458160" name="Picture 104345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409575"/>
                    </a:xfrm>
                    <a:prstGeom prst="rect">
                      <a:avLst/>
                    </a:prstGeom>
                    <a:ln w="12700">
                      <a:solidFill>
                        <a:schemeClr val="tx1"/>
                      </a:solidFill>
                      <a:prstDash val="solid"/>
                    </a:ln>
                  </pic:spPr>
                </pic:pic>
              </a:graphicData>
            </a:graphic>
          </wp:inline>
        </w:drawing>
      </w:r>
    </w:p>
    <w:p w14:paraId="45A596F1" w14:textId="6B1B0563"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439A8BA0" w:rsidRPr="00746EE0">
        <w:rPr>
          <w:rFonts w:eastAsia="Calibri" w:cs="Times New Roman"/>
          <w:i/>
          <w:iCs/>
          <w:color w:val="44546A"/>
          <w:sz w:val="18"/>
          <w:szCs w:val="18"/>
        </w:rPr>
        <w:t>7</w:t>
      </w:r>
      <w:r w:rsidRPr="00746EE0">
        <w:rPr>
          <w:rFonts w:eastAsia="Calibri" w:cs="Times New Roman"/>
          <w:i/>
          <w:iCs/>
          <w:color w:val="44546A"/>
          <w:sz w:val="18"/>
          <w:szCs w:val="18"/>
        </w:rPr>
        <w:t>: Comments After Basic Features Removal</w:t>
      </w:r>
    </w:p>
    <w:p w14:paraId="37659A48" w14:textId="05A159A2" w:rsidR="6E255A71" w:rsidRDefault="6E255A71" w:rsidP="688210C7">
      <w:pPr>
        <w:spacing w:line="257" w:lineRule="auto"/>
        <w:ind w:firstLine="720"/>
        <w:rPr>
          <w:rFonts w:eastAsia="Times New Roman" w:cs="Times New Roman"/>
          <w:szCs w:val="24"/>
        </w:rPr>
      </w:pPr>
      <w:r w:rsidRPr="688210C7">
        <w:rPr>
          <w:rFonts w:eastAsia="Times New Roman" w:cs="Times New Roman"/>
          <w:szCs w:val="24"/>
        </w:rPr>
        <w:t xml:space="preserve">Feature bias was an important focus in the analysis. Allowing social group identifiers to be trained for the identification of toxic content was explored in efforts to ensure discriminatory biases wouldn’t be propagated in the models. Considering bigoted content composes most online toxicity, the identification of features that should be removed to help reduce social biases. without removing the essential context of the dataset, was challenging. Ultimately, a list of features relating to countries, ethnicities, races, sexual orientations, and derogatory terms within these categories were curated and referred to as Social Group Features. The models were run with and without Social Group Features in efforts to compare the quality of important features and training-to-test accuracy trends. </w:t>
      </w:r>
    </w:p>
    <w:p w14:paraId="08FD99DB" w14:textId="5D0EADC7" w:rsidR="6E255A71" w:rsidRDefault="6E255A71" w:rsidP="688210C7">
      <w:pPr>
        <w:spacing w:line="257" w:lineRule="auto"/>
        <w:ind w:firstLine="720"/>
      </w:pPr>
      <w:r w:rsidRPr="688210C7">
        <w:rPr>
          <w:rFonts w:eastAsia="Times New Roman" w:cs="Times New Roman"/>
          <w:szCs w:val="24"/>
        </w:rPr>
        <w:t xml:space="preserve">To minimize overfitting, the dataset was split prior to vectorization using the </w:t>
      </w:r>
      <w:proofErr w:type="spellStart"/>
      <w:r w:rsidRPr="688210C7">
        <w:rPr>
          <w:rFonts w:eastAsia="Times New Roman" w:cs="Times New Roman"/>
          <w:szCs w:val="24"/>
        </w:rPr>
        <w:t>train_test_split</w:t>
      </w:r>
      <w:proofErr w:type="spellEnd"/>
      <w:r w:rsidRPr="688210C7">
        <w:rPr>
          <w:rFonts w:eastAsia="Times New Roman" w:cs="Times New Roman"/>
          <w:szCs w:val="24"/>
        </w:rPr>
        <w:t xml:space="preserve"> function, where 70% of the data was reserved for training the data and the remaining 30% was used as unseen data to test the trained model on. The stratify parameter was included to ensure that the proportion of toxic and non-toxic reviews were preserved in the sampled train and test datasets. Cross validation is the practice of training a model on K-1 folds and validating it on the unused fold of the training dataset, where K is the number of groups the analyst decides to divide the training dataset into and the number of times the process is repeated. This method was applied with K=5, where the average accuracy score of all five iterations were estimated to the nearest tenth, to identify the true fidelity of each trained model and to determine its respective predictive performance on the test data. The model’s predictive </w:t>
      </w:r>
      <w:r w:rsidRPr="688210C7">
        <w:rPr>
          <w:rFonts w:eastAsia="Times New Roman" w:cs="Times New Roman"/>
          <w:szCs w:val="24"/>
        </w:rPr>
        <w:lastRenderedPageBreak/>
        <w:t>accuracy on the unseen test data was ultimately referenced to determine the most optimal model for the identification of toxic comments.</w:t>
      </w:r>
    </w:p>
    <w:p w14:paraId="42895479" w14:textId="0CDD6CEE" w:rsidR="6E255A71" w:rsidRDefault="6E255A71" w:rsidP="688210C7">
      <w:pPr>
        <w:spacing w:line="257" w:lineRule="auto"/>
        <w:ind w:firstLine="720"/>
      </w:pPr>
      <w:r w:rsidRPr="688210C7">
        <w:rPr>
          <w:rFonts w:eastAsia="Times New Roman" w:cs="Times New Roman"/>
          <w:szCs w:val="24"/>
        </w:rPr>
        <w:t xml:space="preserve">As mentioned previously, </w:t>
      </w:r>
      <w:proofErr w:type="spellStart"/>
      <w:r w:rsidRPr="688210C7">
        <w:rPr>
          <w:rFonts w:eastAsia="Times New Roman" w:cs="Times New Roman"/>
          <w:szCs w:val="24"/>
        </w:rPr>
        <w:t>CountVectorizer</w:t>
      </w:r>
      <w:proofErr w:type="spellEnd"/>
      <w:r w:rsidRPr="688210C7">
        <w:rPr>
          <w:rFonts w:eastAsia="Times New Roman" w:cs="Times New Roman"/>
          <w:szCs w:val="24"/>
        </w:rPr>
        <w:t xml:space="preserve"> and </w:t>
      </w:r>
      <w:proofErr w:type="spellStart"/>
      <w:r w:rsidRPr="688210C7">
        <w:rPr>
          <w:rFonts w:eastAsia="Times New Roman" w:cs="Times New Roman"/>
          <w:szCs w:val="24"/>
        </w:rPr>
        <w:t>T</w:t>
      </w:r>
      <w:r w:rsidR="008B5323">
        <w:rPr>
          <w:rFonts w:eastAsia="Times New Roman" w:cs="Times New Roman"/>
          <w:szCs w:val="24"/>
        </w:rPr>
        <w:t>f</w:t>
      </w:r>
      <w:r w:rsidRPr="688210C7">
        <w:rPr>
          <w:rFonts w:eastAsia="Times New Roman" w:cs="Times New Roman"/>
          <w:szCs w:val="24"/>
        </w:rPr>
        <w:t>-</w:t>
      </w:r>
      <w:r w:rsidR="008B5323">
        <w:rPr>
          <w:rFonts w:eastAsia="Times New Roman" w:cs="Times New Roman"/>
          <w:szCs w:val="24"/>
        </w:rPr>
        <w:t>idf</w:t>
      </w:r>
      <w:proofErr w:type="spellEnd"/>
      <w:r w:rsidRPr="688210C7">
        <w:rPr>
          <w:rFonts w:eastAsia="Times New Roman" w:cs="Times New Roman"/>
          <w:szCs w:val="24"/>
        </w:rPr>
        <w:t xml:space="preserve"> were used to reduce the dimensionality of the comments in the training set. With the goal of preserving the most important features to predict a comment’s toxicity label, seven variations of the vectorizers were used and can be referenced in Table </w:t>
      </w:r>
      <w:r w:rsidR="008B5323">
        <w:rPr>
          <w:rFonts w:eastAsia="Times New Roman" w:cs="Times New Roman"/>
          <w:szCs w:val="24"/>
        </w:rPr>
        <w:t>4.</w:t>
      </w:r>
    </w:p>
    <w:p w14:paraId="404A6338" w14:textId="1877479E" w:rsidR="6E255A71" w:rsidRDefault="6E255A71" w:rsidP="688210C7">
      <w:pPr>
        <w:spacing w:line="257" w:lineRule="auto"/>
        <w:jc w:val="center"/>
      </w:pPr>
      <w:r>
        <w:rPr>
          <w:noProof/>
        </w:rPr>
        <w:drawing>
          <wp:inline distT="0" distB="0" distL="0" distR="0" wp14:anchorId="7B9B76BF" wp14:editId="23400CD1">
            <wp:extent cx="4572000" cy="2324100"/>
            <wp:effectExtent l="12700" t="12700" r="12700" b="12700"/>
            <wp:docPr id="249481140" name="Picture 24948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a:ln w="12700">
                      <a:solidFill>
                        <a:schemeClr val="tx1"/>
                      </a:solidFill>
                      <a:prstDash val="solid"/>
                    </a:ln>
                  </pic:spPr>
                </pic:pic>
              </a:graphicData>
            </a:graphic>
          </wp:inline>
        </w:drawing>
      </w:r>
    </w:p>
    <w:p w14:paraId="37A9D267" w14:textId="2635A651"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Table </w:t>
      </w:r>
      <w:r w:rsidR="67257C95" w:rsidRPr="00746EE0">
        <w:rPr>
          <w:rFonts w:eastAsia="Calibri" w:cs="Times New Roman"/>
          <w:i/>
          <w:iCs/>
          <w:color w:val="44546A"/>
          <w:sz w:val="18"/>
          <w:szCs w:val="18"/>
        </w:rPr>
        <w:t>4</w:t>
      </w:r>
      <w:r w:rsidRPr="00746EE0">
        <w:rPr>
          <w:rFonts w:eastAsia="Calibri" w:cs="Times New Roman"/>
          <w:i/>
          <w:iCs/>
          <w:color w:val="44546A"/>
          <w:sz w:val="18"/>
          <w:szCs w:val="18"/>
        </w:rPr>
        <w:t xml:space="preserve">: Summary of Vectorizers for Naïve Bayes &amp; </w:t>
      </w:r>
      <w:proofErr w:type="spellStart"/>
      <w:r w:rsidRPr="00746EE0">
        <w:rPr>
          <w:rFonts w:eastAsia="Calibri" w:cs="Times New Roman"/>
          <w:i/>
          <w:iCs/>
          <w:color w:val="44546A"/>
          <w:sz w:val="18"/>
          <w:szCs w:val="18"/>
        </w:rPr>
        <w:t>KMeans</w:t>
      </w:r>
      <w:proofErr w:type="spellEnd"/>
      <w:r w:rsidRPr="00746EE0">
        <w:rPr>
          <w:rFonts w:eastAsia="Calibri" w:cs="Times New Roman"/>
          <w:i/>
          <w:iCs/>
          <w:color w:val="44546A"/>
          <w:sz w:val="18"/>
          <w:szCs w:val="18"/>
        </w:rPr>
        <w:t xml:space="preserve"> Clustering</w:t>
      </w:r>
    </w:p>
    <w:p w14:paraId="7BF554E7" w14:textId="16DAD986" w:rsidR="6E255A71" w:rsidRDefault="6E255A71" w:rsidP="688210C7">
      <w:pPr>
        <w:spacing w:line="257" w:lineRule="auto"/>
        <w:ind w:firstLine="720"/>
        <w:rPr>
          <w:rFonts w:eastAsia="Times New Roman" w:cs="Times New Roman"/>
          <w:szCs w:val="24"/>
        </w:rPr>
      </w:pPr>
      <w:r w:rsidRPr="688210C7">
        <w:rPr>
          <w:rFonts w:eastAsia="Times New Roman" w:cs="Times New Roman"/>
          <w:szCs w:val="24"/>
        </w:rPr>
        <w:t>For each vectorizer, the logarithmic probabilities were used to generate the top 20 features used to differentiate non-toxic from toxic comments. The figures below illustrate these features for all seven vectorizers when the dataset included the Social Group Features. The features “anal”, “annoyed”, “anus”, “</w:t>
      </w:r>
      <w:proofErr w:type="spellStart"/>
      <w:r w:rsidRPr="688210C7">
        <w:rPr>
          <w:rFonts w:eastAsia="Times New Roman" w:cs="Times New Roman"/>
          <w:szCs w:val="24"/>
        </w:rPr>
        <w:t>arse</w:t>
      </w:r>
      <w:proofErr w:type="spellEnd"/>
      <w:r w:rsidRPr="688210C7">
        <w:rPr>
          <w:rFonts w:eastAsia="Times New Roman" w:cs="Times New Roman"/>
          <w:szCs w:val="24"/>
        </w:rPr>
        <w:t>”, “arsehole”, “audacity”, “</w:t>
      </w:r>
      <w:proofErr w:type="spellStart"/>
      <w:r w:rsidRPr="688210C7">
        <w:rPr>
          <w:rFonts w:eastAsia="Times New Roman" w:cs="Times New Roman"/>
          <w:szCs w:val="24"/>
        </w:rPr>
        <w:t>belive</w:t>
      </w:r>
      <w:proofErr w:type="spellEnd"/>
      <w:r w:rsidRPr="688210C7">
        <w:rPr>
          <w:rFonts w:eastAsia="Times New Roman" w:cs="Times New Roman"/>
          <w:szCs w:val="24"/>
        </w:rPr>
        <w:t>”, “bigotry” and “</w:t>
      </w:r>
      <w:proofErr w:type="spellStart"/>
      <w:r w:rsidRPr="688210C7">
        <w:rPr>
          <w:rFonts w:eastAsia="Times New Roman" w:cs="Times New Roman"/>
          <w:szCs w:val="24"/>
        </w:rPr>
        <w:t>bongwarrior</w:t>
      </w:r>
      <w:proofErr w:type="spellEnd"/>
      <w:r w:rsidRPr="688210C7">
        <w:rPr>
          <w:rFonts w:eastAsia="Times New Roman" w:cs="Times New Roman"/>
          <w:szCs w:val="24"/>
        </w:rPr>
        <w:t xml:space="preserve">” were evident in all seven Figures, indicating these were consistent indicators for non-toxic comments. The words “right”, “block”, “try”, “time”, “stop”, “gay”, “hate” and “people” were consistent across all seven vectorizers as features used to predict toxic comments. The next strongest trends for the identification of toxic comments included the word “vandalism”, which appeared as a strong indicator for six out of seven vectorizers, while the words “shit”, “fuck”, “stupid”, “hell” and “life” appeared in five out of the seven vectorizers. For the identification of non-toxic comments, there were no features that were common in six out of seven vectorizers, but the words “aids”, “ape”, “asses”, “asshole”, “balls”, “bigots” and “bitches” did appear as strong indicators for five of the vectorizers. Though it was surprising to see the range of insulting words that consistently appeared to be indicators of non-toxic language, they did appear to be weaker in nature compared to the range of features for toxic comments. It is also worth noting that “black people” appeared as an indicator of non-toxic comments for </w:t>
      </w:r>
      <w:proofErr w:type="spellStart"/>
      <w:r w:rsidRPr="688210C7">
        <w:rPr>
          <w:rFonts w:eastAsia="Times New Roman" w:cs="Times New Roman"/>
          <w:szCs w:val="24"/>
        </w:rPr>
        <w:t>ngram</w:t>
      </w:r>
      <w:proofErr w:type="spellEnd"/>
      <w:r w:rsidRPr="688210C7">
        <w:rPr>
          <w:rFonts w:eastAsia="Times New Roman" w:cs="Times New Roman"/>
          <w:szCs w:val="24"/>
        </w:rPr>
        <w:t xml:space="preserve"> vectorizers, showing it was not propagated negatively as analysts might assume. However, homophobic verbiage </w:t>
      </w:r>
      <w:r w:rsidR="179AFE1D" w:rsidRPr="688210C7">
        <w:rPr>
          <w:rFonts w:eastAsia="Times New Roman" w:cs="Times New Roman"/>
          <w:szCs w:val="24"/>
        </w:rPr>
        <w:t>was</w:t>
      </w:r>
      <w:r w:rsidRPr="688210C7">
        <w:rPr>
          <w:rFonts w:eastAsia="Times New Roman" w:cs="Times New Roman"/>
          <w:szCs w:val="24"/>
        </w:rPr>
        <w:t xml:space="preserve"> identified as indicators of toxic comments, indicating the topic in the toxic-labeled comments may be directed at this demographic.</w:t>
      </w:r>
    </w:p>
    <w:p w14:paraId="366187DF" w14:textId="0247A5EA" w:rsidR="33B992C6" w:rsidRDefault="33B992C6" w:rsidP="688210C7">
      <w:pPr>
        <w:spacing w:line="257" w:lineRule="auto"/>
        <w:jc w:val="center"/>
      </w:pPr>
      <w:r>
        <w:rPr>
          <w:noProof/>
        </w:rPr>
        <w:lastRenderedPageBreak/>
        <w:drawing>
          <wp:inline distT="0" distB="0" distL="0" distR="0" wp14:anchorId="605D0904" wp14:editId="51DA895B">
            <wp:extent cx="2882900" cy="2286000"/>
            <wp:effectExtent l="12700" t="12700" r="12700" b="12700"/>
            <wp:docPr id="1737965848" name="Picture 173796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882900" cy="2286000"/>
                    </a:xfrm>
                    <a:prstGeom prst="rect">
                      <a:avLst/>
                    </a:prstGeom>
                    <a:ln w="12700">
                      <a:solidFill>
                        <a:schemeClr val="tx1"/>
                      </a:solidFill>
                      <a:prstDash val="solid"/>
                    </a:ln>
                  </pic:spPr>
                </pic:pic>
              </a:graphicData>
            </a:graphic>
          </wp:inline>
        </w:drawing>
      </w:r>
      <w:r>
        <w:rPr>
          <w:noProof/>
        </w:rPr>
        <w:drawing>
          <wp:inline distT="0" distB="0" distL="0" distR="0" wp14:anchorId="5F438EE7" wp14:editId="7BBB0E84">
            <wp:extent cx="2882900" cy="2286000"/>
            <wp:effectExtent l="12700" t="12700" r="12700" b="12700"/>
            <wp:docPr id="308240830" name="Picture 30824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882900" cy="2286000"/>
                    </a:xfrm>
                    <a:prstGeom prst="rect">
                      <a:avLst/>
                    </a:prstGeom>
                    <a:ln w="12700">
                      <a:solidFill>
                        <a:schemeClr val="tx1"/>
                      </a:solidFill>
                      <a:prstDash val="solid"/>
                    </a:ln>
                  </pic:spPr>
                </pic:pic>
              </a:graphicData>
            </a:graphic>
          </wp:inline>
        </w:drawing>
      </w:r>
    </w:p>
    <w:p w14:paraId="3DCC27F9" w14:textId="645FD41B" w:rsidR="6E255A71" w:rsidRPr="00746EE0" w:rsidRDefault="6E255A71" w:rsidP="688210C7">
      <w:pPr>
        <w:spacing w:line="257" w:lineRule="auto"/>
        <w:jc w:val="center"/>
        <w:rPr>
          <w:rFonts w:cs="Times New Roman"/>
        </w:rPr>
      </w:pPr>
      <w:r w:rsidRPr="00746EE0">
        <w:rPr>
          <w:rFonts w:eastAsia="Calibri" w:cs="Times New Roman"/>
          <w:i/>
          <w:iCs/>
          <w:color w:val="44546A"/>
          <w:sz w:val="18"/>
          <w:szCs w:val="18"/>
        </w:rPr>
        <w:t xml:space="preserve">Figure </w:t>
      </w:r>
      <w:r w:rsidR="2A0FA065" w:rsidRPr="00746EE0">
        <w:rPr>
          <w:rFonts w:eastAsia="Calibri" w:cs="Times New Roman"/>
          <w:i/>
          <w:iCs/>
          <w:color w:val="44546A"/>
          <w:sz w:val="18"/>
          <w:szCs w:val="18"/>
        </w:rPr>
        <w:t>8</w:t>
      </w:r>
      <w:r w:rsidRPr="00746EE0">
        <w:rPr>
          <w:rFonts w:eastAsia="Calibri" w:cs="Times New Roman"/>
          <w:i/>
          <w:iCs/>
          <w:color w:val="44546A"/>
          <w:sz w:val="18"/>
          <w:szCs w:val="18"/>
        </w:rPr>
        <w:t>: Most Indicative Words for Naïve Bayes Resulting from CV1</w:t>
      </w:r>
      <w:r w:rsidRPr="00746EE0">
        <w:rPr>
          <w:rFonts w:eastAsia="Calibri" w:cs="Times New Roman"/>
          <w:sz w:val="22"/>
        </w:rPr>
        <w:t xml:space="preserve"> </w:t>
      </w:r>
    </w:p>
    <w:p w14:paraId="29217AFF" w14:textId="4BC5AB22" w:rsidR="688210C7" w:rsidRDefault="688210C7" w:rsidP="688210C7">
      <w:pPr>
        <w:spacing w:line="257" w:lineRule="auto"/>
        <w:jc w:val="center"/>
        <w:rPr>
          <w:rFonts w:ascii="Calibri" w:eastAsia="Calibri" w:hAnsi="Calibri" w:cs="Calibri"/>
          <w:sz w:val="22"/>
        </w:rPr>
      </w:pPr>
    </w:p>
    <w:p w14:paraId="0E8FD253" w14:textId="5C2F18E5" w:rsidR="56BCE512" w:rsidRDefault="56BCE512" w:rsidP="688210C7">
      <w:pPr>
        <w:spacing w:line="257" w:lineRule="auto"/>
        <w:jc w:val="center"/>
      </w:pPr>
      <w:r>
        <w:rPr>
          <w:noProof/>
        </w:rPr>
        <w:drawing>
          <wp:inline distT="0" distB="0" distL="0" distR="0" wp14:anchorId="625CA447" wp14:editId="5435C1EB">
            <wp:extent cx="2832100" cy="2286000"/>
            <wp:effectExtent l="12700" t="12700" r="12700" b="12700"/>
            <wp:docPr id="1004408604" name="Picture 100440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832100" cy="2286000"/>
                    </a:xfrm>
                    <a:prstGeom prst="rect">
                      <a:avLst/>
                    </a:prstGeom>
                    <a:ln w="12700">
                      <a:solidFill>
                        <a:schemeClr val="tx1"/>
                      </a:solidFill>
                      <a:prstDash val="solid"/>
                    </a:ln>
                  </pic:spPr>
                </pic:pic>
              </a:graphicData>
            </a:graphic>
          </wp:inline>
        </w:drawing>
      </w:r>
      <w:r>
        <w:rPr>
          <w:noProof/>
        </w:rPr>
        <w:drawing>
          <wp:inline distT="0" distB="0" distL="0" distR="0" wp14:anchorId="4F36B284" wp14:editId="25B729C4">
            <wp:extent cx="2921000" cy="2286000"/>
            <wp:effectExtent l="12700" t="12700" r="12700" b="12700"/>
            <wp:docPr id="112595767" name="Picture 11259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21000" cy="2286000"/>
                    </a:xfrm>
                    <a:prstGeom prst="rect">
                      <a:avLst/>
                    </a:prstGeom>
                    <a:ln w="12700">
                      <a:solidFill>
                        <a:schemeClr val="tx1"/>
                      </a:solidFill>
                      <a:prstDash val="solid"/>
                    </a:ln>
                  </pic:spPr>
                </pic:pic>
              </a:graphicData>
            </a:graphic>
          </wp:inline>
        </w:drawing>
      </w:r>
    </w:p>
    <w:p w14:paraId="3AA37F91" w14:textId="0F115FE3"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7AE09A6C" w:rsidRPr="00746EE0">
        <w:rPr>
          <w:rFonts w:eastAsia="Calibri" w:cs="Times New Roman"/>
          <w:i/>
          <w:iCs/>
          <w:color w:val="44546A"/>
          <w:sz w:val="18"/>
          <w:szCs w:val="18"/>
        </w:rPr>
        <w:t>9</w:t>
      </w:r>
      <w:r w:rsidRPr="00746EE0">
        <w:rPr>
          <w:rFonts w:eastAsia="Calibri" w:cs="Times New Roman"/>
          <w:i/>
          <w:iCs/>
          <w:color w:val="44546A"/>
          <w:sz w:val="18"/>
          <w:szCs w:val="18"/>
        </w:rPr>
        <w:t>: Most Indicative Words for Naïve Bayes Resulting from CV2</w:t>
      </w:r>
    </w:p>
    <w:p w14:paraId="7FF0ED92" w14:textId="7015FEDA" w:rsidR="6E255A71" w:rsidRDefault="6E255A71" w:rsidP="688210C7">
      <w:pPr>
        <w:spacing w:line="257" w:lineRule="auto"/>
        <w:jc w:val="center"/>
      </w:pPr>
      <w:r w:rsidRPr="688210C7">
        <w:rPr>
          <w:rFonts w:ascii="Calibri" w:eastAsia="Calibri" w:hAnsi="Calibri" w:cs="Calibri"/>
          <w:i/>
          <w:iCs/>
          <w:color w:val="44546A"/>
          <w:sz w:val="18"/>
          <w:szCs w:val="18"/>
        </w:rPr>
        <w:t xml:space="preserve"> </w:t>
      </w:r>
    </w:p>
    <w:p w14:paraId="6EAD58A3" w14:textId="0235338E" w:rsidR="2F39F89D" w:rsidRDefault="2F39F89D" w:rsidP="688210C7">
      <w:pPr>
        <w:spacing w:line="257" w:lineRule="auto"/>
        <w:jc w:val="center"/>
      </w:pPr>
      <w:r>
        <w:rPr>
          <w:noProof/>
        </w:rPr>
        <w:drawing>
          <wp:inline distT="0" distB="0" distL="0" distR="0" wp14:anchorId="1449328A" wp14:editId="58B28294">
            <wp:extent cx="2651666" cy="2159728"/>
            <wp:effectExtent l="12700" t="12700" r="15875" b="12065"/>
            <wp:docPr id="1178285812" name="Picture 117828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59429" cy="2166050"/>
                    </a:xfrm>
                    <a:prstGeom prst="rect">
                      <a:avLst/>
                    </a:prstGeom>
                    <a:ln w="12700">
                      <a:solidFill>
                        <a:schemeClr val="tx1"/>
                      </a:solidFill>
                      <a:prstDash val="solid"/>
                    </a:ln>
                  </pic:spPr>
                </pic:pic>
              </a:graphicData>
            </a:graphic>
          </wp:inline>
        </w:drawing>
      </w:r>
      <w:r>
        <w:rPr>
          <w:noProof/>
        </w:rPr>
        <w:drawing>
          <wp:inline distT="0" distB="0" distL="0" distR="0" wp14:anchorId="2A52EF20" wp14:editId="2754E622">
            <wp:extent cx="2743033" cy="2165552"/>
            <wp:effectExtent l="12700" t="12700" r="13335" b="6350"/>
            <wp:docPr id="273942489" name="Picture 2739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749297" cy="2170497"/>
                    </a:xfrm>
                    <a:prstGeom prst="rect">
                      <a:avLst/>
                    </a:prstGeom>
                    <a:ln w="12700">
                      <a:solidFill>
                        <a:schemeClr val="tx1"/>
                      </a:solidFill>
                      <a:prstDash val="solid"/>
                    </a:ln>
                  </pic:spPr>
                </pic:pic>
              </a:graphicData>
            </a:graphic>
          </wp:inline>
        </w:drawing>
      </w:r>
      <w:r w:rsidR="6E255A71" w:rsidRPr="688210C7">
        <w:rPr>
          <w:rFonts w:ascii="Calibri" w:eastAsia="Calibri" w:hAnsi="Calibri" w:cs="Calibri"/>
          <w:sz w:val="22"/>
        </w:rPr>
        <w:t xml:space="preserve"> </w:t>
      </w:r>
    </w:p>
    <w:p w14:paraId="105C27F1" w14:textId="463DF234"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lastRenderedPageBreak/>
        <w:t xml:space="preserve">Figure </w:t>
      </w:r>
      <w:r w:rsidR="13C1FD3B" w:rsidRPr="00746EE0">
        <w:rPr>
          <w:rFonts w:eastAsia="Calibri" w:cs="Times New Roman"/>
          <w:i/>
          <w:iCs/>
          <w:color w:val="44546A"/>
          <w:sz w:val="18"/>
          <w:szCs w:val="18"/>
        </w:rPr>
        <w:t>10</w:t>
      </w:r>
      <w:r w:rsidRPr="00746EE0">
        <w:rPr>
          <w:rFonts w:eastAsia="Calibri" w:cs="Times New Roman"/>
          <w:i/>
          <w:iCs/>
          <w:color w:val="44546A"/>
          <w:sz w:val="18"/>
          <w:szCs w:val="18"/>
        </w:rPr>
        <w:t>: Most Indicative Words for Naïve Bayes Resulting from CV3</w:t>
      </w:r>
    </w:p>
    <w:p w14:paraId="3859BE89" w14:textId="2D0C8704" w:rsidR="688210C7" w:rsidRDefault="688210C7" w:rsidP="688210C7">
      <w:pPr>
        <w:spacing w:line="257" w:lineRule="auto"/>
        <w:jc w:val="center"/>
        <w:rPr>
          <w:rFonts w:ascii="Calibri" w:eastAsia="Calibri" w:hAnsi="Calibri" w:cs="Calibri"/>
          <w:sz w:val="22"/>
        </w:rPr>
      </w:pPr>
    </w:p>
    <w:p w14:paraId="52E1A62E" w14:textId="3DFC319A" w:rsidR="269A2E60" w:rsidRDefault="269A2E60" w:rsidP="688210C7">
      <w:pPr>
        <w:spacing w:line="257" w:lineRule="auto"/>
        <w:jc w:val="center"/>
      </w:pPr>
      <w:r>
        <w:rPr>
          <w:noProof/>
        </w:rPr>
        <w:drawing>
          <wp:inline distT="0" distB="0" distL="0" distR="0" wp14:anchorId="096DE26C" wp14:editId="63B09DA3">
            <wp:extent cx="2713028" cy="2160819"/>
            <wp:effectExtent l="12700" t="12700" r="17780" b="11430"/>
            <wp:docPr id="1288563738" name="Picture 128856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723133" cy="2168867"/>
                    </a:xfrm>
                    <a:prstGeom prst="rect">
                      <a:avLst/>
                    </a:prstGeom>
                    <a:ln w="12700">
                      <a:solidFill>
                        <a:schemeClr val="tx1"/>
                      </a:solidFill>
                      <a:prstDash val="solid"/>
                    </a:ln>
                  </pic:spPr>
                </pic:pic>
              </a:graphicData>
            </a:graphic>
          </wp:inline>
        </w:drawing>
      </w:r>
      <w:r>
        <w:rPr>
          <w:noProof/>
        </w:rPr>
        <w:drawing>
          <wp:inline distT="0" distB="0" distL="0" distR="0" wp14:anchorId="2F253C3A" wp14:editId="2C5A4110">
            <wp:extent cx="2718851" cy="2146461"/>
            <wp:effectExtent l="12700" t="12700" r="12065" b="12700"/>
            <wp:docPr id="862241095" name="Picture 8622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728154" cy="2153806"/>
                    </a:xfrm>
                    <a:prstGeom prst="rect">
                      <a:avLst/>
                    </a:prstGeom>
                    <a:ln w="12700">
                      <a:solidFill>
                        <a:schemeClr val="tx1"/>
                      </a:solidFill>
                      <a:prstDash val="solid"/>
                    </a:ln>
                  </pic:spPr>
                </pic:pic>
              </a:graphicData>
            </a:graphic>
          </wp:inline>
        </w:drawing>
      </w:r>
      <w:r w:rsidR="6E255A71" w:rsidRPr="688210C7">
        <w:rPr>
          <w:rFonts w:ascii="Calibri" w:eastAsia="Calibri" w:hAnsi="Calibri" w:cs="Calibri"/>
          <w:sz w:val="22"/>
        </w:rPr>
        <w:t xml:space="preserve"> </w:t>
      </w:r>
    </w:p>
    <w:p w14:paraId="241CC582" w14:textId="4D7BE663"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6416592F" w:rsidRPr="00746EE0">
        <w:rPr>
          <w:rFonts w:eastAsia="Calibri" w:cs="Times New Roman"/>
          <w:i/>
          <w:iCs/>
          <w:color w:val="44546A"/>
          <w:sz w:val="18"/>
          <w:szCs w:val="18"/>
        </w:rPr>
        <w:t>11</w:t>
      </w:r>
      <w:r w:rsidRPr="00746EE0">
        <w:rPr>
          <w:rFonts w:eastAsia="Calibri" w:cs="Times New Roman"/>
          <w:i/>
          <w:iCs/>
          <w:color w:val="44546A"/>
          <w:sz w:val="18"/>
          <w:szCs w:val="18"/>
        </w:rPr>
        <w:t>: Most Indicative Words for Naïve Bayes Resulting from CV4</w:t>
      </w:r>
    </w:p>
    <w:p w14:paraId="272DE018" w14:textId="6E60AFB4" w:rsidR="6E255A71" w:rsidRDefault="6E255A71" w:rsidP="688210C7">
      <w:pPr>
        <w:spacing w:line="257" w:lineRule="auto"/>
        <w:jc w:val="center"/>
      </w:pPr>
      <w:r w:rsidRPr="688210C7">
        <w:rPr>
          <w:rFonts w:ascii="Calibri" w:eastAsia="Calibri" w:hAnsi="Calibri" w:cs="Calibri"/>
          <w:sz w:val="22"/>
        </w:rPr>
        <w:t xml:space="preserve"> </w:t>
      </w:r>
    </w:p>
    <w:p w14:paraId="67622DCC" w14:textId="14E25A2D" w:rsidR="4D3F8981" w:rsidRDefault="4D3F8981" w:rsidP="688210C7">
      <w:pPr>
        <w:spacing w:line="257" w:lineRule="auto"/>
        <w:jc w:val="center"/>
      </w:pPr>
      <w:r>
        <w:rPr>
          <w:noProof/>
        </w:rPr>
        <w:drawing>
          <wp:inline distT="0" distB="0" distL="0" distR="0" wp14:anchorId="650F79AF" wp14:editId="4764C887">
            <wp:extent cx="2675260" cy="2188849"/>
            <wp:effectExtent l="12700" t="12700" r="17145" b="8255"/>
            <wp:docPr id="1993253054" name="Picture 199325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81653" cy="2194080"/>
                    </a:xfrm>
                    <a:prstGeom prst="rect">
                      <a:avLst/>
                    </a:prstGeom>
                    <a:ln w="12700">
                      <a:solidFill>
                        <a:schemeClr val="tx1"/>
                      </a:solidFill>
                      <a:prstDash val="solid"/>
                    </a:ln>
                  </pic:spPr>
                </pic:pic>
              </a:graphicData>
            </a:graphic>
          </wp:inline>
        </w:drawing>
      </w:r>
      <w:r>
        <w:rPr>
          <w:noProof/>
        </w:rPr>
        <w:drawing>
          <wp:inline distT="0" distB="0" distL="0" distR="0" wp14:anchorId="36C2DE1B" wp14:editId="6A184070">
            <wp:extent cx="2731150" cy="2194674"/>
            <wp:effectExtent l="12700" t="12700" r="12065" b="15240"/>
            <wp:docPr id="1176126364" name="Picture 117612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38064" cy="2200230"/>
                    </a:xfrm>
                    <a:prstGeom prst="rect">
                      <a:avLst/>
                    </a:prstGeom>
                    <a:ln w="12700">
                      <a:solidFill>
                        <a:schemeClr val="tx1"/>
                      </a:solidFill>
                      <a:prstDash val="solid"/>
                    </a:ln>
                  </pic:spPr>
                </pic:pic>
              </a:graphicData>
            </a:graphic>
          </wp:inline>
        </w:drawing>
      </w:r>
    </w:p>
    <w:p w14:paraId="6483E27D" w14:textId="3FD00158"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2A85CB45" w:rsidRPr="00746EE0">
        <w:rPr>
          <w:rFonts w:eastAsia="Calibri" w:cs="Times New Roman"/>
          <w:i/>
          <w:iCs/>
          <w:color w:val="44546A"/>
          <w:sz w:val="18"/>
          <w:szCs w:val="18"/>
        </w:rPr>
        <w:t>12</w:t>
      </w:r>
      <w:r w:rsidRPr="00746EE0">
        <w:rPr>
          <w:rFonts w:eastAsia="Calibri" w:cs="Times New Roman"/>
          <w:i/>
          <w:iCs/>
          <w:color w:val="44546A"/>
          <w:sz w:val="18"/>
          <w:szCs w:val="18"/>
        </w:rPr>
        <w:t>: Most Indicative Words for Naïve Bayes Resulting from CV5</w:t>
      </w:r>
    </w:p>
    <w:p w14:paraId="6B2D4247" w14:textId="7DE9862C" w:rsidR="6E255A71" w:rsidRDefault="6E255A71" w:rsidP="688210C7">
      <w:pPr>
        <w:spacing w:line="257" w:lineRule="auto"/>
        <w:jc w:val="center"/>
      </w:pPr>
      <w:r w:rsidRPr="688210C7">
        <w:rPr>
          <w:rFonts w:ascii="Calibri" w:eastAsia="Calibri" w:hAnsi="Calibri" w:cs="Calibri"/>
          <w:i/>
          <w:iCs/>
          <w:color w:val="44546A"/>
          <w:sz w:val="18"/>
          <w:szCs w:val="18"/>
        </w:rPr>
        <w:t xml:space="preserve"> </w:t>
      </w:r>
    </w:p>
    <w:p w14:paraId="331D1B48" w14:textId="3B6C1600" w:rsidR="6E255A71" w:rsidRDefault="6E255A71" w:rsidP="688210C7">
      <w:pPr>
        <w:spacing w:line="257" w:lineRule="auto"/>
        <w:jc w:val="center"/>
      </w:pPr>
      <w:r w:rsidRPr="688210C7">
        <w:rPr>
          <w:rFonts w:ascii="Calibri" w:eastAsia="Calibri" w:hAnsi="Calibri" w:cs="Calibri"/>
          <w:sz w:val="22"/>
        </w:rPr>
        <w:lastRenderedPageBreak/>
        <w:t xml:space="preserve"> </w:t>
      </w:r>
      <w:r w:rsidR="1B31BB2E">
        <w:rPr>
          <w:noProof/>
        </w:rPr>
        <w:drawing>
          <wp:inline distT="0" distB="0" distL="0" distR="0" wp14:anchorId="7275DEE7" wp14:editId="44133AD5">
            <wp:extent cx="2730500" cy="2286000"/>
            <wp:effectExtent l="12700" t="12700" r="12700" b="12700"/>
            <wp:docPr id="727991278" name="Picture 72799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730500" cy="2286000"/>
                    </a:xfrm>
                    <a:prstGeom prst="rect">
                      <a:avLst/>
                    </a:prstGeom>
                    <a:ln w="12700">
                      <a:solidFill>
                        <a:schemeClr val="tx1"/>
                      </a:solidFill>
                      <a:prstDash val="solid"/>
                    </a:ln>
                  </pic:spPr>
                </pic:pic>
              </a:graphicData>
            </a:graphic>
          </wp:inline>
        </w:drawing>
      </w:r>
      <w:r w:rsidR="1B31BB2E">
        <w:rPr>
          <w:noProof/>
        </w:rPr>
        <w:drawing>
          <wp:inline distT="0" distB="0" distL="0" distR="0" wp14:anchorId="0A119582" wp14:editId="7D799986">
            <wp:extent cx="2908300" cy="2286000"/>
            <wp:effectExtent l="12700" t="12700" r="12700" b="12700"/>
            <wp:docPr id="1815879715" name="Picture 181587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908300" cy="2286000"/>
                    </a:xfrm>
                    <a:prstGeom prst="rect">
                      <a:avLst/>
                    </a:prstGeom>
                    <a:ln w="12700">
                      <a:solidFill>
                        <a:schemeClr val="tx1"/>
                      </a:solidFill>
                      <a:prstDash val="solid"/>
                    </a:ln>
                  </pic:spPr>
                </pic:pic>
              </a:graphicData>
            </a:graphic>
          </wp:inline>
        </w:drawing>
      </w:r>
    </w:p>
    <w:p w14:paraId="2920FE40" w14:textId="75EEDFFE"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5B3D578E" w:rsidRPr="00746EE0">
        <w:rPr>
          <w:rFonts w:eastAsia="Calibri" w:cs="Times New Roman"/>
          <w:i/>
          <w:iCs/>
          <w:color w:val="44546A"/>
          <w:sz w:val="18"/>
          <w:szCs w:val="18"/>
        </w:rPr>
        <w:t>13</w:t>
      </w:r>
      <w:r w:rsidRPr="00746EE0">
        <w:rPr>
          <w:rFonts w:eastAsia="Calibri" w:cs="Times New Roman"/>
          <w:i/>
          <w:iCs/>
          <w:color w:val="44546A"/>
          <w:sz w:val="18"/>
          <w:szCs w:val="18"/>
        </w:rPr>
        <w:t>: Most Indicative Words for Naïve Bayes Resulting from CV6</w:t>
      </w:r>
    </w:p>
    <w:p w14:paraId="095BBA2E" w14:textId="5F13AC99" w:rsidR="6E255A71" w:rsidRDefault="6E255A71" w:rsidP="688210C7">
      <w:pPr>
        <w:spacing w:line="257" w:lineRule="auto"/>
        <w:jc w:val="center"/>
      </w:pPr>
      <w:r w:rsidRPr="688210C7">
        <w:rPr>
          <w:rFonts w:ascii="Calibri" w:eastAsia="Calibri" w:hAnsi="Calibri" w:cs="Calibri"/>
          <w:i/>
          <w:iCs/>
          <w:color w:val="44546A"/>
          <w:sz w:val="18"/>
          <w:szCs w:val="18"/>
        </w:rPr>
        <w:t xml:space="preserve"> </w:t>
      </w:r>
    </w:p>
    <w:p w14:paraId="759AD77B" w14:textId="294DA37A" w:rsidR="449FBF44" w:rsidRDefault="449FBF44" w:rsidP="688210C7">
      <w:pPr>
        <w:spacing w:line="257" w:lineRule="auto"/>
        <w:jc w:val="center"/>
        <w:rPr>
          <w:rFonts w:ascii="Calibri" w:eastAsia="Calibri" w:hAnsi="Calibri" w:cs="Calibri"/>
          <w:sz w:val="22"/>
        </w:rPr>
      </w:pPr>
      <w:r>
        <w:rPr>
          <w:noProof/>
        </w:rPr>
        <w:drawing>
          <wp:inline distT="0" distB="0" distL="0" distR="0" wp14:anchorId="55E5F107" wp14:editId="48C05F3E">
            <wp:extent cx="2870200" cy="2286000"/>
            <wp:effectExtent l="12700" t="12700" r="12700" b="12700"/>
            <wp:docPr id="1365779667" name="Picture 136577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870200" cy="2286000"/>
                    </a:xfrm>
                    <a:prstGeom prst="rect">
                      <a:avLst/>
                    </a:prstGeom>
                    <a:ln w="12700">
                      <a:solidFill>
                        <a:schemeClr val="tx1"/>
                      </a:solidFill>
                      <a:prstDash val="solid"/>
                    </a:ln>
                  </pic:spPr>
                </pic:pic>
              </a:graphicData>
            </a:graphic>
          </wp:inline>
        </w:drawing>
      </w:r>
      <w:r>
        <w:rPr>
          <w:noProof/>
        </w:rPr>
        <w:drawing>
          <wp:inline distT="0" distB="0" distL="0" distR="0" wp14:anchorId="1D566BAC" wp14:editId="637845D9">
            <wp:extent cx="2908300" cy="2286000"/>
            <wp:effectExtent l="12700" t="12700" r="12700" b="12700"/>
            <wp:docPr id="347156888" name="Picture 34715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908300" cy="2286000"/>
                    </a:xfrm>
                    <a:prstGeom prst="rect">
                      <a:avLst/>
                    </a:prstGeom>
                    <a:ln w="12700">
                      <a:solidFill>
                        <a:schemeClr val="tx1"/>
                      </a:solidFill>
                      <a:prstDash val="solid"/>
                    </a:ln>
                  </pic:spPr>
                </pic:pic>
              </a:graphicData>
            </a:graphic>
          </wp:inline>
        </w:drawing>
      </w:r>
    </w:p>
    <w:p w14:paraId="0245E759" w14:textId="1E95E05E" w:rsidR="688210C7" w:rsidRPr="00746EE0" w:rsidRDefault="6E255A71" w:rsidP="00746EE0">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24CF490B" w:rsidRPr="00746EE0">
        <w:rPr>
          <w:rFonts w:eastAsia="Calibri" w:cs="Times New Roman"/>
          <w:i/>
          <w:iCs/>
          <w:color w:val="44546A"/>
          <w:sz w:val="18"/>
          <w:szCs w:val="18"/>
        </w:rPr>
        <w:t>14</w:t>
      </w:r>
      <w:r w:rsidRPr="00746EE0">
        <w:rPr>
          <w:rFonts w:eastAsia="Calibri" w:cs="Times New Roman"/>
          <w:i/>
          <w:iCs/>
          <w:color w:val="44546A"/>
          <w:sz w:val="18"/>
          <w:szCs w:val="18"/>
        </w:rPr>
        <w:t>: Most Indicative Words for Naïve Bayes Resulting from CV7</w:t>
      </w:r>
    </w:p>
    <w:p w14:paraId="4110A847" w14:textId="20CCD11B" w:rsidR="6E255A71" w:rsidRDefault="6E255A71" w:rsidP="688210C7">
      <w:pPr>
        <w:spacing w:line="257" w:lineRule="auto"/>
        <w:ind w:firstLine="720"/>
        <w:rPr>
          <w:rFonts w:eastAsia="Times New Roman" w:cs="Times New Roman"/>
          <w:szCs w:val="24"/>
        </w:rPr>
      </w:pPr>
      <w:r w:rsidRPr="688210C7">
        <w:rPr>
          <w:rFonts w:eastAsia="Times New Roman" w:cs="Times New Roman"/>
          <w:szCs w:val="24"/>
        </w:rPr>
        <w:t xml:space="preserve">The figures below illustrate the top features for all seven vectorizers when the Social Group Features were removed from the dataset. Right away, the features used to identify non-toxic comments </w:t>
      </w:r>
      <w:r w:rsidR="654D4CAB" w:rsidRPr="688210C7">
        <w:rPr>
          <w:rFonts w:eastAsia="Times New Roman" w:cs="Times New Roman"/>
          <w:szCs w:val="24"/>
        </w:rPr>
        <w:t>stand</w:t>
      </w:r>
      <w:r w:rsidRPr="688210C7">
        <w:rPr>
          <w:rFonts w:eastAsia="Times New Roman" w:cs="Times New Roman"/>
          <w:szCs w:val="24"/>
        </w:rPr>
        <w:t xml:space="preserve"> out for the 6</w:t>
      </w:r>
      <w:r w:rsidRPr="688210C7">
        <w:rPr>
          <w:rFonts w:eastAsia="Times New Roman" w:cs="Times New Roman"/>
          <w:szCs w:val="24"/>
          <w:vertAlign w:val="superscript"/>
        </w:rPr>
        <w:t>th</w:t>
      </w:r>
      <w:r w:rsidRPr="688210C7">
        <w:rPr>
          <w:rFonts w:eastAsia="Times New Roman" w:cs="Times New Roman"/>
          <w:szCs w:val="24"/>
        </w:rPr>
        <w:t xml:space="preserve"> vectorizer. There are no similarities between CV6’s features and any of the features in other figures- it is evident that extensive removal of features has adversely impacted its ability to vectorize the n</w:t>
      </w:r>
      <w:r w:rsidR="00E7415A">
        <w:rPr>
          <w:rFonts w:eastAsia="Times New Roman" w:cs="Times New Roman"/>
          <w:szCs w:val="24"/>
        </w:rPr>
        <w:t>-</w:t>
      </w:r>
      <w:r w:rsidRPr="688210C7">
        <w:rPr>
          <w:rFonts w:eastAsia="Times New Roman" w:cs="Times New Roman"/>
          <w:szCs w:val="24"/>
        </w:rPr>
        <w:t>grams. Setting CV6 aside, the words “accuses</w:t>
      </w:r>
      <w:r w:rsidR="00E7415A">
        <w:rPr>
          <w:rFonts w:eastAsia="Times New Roman" w:cs="Times New Roman"/>
          <w:szCs w:val="24"/>
        </w:rPr>
        <w:t>,</w:t>
      </w:r>
      <w:r w:rsidRPr="688210C7">
        <w:rPr>
          <w:rFonts w:eastAsia="Times New Roman" w:cs="Times New Roman"/>
          <w:szCs w:val="24"/>
        </w:rPr>
        <w:t>” “anal</w:t>
      </w:r>
      <w:r w:rsidR="00E7415A">
        <w:rPr>
          <w:rFonts w:eastAsia="Times New Roman" w:cs="Times New Roman"/>
          <w:szCs w:val="24"/>
        </w:rPr>
        <w:t>,</w:t>
      </w:r>
      <w:r w:rsidRPr="688210C7">
        <w:rPr>
          <w:rFonts w:eastAsia="Times New Roman" w:cs="Times New Roman"/>
          <w:szCs w:val="24"/>
        </w:rPr>
        <w:t>” “annoy</w:t>
      </w:r>
      <w:r w:rsidR="00E7415A">
        <w:rPr>
          <w:rFonts w:eastAsia="Times New Roman" w:cs="Times New Roman"/>
          <w:szCs w:val="24"/>
        </w:rPr>
        <w:t>,</w:t>
      </w:r>
      <w:r w:rsidRPr="688210C7">
        <w:rPr>
          <w:rFonts w:eastAsia="Times New Roman" w:cs="Times New Roman"/>
          <w:szCs w:val="24"/>
        </w:rPr>
        <w:t>” “annoyed</w:t>
      </w:r>
      <w:r w:rsidR="00E7415A">
        <w:rPr>
          <w:rFonts w:eastAsia="Times New Roman" w:cs="Times New Roman"/>
          <w:szCs w:val="24"/>
        </w:rPr>
        <w:t>,</w:t>
      </w:r>
      <w:r w:rsidRPr="688210C7">
        <w:rPr>
          <w:rFonts w:eastAsia="Times New Roman" w:cs="Times New Roman"/>
          <w:szCs w:val="24"/>
        </w:rPr>
        <w:t>” “</w:t>
      </w:r>
      <w:proofErr w:type="spellStart"/>
      <w:r w:rsidRPr="688210C7">
        <w:rPr>
          <w:rFonts w:eastAsia="Times New Roman" w:cs="Times New Roman"/>
          <w:szCs w:val="24"/>
        </w:rPr>
        <w:t>arse</w:t>
      </w:r>
      <w:proofErr w:type="spellEnd"/>
      <w:r w:rsidR="00E7415A">
        <w:rPr>
          <w:rFonts w:eastAsia="Times New Roman" w:cs="Times New Roman"/>
          <w:szCs w:val="24"/>
        </w:rPr>
        <w:t>,</w:t>
      </w:r>
      <w:r w:rsidRPr="688210C7">
        <w:rPr>
          <w:rFonts w:eastAsia="Times New Roman" w:cs="Times New Roman"/>
          <w:szCs w:val="24"/>
        </w:rPr>
        <w:t>” “arsehole</w:t>
      </w:r>
      <w:r w:rsidR="00E7415A">
        <w:rPr>
          <w:rFonts w:eastAsia="Times New Roman" w:cs="Times New Roman"/>
          <w:szCs w:val="24"/>
        </w:rPr>
        <w:t>,</w:t>
      </w:r>
      <w:r w:rsidRPr="688210C7">
        <w:rPr>
          <w:rFonts w:eastAsia="Times New Roman" w:cs="Times New Roman"/>
          <w:szCs w:val="24"/>
        </w:rPr>
        <w:t>” “asses</w:t>
      </w:r>
      <w:r w:rsidR="00E7415A">
        <w:rPr>
          <w:rFonts w:eastAsia="Times New Roman" w:cs="Times New Roman"/>
          <w:szCs w:val="24"/>
        </w:rPr>
        <w:t>,</w:t>
      </w:r>
      <w:r w:rsidRPr="688210C7">
        <w:rPr>
          <w:rFonts w:eastAsia="Times New Roman" w:cs="Times New Roman"/>
          <w:szCs w:val="24"/>
        </w:rPr>
        <w:t>” “audacity</w:t>
      </w:r>
      <w:r w:rsidR="00E7415A">
        <w:rPr>
          <w:rFonts w:eastAsia="Times New Roman" w:cs="Times New Roman"/>
          <w:szCs w:val="24"/>
        </w:rPr>
        <w:t>,</w:t>
      </w:r>
      <w:r w:rsidRPr="688210C7">
        <w:rPr>
          <w:rFonts w:eastAsia="Times New Roman" w:cs="Times New Roman"/>
          <w:szCs w:val="24"/>
        </w:rPr>
        <w:t>” “</w:t>
      </w:r>
      <w:proofErr w:type="spellStart"/>
      <w:r w:rsidRPr="688210C7">
        <w:rPr>
          <w:rFonts w:eastAsia="Times New Roman" w:cs="Times New Roman"/>
          <w:szCs w:val="24"/>
        </w:rPr>
        <w:t>belive</w:t>
      </w:r>
      <w:proofErr w:type="spellEnd"/>
      <w:r w:rsidR="00E7415A">
        <w:rPr>
          <w:rFonts w:eastAsia="Times New Roman" w:cs="Times New Roman"/>
          <w:szCs w:val="24"/>
        </w:rPr>
        <w:t>,</w:t>
      </w:r>
      <w:r w:rsidRPr="688210C7">
        <w:rPr>
          <w:rFonts w:eastAsia="Times New Roman" w:cs="Times New Roman"/>
          <w:szCs w:val="24"/>
        </w:rPr>
        <w:t>” “bigotry</w:t>
      </w:r>
      <w:r w:rsidR="00E7415A">
        <w:rPr>
          <w:rFonts w:eastAsia="Times New Roman" w:cs="Times New Roman"/>
          <w:szCs w:val="24"/>
        </w:rPr>
        <w:t>,</w:t>
      </w:r>
      <w:r w:rsidRPr="688210C7">
        <w:rPr>
          <w:rFonts w:eastAsia="Times New Roman" w:cs="Times New Roman"/>
          <w:szCs w:val="24"/>
        </w:rPr>
        <w:t>” “bigots</w:t>
      </w:r>
      <w:r w:rsidR="00E7415A">
        <w:rPr>
          <w:rFonts w:eastAsia="Times New Roman" w:cs="Times New Roman"/>
          <w:szCs w:val="24"/>
        </w:rPr>
        <w:t>,</w:t>
      </w:r>
      <w:r w:rsidRPr="688210C7">
        <w:rPr>
          <w:rFonts w:eastAsia="Times New Roman" w:cs="Times New Roman"/>
          <w:szCs w:val="24"/>
        </w:rPr>
        <w:t>” “</w:t>
      </w:r>
      <w:proofErr w:type="spellStart"/>
      <w:r w:rsidRPr="688210C7">
        <w:rPr>
          <w:rFonts w:eastAsia="Times New Roman" w:cs="Times New Roman"/>
          <w:szCs w:val="24"/>
        </w:rPr>
        <w:t>bishonen</w:t>
      </w:r>
      <w:proofErr w:type="spellEnd"/>
      <w:r w:rsidRPr="688210C7">
        <w:rPr>
          <w:rFonts w:eastAsia="Times New Roman" w:cs="Times New Roman"/>
          <w:szCs w:val="24"/>
        </w:rPr>
        <w:t xml:space="preserve">” and “bitch” were strong indicators of non-toxic comments for the remaining six vectorizers. The words “aids”, “asshole”, “balls” and “bitches” also appeared as strong indicators for non-toxic comments in five of the seven vectorizers. Although the word “accuses” was a new top feature for the identification of non-toxic comments, the variations of the same features in these findings and overall similarities to the features previously discussed, indicate that the removal the Social Group Features did not significantly improve the quality of the features. </w:t>
      </w:r>
    </w:p>
    <w:p w14:paraId="109EE03B" w14:textId="17E84FC9" w:rsidR="6E255A71" w:rsidRDefault="6E255A71" w:rsidP="688210C7">
      <w:pPr>
        <w:spacing w:line="257" w:lineRule="auto"/>
        <w:ind w:firstLine="720"/>
        <w:rPr>
          <w:rFonts w:eastAsia="Times New Roman" w:cs="Times New Roman"/>
          <w:szCs w:val="24"/>
        </w:rPr>
      </w:pPr>
      <w:r w:rsidRPr="688210C7">
        <w:rPr>
          <w:rFonts w:eastAsia="Times New Roman" w:cs="Times New Roman"/>
          <w:szCs w:val="24"/>
        </w:rPr>
        <w:lastRenderedPageBreak/>
        <w:t>For the identification of toxic comments, the words “stop</w:t>
      </w:r>
      <w:r w:rsidR="00090255">
        <w:rPr>
          <w:rFonts w:eastAsia="Times New Roman" w:cs="Times New Roman"/>
          <w:szCs w:val="24"/>
        </w:rPr>
        <w:t>,</w:t>
      </w:r>
      <w:r w:rsidRPr="688210C7">
        <w:rPr>
          <w:rFonts w:eastAsia="Times New Roman" w:cs="Times New Roman"/>
          <w:szCs w:val="24"/>
        </w:rPr>
        <w:t>” “think</w:t>
      </w:r>
      <w:r w:rsidR="00090255">
        <w:rPr>
          <w:rFonts w:eastAsia="Times New Roman" w:cs="Times New Roman"/>
          <w:szCs w:val="24"/>
        </w:rPr>
        <w:t>,</w:t>
      </w:r>
      <w:r w:rsidRPr="688210C7">
        <w:rPr>
          <w:rFonts w:eastAsia="Times New Roman" w:cs="Times New Roman"/>
          <w:szCs w:val="24"/>
        </w:rPr>
        <w:t>” “gay</w:t>
      </w:r>
      <w:r w:rsidR="00090255">
        <w:rPr>
          <w:rFonts w:eastAsia="Times New Roman" w:cs="Times New Roman"/>
          <w:szCs w:val="24"/>
        </w:rPr>
        <w:t>,</w:t>
      </w:r>
      <w:r w:rsidRPr="688210C7">
        <w:rPr>
          <w:rFonts w:eastAsia="Times New Roman" w:cs="Times New Roman"/>
          <w:szCs w:val="24"/>
        </w:rPr>
        <w:t>” “talk</w:t>
      </w:r>
      <w:r w:rsidR="00090255">
        <w:rPr>
          <w:rFonts w:eastAsia="Times New Roman" w:cs="Times New Roman"/>
          <w:szCs w:val="24"/>
        </w:rPr>
        <w:t>,</w:t>
      </w:r>
      <w:r w:rsidRPr="688210C7">
        <w:rPr>
          <w:rFonts w:eastAsia="Times New Roman" w:cs="Times New Roman"/>
          <w:szCs w:val="24"/>
        </w:rPr>
        <w:t>” “one</w:t>
      </w:r>
      <w:r w:rsidR="00090255">
        <w:rPr>
          <w:rFonts w:eastAsia="Times New Roman" w:cs="Times New Roman"/>
          <w:szCs w:val="24"/>
        </w:rPr>
        <w:t>,</w:t>
      </w:r>
      <w:r w:rsidRPr="688210C7">
        <w:rPr>
          <w:rFonts w:eastAsia="Times New Roman" w:cs="Times New Roman"/>
          <w:szCs w:val="24"/>
        </w:rPr>
        <w:t>” “get</w:t>
      </w:r>
      <w:r w:rsidR="00090255">
        <w:rPr>
          <w:rFonts w:eastAsia="Times New Roman" w:cs="Times New Roman"/>
          <w:szCs w:val="24"/>
        </w:rPr>
        <w:t>,</w:t>
      </w:r>
      <w:r w:rsidRPr="688210C7">
        <w:rPr>
          <w:rFonts w:eastAsia="Times New Roman" w:cs="Times New Roman"/>
          <w:szCs w:val="24"/>
        </w:rPr>
        <w:t>” “know</w:t>
      </w:r>
      <w:r w:rsidR="00090255">
        <w:rPr>
          <w:rFonts w:eastAsia="Times New Roman" w:cs="Times New Roman"/>
          <w:szCs w:val="24"/>
        </w:rPr>
        <w:t>,</w:t>
      </w:r>
      <w:r w:rsidRPr="688210C7">
        <w:rPr>
          <w:rFonts w:eastAsia="Times New Roman" w:cs="Times New Roman"/>
          <w:szCs w:val="24"/>
        </w:rPr>
        <w:t>” “page” and “like” appeared in all seven vectorizers. The next strongest trend for the identification of toxic comments included the words “hate</w:t>
      </w:r>
      <w:r w:rsidR="000D5B69">
        <w:rPr>
          <w:rFonts w:eastAsia="Times New Roman" w:cs="Times New Roman"/>
          <w:szCs w:val="24"/>
        </w:rPr>
        <w:t>,</w:t>
      </w:r>
      <w:r w:rsidRPr="688210C7">
        <w:rPr>
          <w:rFonts w:eastAsia="Times New Roman" w:cs="Times New Roman"/>
          <w:szCs w:val="24"/>
        </w:rPr>
        <w:t>” “block</w:t>
      </w:r>
      <w:r w:rsidR="000D5B69">
        <w:rPr>
          <w:rFonts w:eastAsia="Times New Roman" w:cs="Times New Roman"/>
          <w:szCs w:val="24"/>
        </w:rPr>
        <w:t>,</w:t>
      </w:r>
      <w:r w:rsidRPr="688210C7">
        <w:rPr>
          <w:rFonts w:eastAsia="Times New Roman" w:cs="Times New Roman"/>
          <w:szCs w:val="24"/>
        </w:rPr>
        <w:t>” “user</w:t>
      </w:r>
      <w:r w:rsidR="000D5B69">
        <w:rPr>
          <w:rFonts w:eastAsia="Times New Roman" w:cs="Times New Roman"/>
          <w:szCs w:val="24"/>
        </w:rPr>
        <w:t>,</w:t>
      </w:r>
      <w:r w:rsidRPr="688210C7">
        <w:rPr>
          <w:rFonts w:eastAsia="Times New Roman" w:cs="Times New Roman"/>
          <w:szCs w:val="24"/>
        </w:rPr>
        <w:t>” “edit</w:t>
      </w:r>
      <w:r w:rsidR="000D5B69">
        <w:rPr>
          <w:rFonts w:eastAsia="Times New Roman" w:cs="Times New Roman"/>
          <w:szCs w:val="24"/>
        </w:rPr>
        <w:t>,</w:t>
      </w:r>
      <w:r w:rsidRPr="688210C7">
        <w:rPr>
          <w:rFonts w:eastAsia="Times New Roman" w:cs="Times New Roman"/>
          <w:szCs w:val="24"/>
        </w:rPr>
        <w:t>” “life</w:t>
      </w:r>
      <w:r w:rsidR="000D5B69">
        <w:rPr>
          <w:rFonts w:eastAsia="Times New Roman" w:cs="Times New Roman"/>
          <w:szCs w:val="24"/>
        </w:rPr>
        <w:t>,</w:t>
      </w:r>
      <w:r w:rsidRPr="688210C7">
        <w:rPr>
          <w:rFonts w:eastAsia="Times New Roman" w:cs="Times New Roman"/>
          <w:szCs w:val="24"/>
        </w:rPr>
        <w:t>”  “stupid” and “hell</w:t>
      </w:r>
      <w:r w:rsidR="000D5B69">
        <w:rPr>
          <w:rFonts w:eastAsia="Times New Roman" w:cs="Times New Roman"/>
          <w:szCs w:val="24"/>
        </w:rPr>
        <w:t>,</w:t>
      </w:r>
      <w:r w:rsidRPr="688210C7">
        <w:rPr>
          <w:rFonts w:eastAsia="Times New Roman" w:cs="Times New Roman"/>
          <w:szCs w:val="24"/>
        </w:rPr>
        <w:t>” which appeared in five out of the seven vectorizers. Compared to when the Social Group Features were not removed, the indicators “vandalism”, “shit”, “block” and “fuck” were lost. The findings also shows that a bias may have been inadvertently created by removing features that eliminated the bigram “black people” but leaving features that allowed “</w:t>
      </w:r>
      <w:r w:rsidR="01E2E100" w:rsidRPr="688210C7">
        <w:rPr>
          <w:rFonts w:eastAsia="Times New Roman" w:cs="Times New Roman"/>
          <w:szCs w:val="24"/>
        </w:rPr>
        <w:t>gay” as</w:t>
      </w:r>
      <w:r w:rsidRPr="688210C7">
        <w:rPr>
          <w:rFonts w:eastAsia="Times New Roman" w:cs="Times New Roman"/>
          <w:szCs w:val="24"/>
        </w:rPr>
        <w:t xml:space="preserve"> a top feature for toxic comments. When comparing the overall features of toxic comments, the relevancy of the features to toxicity </w:t>
      </w:r>
      <w:r w:rsidR="740B7A12" w:rsidRPr="688210C7">
        <w:rPr>
          <w:rFonts w:eastAsia="Times New Roman" w:cs="Times New Roman"/>
          <w:szCs w:val="24"/>
        </w:rPr>
        <w:t>appears</w:t>
      </w:r>
      <w:r w:rsidRPr="688210C7">
        <w:rPr>
          <w:rFonts w:eastAsia="Times New Roman" w:cs="Times New Roman"/>
          <w:szCs w:val="24"/>
        </w:rPr>
        <w:t xml:space="preserve"> to be better maintained without the removal of Social Group Features.</w:t>
      </w:r>
    </w:p>
    <w:p w14:paraId="79619D1D" w14:textId="4AB948C2" w:rsidR="27FCA65F" w:rsidRDefault="27FCA65F" w:rsidP="688210C7">
      <w:pPr>
        <w:spacing w:line="257" w:lineRule="auto"/>
        <w:jc w:val="center"/>
      </w:pPr>
      <w:r>
        <w:rPr>
          <w:noProof/>
        </w:rPr>
        <w:drawing>
          <wp:inline distT="0" distB="0" distL="0" distR="0" wp14:anchorId="546AAA52" wp14:editId="54A7DD41">
            <wp:extent cx="2767584" cy="2194560"/>
            <wp:effectExtent l="12700" t="12700" r="12700" b="12700"/>
            <wp:docPr id="448488887" name="Picture 44848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67584" cy="2194560"/>
                    </a:xfrm>
                    <a:prstGeom prst="rect">
                      <a:avLst/>
                    </a:prstGeom>
                    <a:ln w="12700">
                      <a:solidFill>
                        <a:schemeClr val="tx1"/>
                      </a:solidFill>
                      <a:prstDash val="solid"/>
                    </a:ln>
                  </pic:spPr>
                </pic:pic>
              </a:graphicData>
            </a:graphic>
          </wp:inline>
        </w:drawing>
      </w:r>
      <w:r>
        <w:rPr>
          <w:noProof/>
        </w:rPr>
        <w:drawing>
          <wp:inline distT="0" distB="0" distL="0" distR="0" wp14:anchorId="6918F1F1" wp14:editId="60C30E4B">
            <wp:extent cx="2926080" cy="2194560"/>
            <wp:effectExtent l="12700" t="12700" r="12700" b="12700"/>
            <wp:docPr id="1388190052" name="Picture 138819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926080" cy="2194560"/>
                    </a:xfrm>
                    <a:prstGeom prst="rect">
                      <a:avLst/>
                    </a:prstGeom>
                    <a:ln w="12700">
                      <a:solidFill>
                        <a:schemeClr val="tx1"/>
                      </a:solidFill>
                      <a:prstDash val="solid"/>
                    </a:ln>
                  </pic:spPr>
                </pic:pic>
              </a:graphicData>
            </a:graphic>
          </wp:inline>
        </w:drawing>
      </w:r>
    </w:p>
    <w:p w14:paraId="21EF323A" w14:textId="76E7EE68"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33F288E7" w:rsidRPr="00746EE0">
        <w:rPr>
          <w:rFonts w:eastAsia="Calibri" w:cs="Times New Roman"/>
          <w:i/>
          <w:iCs/>
          <w:color w:val="44546A"/>
          <w:sz w:val="18"/>
          <w:szCs w:val="18"/>
        </w:rPr>
        <w:t>15</w:t>
      </w:r>
      <w:r w:rsidRPr="00746EE0">
        <w:rPr>
          <w:rFonts w:eastAsia="Calibri" w:cs="Times New Roman"/>
          <w:i/>
          <w:iCs/>
          <w:color w:val="44546A"/>
          <w:sz w:val="18"/>
          <w:szCs w:val="18"/>
        </w:rPr>
        <w:t>: Most Indicative Words for Naïve Bayes Resulting from CV1 &amp; Social Group Feature Removal</w:t>
      </w:r>
    </w:p>
    <w:p w14:paraId="6C7B6A1F" w14:textId="65799D3F" w:rsidR="6E255A71" w:rsidRDefault="6E255A71" w:rsidP="688210C7">
      <w:pPr>
        <w:spacing w:line="257" w:lineRule="auto"/>
        <w:jc w:val="center"/>
      </w:pPr>
      <w:r w:rsidRPr="688210C7">
        <w:rPr>
          <w:rFonts w:ascii="Calibri" w:eastAsia="Calibri" w:hAnsi="Calibri" w:cs="Calibri"/>
          <w:sz w:val="22"/>
        </w:rPr>
        <w:t xml:space="preserve"> </w:t>
      </w:r>
    </w:p>
    <w:p w14:paraId="4DE650AC" w14:textId="5BD19869" w:rsidR="164773C1" w:rsidRDefault="164773C1" w:rsidP="688210C7">
      <w:pPr>
        <w:spacing w:line="257" w:lineRule="auto"/>
        <w:jc w:val="center"/>
      </w:pPr>
      <w:r>
        <w:rPr>
          <w:noProof/>
        </w:rPr>
        <w:drawing>
          <wp:inline distT="0" distB="0" distL="0" distR="0" wp14:anchorId="26B4620C" wp14:editId="7EB21F34">
            <wp:extent cx="2779776" cy="2194560"/>
            <wp:effectExtent l="12700" t="12700" r="12700" b="12700"/>
            <wp:docPr id="2036117568" name="Picture 203611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779776" cy="2194560"/>
                    </a:xfrm>
                    <a:prstGeom prst="rect">
                      <a:avLst/>
                    </a:prstGeom>
                    <a:ln w="12700">
                      <a:solidFill>
                        <a:schemeClr val="tx1"/>
                      </a:solidFill>
                      <a:prstDash val="solid"/>
                    </a:ln>
                  </pic:spPr>
                </pic:pic>
              </a:graphicData>
            </a:graphic>
          </wp:inline>
        </w:drawing>
      </w:r>
      <w:r>
        <w:rPr>
          <w:noProof/>
        </w:rPr>
        <w:drawing>
          <wp:inline distT="0" distB="0" distL="0" distR="0" wp14:anchorId="61AE481C" wp14:editId="15A644FC">
            <wp:extent cx="2877312" cy="2194560"/>
            <wp:effectExtent l="12700" t="12700" r="12700" b="12700"/>
            <wp:docPr id="445436511" name="Picture 44543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877312" cy="2194560"/>
                    </a:xfrm>
                    <a:prstGeom prst="rect">
                      <a:avLst/>
                    </a:prstGeom>
                    <a:ln w="12700">
                      <a:solidFill>
                        <a:schemeClr val="tx1"/>
                      </a:solidFill>
                      <a:prstDash val="solid"/>
                    </a:ln>
                  </pic:spPr>
                </pic:pic>
              </a:graphicData>
            </a:graphic>
          </wp:inline>
        </w:drawing>
      </w:r>
    </w:p>
    <w:p w14:paraId="3EE6D1A6" w14:textId="42594BFC"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529C3635" w:rsidRPr="00746EE0">
        <w:rPr>
          <w:rFonts w:eastAsia="Calibri" w:cs="Times New Roman"/>
          <w:i/>
          <w:iCs/>
          <w:color w:val="44546A"/>
          <w:sz w:val="18"/>
          <w:szCs w:val="18"/>
        </w:rPr>
        <w:t>16</w:t>
      </w:r>
      <w:r w:rsidRPr="00746EE0">
        <w:rPr>
          <w:rFonts w:eastAsia="Calibri" w:cs="Times New Roman"/>
          <w:i/>
          <w:iCs/>
          <w:color w:val="44546A"/>
          <w:sz w:val="18"/>
          <w:szCs w:val="18"/>
        </w:rPr>
        <w:t>: Most Indicative Words for Naïve Bayes Resulting from CV2 &amp; Social Group Feature Removal</w:t>
      </w:r>
    </w:p>
    <w:p w14:paraId="57E0E637" w14:textId="6170E6EB" w:rsidR="688210C7" w:rsidRDefault="688210C7" w:rsidP="688210C7">
      <w:pPr>
        <w:spacing w:line="257" w:lineRule="auto"/>
        <w:jc w:val="center"/>
      </w:pPr>
    </w:p>
    <w:p w14:paraId="262DE3E1" w14:textId="22734FD1" w:rsidR="3D462E14" w:rsidRDefault="3D462E14" w:rsidP="688210C7">
      <w:pPr>
        <w:spacing w:line="257" w:lineRule="auto"/>
        <w:jc w:val="center"/>
      </w:pPr>
      <w:r>
        <w:rPr>
          <w:noProof/>
        </w:rPr>
        <w:lastRenderedPageBreak/>
        <w:drawing>
          <wp:inline distT="0" distB="0" distL="0" distR="0" wp14:anchorId="0A25C61F" wp14:editId="110E1DD6">
            <wp:extent cx="2832086" cy="2194560"/>
            <wp:effectExtent l="12700" t="12700" r="12700" b="12700"/>
            <wp:docPr id="2103299813" name="Picture 210329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832086" cy="2194560"/>
                    </a:xfrm>
                    <a:prstGeom prst="rect">
                      <a:avLst/>
                    </a:prstGeom>
                    <a:ln w="12700">
                      <a:solidFill>
                        <a:schemeClr val="tx1"/>
                      </a:solidFill>
                      <a:prstDash val="solid"/>
                    </a:ln>
                  </pic:spPr>
                </pic:pic>
              </a:graphicData>
            </a:graphic>
          </wp:inline>
        </w:drawing>
      </w:r>
      <w:r>
        <w:rPr>
          <w:noProof/>
        </w:rPr>
        <w:drawing>
          <wp:inline distT="0" distB="0" distL="0" distR="0" wp14:anchorId="17AE1862" wp14:editId="36B229F7">
            <wp:extent cx="2896819" cy="2194560"/>
            <wp:effectExtent l="12700" t="12700" r="12700" b="12700"/>
            <wp:docPr id="1074460082" name="Picture 107446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96819" cy="2194560"/>
                    </a:xfrm>
                    <a:prstGeom prst="rect">
                      <a:avLst/>
                    </a:prstGeom>
                    <a:ln w="12700">
                      <a:solidFill>
                        <a:schemeClr val="tx1"/>
                      </a:solidFill>
                      <a:prstDash val="solid"/>
                    </a:ln>
                  </pic:spPr>
                </pic:pic>
              </a:graphicData>
            </a:graphic>
          </wp:inline>
        </w:drawing>
      </w:r>
    </w:p>
    <w:p w14:paraId="1057A4F5" w14:textId="6EEAC548"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74220CF5" w:rsidRPr="00746EE0">
        <w:rPr>
          <w:rFonts w:eastAsia="Calibri" w:cs="Times New Roman"/>
          <w:i/>
          <w:iCs/>
          <w:color w:val="44546A"/>
          <w:sz w:val="18"/>
          <w:szCs w:val="18"/>
        </w:rPr>
        <w:t>17</w:t>
      </w:r>
      <w:r w:rsidRPr="00746EE0">
        <w:rPr>
          <w:rFonts w:eastAsia="Calibri" w:cs="Times New Roman"/>
          <w:i/>
          <w:iCs/>
          <w:color w:val="44546A"/>
          <w:sz w:val="18"/>
          <w:szCs w:val="18"/>
        </w:rPr>
        <w:t>: Most Indicative Words for Naïve Bayes Resulting from CV3 &amp; Social Group Feature Removal</w:t>
      </w:r>
    </w:p>
    <w:p w14:paraId="4A0DA11F" w14:textId="35F858C9" w:rsidR="6E255A71" w:rsidRDefault="6E255A71" w:rsidP="688210C7">
      <w:pPr>
        <w:spacing w:line="257" w:lineRule="auto"/>
        <w:jc w:val="center"/>
      </w:pPr>
      <w:r w:rsidRPr="688210C7">
        <w:rPr>
          <w:rFonts w:ascii="Calibri" w:eastAsia="Calibri" w:hAnsi="Calibri" w:cs="Calibri"/>
          <w:sz w:val="22"/>
        </w:rPr>
        <w:t xml:space="preserve"> </w:t>
      </w:r>
    </w:p>
    <w:p w14:paraId="66AC6AEA" w14:textId="5592398B" w:rsidR="40EF5E7D" w:rsidRDefault="40EF5E7D" w:rsidP="688210C7">
      <w:pPr>
        <w:spacing w:line="257" w:lineRule="auto"/>
        <w:jc w:val="center"/>
      </w:pPr>
      <w:r>
        <w:rPr>
          <w:noProof/>
        </w:rPr>
        <w:drawing>
          <wp:inline distT="0" distB="0" distL="0" distR="0" wp14:anchorId="5277BDB4" wp14:editId="0D02AFB4">
            <wp:extent cx="2828544" cy="2194560"/>
            <wp:effectExtent l="12700" t="12700" r="12700" b="12700"/>
            <wp:docPr id="1599000502" name="Picture 159900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828544" cy="2194560"/>
                    </a:xfrm>
                    <a:prstGeom prst="rect">
                      <a:avLst/>
                    </a:prstGeom>
                    <a:ln w="12700">
                      <a:solidFill>
                        <a:schemeClr val="tx1"/>
                      </a:solidFill>
                      <a:prstDash val="solid"/>
                    </a:ln>
                  </pic:spPr>
                </pic:pic>
              </a:graphicData>
            </a:graphic>
          </wp:inline>
        </w:drawing>
      </w:r>
      <w:r>
        <w:rPr>
          <w:noProof/>
        </w:rPr>
        <w:drawing>
          <wp:inline distT="0" distB="0" distL="0" distR="0" wp14:anchorId="17DD8C06" wp14:editId="1E2103A8">
            <wp:extent cx="2816352" cy="2194560"/>
            <wp:effectExtent l="12700" t="12700" r="12700" b="12700"/>
            <wp:docPr id="1088113199" name="Picture 108811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6352" cy="2194560"/>
                    </a:xfrm>
                    <a:prstGeom prst="rect">
                      <a:avLst/>
                    </a:prstGeom>
                    <a:ln w="12700">
                      <a:solidFill>
                        <a:schemeClr val="tx1"/>
                      </a:solidFill>
                      <a:prstDash val="solid"/>
                    </a:ln>
                  </pic:spPr>
                </pic:pic>
              </a:graphicData>
            </a:graphic>
          </wp:inline>
        </w:drawing>
      </w:r>
    </w:p>
    <w:p w14:paraId="45CDABE8" w14:textId="58D0DDF7"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2827C951" w:rsidRPr="00746EE0">
        <w:rPr>
          <w:rFonts w:eastAsia="Calibri" w:cs="Times New Roman"/>
          <w:i/>
          <w:iCs/>
          <w:color w:val="44546A"/>
          <w:sz w:val="18"/>
          <w:szCs w:val="18"/>
        </w:rPr>
        <w:t>18</w:t>
      </w:r>
      <w:r w:rsidRPr="00746EE0">
        <w:rPr>
          <w:rFonts w:eastAsia="Calibri" w:cs="Times New Roman"/>
          <w:i/>
          <w:iCs/>
          <w:color w:val="44546A"/>
          <w:sz w:val="18"/>
          <w:szCs w:val="18"/>
        </w:rPr>
        <w:t>: Most Indicative Words for Naïve Bayes Resulting from CV4 &amp; Social Group Feature Removal</w:t>
      </w:r>
    </w:p>
    <w:p w14:paraId="5AFFCEA9" w14:textId="1F024628" w:rsidR="6E255A71" w:rsidRDefault="6E255A71" w:rsidP="688210C7">
      <w:pPr>
        <w:spacing w:line="257" w:lineRule="auto"/>
        <w:jc w:val="center"/>
      </w:pPr>
      <w:r w:rsidRPr="688210C7">
        <w:rPr>
          <w:rFonts w:eastAsia="Times New Roman" w:cs="Times New Roman"/>
          <w:szCs w:val="24"/>
        </w:rPr>
        <w:t xml:space="preserve"> </w:t>
      </w:r>
    </w:p>
    <w:p w14:paraId="753B5E0D" w14:textId="6980EF93" w:rsidR="7C681509" w:rsidRDefault="7C681509" w:rsidP="688210C7">
      <w:pPr>
        <w:spacing w:line="257" w:lineRule="auto"/>
        <w:jc w:val="center"/>
      </w:pPr>
      <w:r>
        <w:rPr>
          <w:noProof/>
        </w:rPr>
        <w:drawing>
          <wp:inline distT="0" distB="0" distL="0" distR="0" wp14:anchorId="2B0AD34A" wp14:editId="6E62DC36">
            <wp:extent cx="2796496" cy="2194560"/>
            <wp:effectExtent l="12700" t="12700" r="12700" b="12700"/>
            <wp:docPr id="1987517869" name="Picture 19875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796496" cy="2194560"/>
                    </a:xfrm>
                    <a:prstGeom prst="rect">
                      <a:avLst/>
                    </a:prstGeom>
                    <a:ln w="12700">
                      <a:solidFill>
                        <a:schemeClr val="tx1"/>
                      </a:solidFill>
                      <a:prstDash val="solid"/>
                    </a:ln>
                  </pic:spPr>
                </pic:pic>
              </a:graphicData>
            </a:graphic>
          </wp:inline>
        </w:drawing>
      </w:r>
      <w:r>
        <w:rPr>
          <w:noProof/>
        </w:rPr>
        <w:drawing>
          <wp:inline distT="0" distB="0" distL="0" distR="0" wp14:anchorId="02F26DE7" wp14:editId="7199D254">
            <wp:extent cx="2845272" cy="2194560"/>
            <wp:effectExtent l="12700" t="12700" r="12700" b="12700"/>
            <wp:docPr id="1208602429" name="Picture 120860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845272" cy="2194560"/>
                    </a:xfrm>
                    <a:prstGeom prst="rect">
                      <a:avLst/>
                    </a:prstGeom>
                    <a:ln w="12700">
                      <a:solidFill>
                        <a:schemeClr val="tx1"/>
                      </a:solidFill>
                      <a:prstDash val="solid"/>
                    </a:ln>
                  </pic:spPr>
                </pic:pic>
              </a:graphicData>
            </a:graphic>
          </wp:inline>
        </w:drawing>
      </w:r>
      <w:r w:rsidR="6E255A71" w:rsidRPr="688210C7">
        <w:rPr>
          <w:rFonts w:ascii="Calibri" w:eastAsia="Calibri" w:hAnsi="Calibri" w:cs="Calibri"/>
          <w:sz w:val="22"/>
        </w:rPr>
        <w:t xml:space="preserve"> </w:t>
      </w:r>
    </w:p>
    <w:p w14:paraId="78C9E2B9" w14:textId="0B1FCE43" w:rsidR="6E255A71" w:rsidRPr="000327CA" w:rsidRDefault="6E255A71" w:rsidP="688210C7">
      <w:pPr>
        <w:spacing w:line="257" w:lineRule="auto"/>
        <w:jc w:val="center"/>
        <w:rPr>
          <w:rFonts w:eastAsia="Calibri" w:cs="Times New Roman"/>
          <w:i/>
          <w:iCs/>
          <w:color w:val="44546A"/>
          <w:sz w:val="18"/>
          <w:szCs w:val="18"/>
        </w:rPr>
      </w:pPr>
      <w:r w:rsidRPr="000327CA">
        <w:rPr>
          <w:rFonts w:eastAsia="Calibri" w:cs="Times New Roman"/>
          <w:i/>
          <w:iCs/>
          <w:color w:val="44546A"/>
          <w:sz w:val="18"/>
          <w:szCs w:val="18"/>
        </w:rPr>
        <w:t xml:space="preserve">Figure </w:t>
      </w:r>
      <w:r w:rsidR="2B30D862" w:rsidRPr="000327CA">
        <w:rPr>
          <w:rFonts w:eastAsia="Calibri" w:cs="Times New Roman"/>
          <w:i/>
          <w:iCs/>
          <w:color w:val="44546A"/>
          <w:sz w:val="18"/>
          <w:szCs w:val="18"/>
        </w:rPr>
        <w:t>19</w:t>
      </w:r>
      <w:r w:rsidRPr="000327CA">
        <w:rPr>
          <w:rFonts w:eastAsia="Calibri" w:cs="Times New Roman"/>
          <w:i/>
          <w:iCs/>
          <w:color w:val="44546A"/>
          <w:sz w:val="18"/>
          <w:szCs w:val="18"/>
        </w:rPr>
        <w:t>: Most Indicative Words for Naïve Bayes Resulting from CV5 &amp; Social Group Feature Removal</w:t>
      </w:r>
    </w:p>
    <w:p w14:paraId="1BC874D9" w14:textId="4A927ED9" w:rsidR="6E255A71" w:rsidRDefault="6E255A71" w:rsidP="688210C7">
      <w:pPr>
        <w:spacing w:line="257" w:lineRule="auto"/>
        <w:jc w:val="center"/>
      </w:pPr>
      <w:r w:rsidRPr="688210C7">
        <w:rPr>
          <w:rFonts w:ascii="Calibri" w:eastAsia="Calibri" w:hAnsi="Calibri" w:cs="Calibri"/>
          <w:sz w:val="22"/>
        </w:rPr>
        <w:lastRenderedPageBreak/>
        <w:t xml:space="preserve"> </w:t>
      </w:r>
    </w:p>
    <w:p w14:paraId="01893C4D" w14:textId="68D181AD" w:rsidR="024A794C" w:rsidRDefault="024A794C" w:rsidP="688210C7">
      <w:pPr>
        <w:spacing w:line="257" w:lineRule="auto"/>
        <w:jc w:val="center"/>
      </w:pPr>
      <w:r>
        <w:rPr>
          <w:noProof/>
        </w:rPr>
        <w:drawing>
          <wp:inline distT="0" distB="0" distL="0" distR="0" wp14:anchorId="71FDB49D" wp14:editId="4F82416C">
            <wp:extent cx="3476625" cy="4572000"/>
            <wp:effectExtent l="12700" t="12700" r="12700" b="12700"/>
            <wp:docPr id="91629334" name="Picture 9162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476625" cy="4572000"/>
                    </a:xfrm>
                    <a:prstGeom prst="rect">
                      <a:avLst/>
                    </a:prstGeom>
                    <a:ln w="12700">
                      <a:solidFill>
                        <a:schemeClr val="tx1"/>
                      </a:solidFill>
                      <a:prstDash val="solid"/>
                    </a:ln>
                  </pic:spPr>
                </pic:pic>
              </a:graphicData>
            </a:graphic>
          </wp:inline>
        </w:drawing>
      </w:r>
    </w:p>
    <w:p w14:paraId="40B2D277" w14:textId="053EABAF" w:rsidR="024A794C" w:rsidRDefault="024A794C" w:rsidP="688210C7">
      <w:pPr>
        <w:spacing w:line="257" w:lineRule="auto"/>
        <w:jc w:val="center"/>
      </w:pPr>
      <w:r>
        <w:rPr>
          <w:noProof/>
        </w:rPr>
        <w:drawing>
          <wp:inline distT="0" distB="0" distL="0" distR="0" wp14:anchorId="50BDE180" wp14:editId="05504568">
            <wp:extent cx="3722624" cy="2926080"/>
            <wp:effectExtent l="12700" t="12700" r="12700" b="12700"/>
            <wp:docPr id="503409084" name="Picture 50340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722624" cy="2926080"/>
                    </a:xfrm>
                    <a:prstGeom prst="rect">
                      <a:avLst/>
                    </a:prstGeom>
                    <a:ln w="12700">
                      <a:solidFill>
                        <a:schemeClr val="tx1"/>
                      </a:solidFill>
                      <a:prstDash val="solid"/>
                    </a:ln>
                  </pic:spPr>
                </pic:pic>
              </a:graphicData>
            </a:graphic>
          </wp:inline>
        </w:drawing>
      </w:r>
    </w:p>
    <w:p w14:paraId="6AB1E4D4" w14:textId="3CA6243B" w:rsidR="6E255A71" w:rsidRPr="000327CA" w:rsidRDefault="6E255A71" w:rsidP="688210C7">
      <w:pPr>
        <w:spacing w:line="257" w:lineRule="auto"/>
        <w:jc w:val="center"/>
        <w:rPr>
          <w:rFonts w:eastAsia="Calibri" w:cs="Times New Roman"/>
          <w:i/>
          <w:iCs/>
          <w:color w:val="44546A"/>
          <w:sz w:val="18"/>
          <w:szCs w:val="18"/>
        </w:rPr>
      </w:pPr>
      <w:r w:rsidRPr="000327CA">
        <w:rPr>
          <w:rFonts w:eastAsia="Calibri" w:cs="Times New Roman"/>
          <w:i/>
          <w:iCs/>
          <w:color w:val="44546A"/>
          <w:sz w:val="18"/>
          <w:szCs w:val="18"/>
        </w:rPr>
        <w:t xml:space="preserve">Figure </w:t>
      </w:r>
      <w:r w:rsidR="2835233F" w:rsidRPr="000327CA">
        <w:rPr>
          <w:rFonts w:eastAsia="Calibri" w:cs="Times New Roman"/>
          <w:i/>
          <w:iCs/>
          <w:color w:val="44546A"/>
          <w:sz w:val="18"/>
          <w:szCs w:val="18"/>
        </w:rPr>
        <w:t>20</w:t>
      </w:r>
      <w:r w:rsidRPr="000327CA">
        <w:rPr>
          <w:rFonts w:eastAsia="Calibri" w:cs="Times New Roman"/>
          <w:i/>
          <w:iCs/>
          <w:color w:val="44546A"/>
          <w:sz w:val="18"/>
          <w:szCs w:val="18"/>
        </w:rPr>
        <w:t>: Most Indicative Words for Naïve Bayes Resulting from CV6 &amp; Social Group Feature Removal</w:t>
      </w:r>
    </w:p>
    <w:p w14:paraId="647D39CF" w14:textId="7B8B80E0" w:rsidR="6E255A71" w:rsidRDefault="6E255A71" w:rsidP="688210C7">
      <w:pPr>
        <w:spacing w:line="257" w:lineRule="auto"/>
        <w:jc w:val="center"/>
      </w:pPr>
      <w:r w:rsidRPr="688210C7">
        <w:rPr>
          <w:rFonts w:ascii="Calibri" w:eastAsia="Calibri" w:hAnsi="Calibri" w:cs="Calibri"/>
          <w:sz w:val="22"/>
        </w:rPr>
        <w:lastRenderedPageBreak/>
        <w:t xml:space="preserve"> </w:t>
      </w:r>
    </w:p>
    <w:p w14:paraId="55FDD77A" w14:textId="56E0866E" w:rsidR="14070F8A" w:rsidRDefault="14070F8A" w:rsidP="688210C7">
      <w:pPr>
        <w:spacing w:line="257" w:lineRule="auto"/>
        <w:jc w:val="center"/>
      </w:pPr>
      <w:r>
        <w:rPr>
          <w:noProof/>
        </w:rPr>
        <w:drawing>
          <wp:inline distT="0" distB="0" distL="0" distR="0" wp14:anchorId="487EF4FF" wp14:editId="21553541">
            <wp:extent cx="2840736" cy="2194560"/>
            <wp:effectExtent l="12700" t="12700" r="12700" b="12700"/>
            <wp:docPr id="1691458014" name="Picture 169145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40736" cy="2194560"/>
                    </a:xfrm>
                    <a:prstGeom prst="rect">
                      <a:avLst/>
                    </a:prstGeom>
                    <a:ln w="12700">
                      <a:solidFill>
                        <a:schemeClr val="tx1"/>
                      </a:solidFill>
                      <a:prstDash val="solid"/>
                    </a:ln>
                  </pic:spPr>
                </pic:pic>
              </a:graphicData>
            </a:graphic>
          </wp:inline>
        </w:drawing>
      </w:r>
      <w:r>
        <w:rPr>
          <w:noProof/>
        </w:rPr>
        <w:drawing>
          <wp:inline distT="0" distB="0" distL="0" distR="0" wp14:anchorId="45FAE161" wp14:editId="026A1B2A">
            <wp:extent cx="2816352" cy="2194560"/>
            <wp:effectExtent l="12700" t="12700" r="12700" b="12700"/>
            <wp:docPr id="1704081950" name="Picture 170408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816352" cy="2194560"/>
                    </a:xfrm>
                    <a:prstGeom prst="rect">
                      <a:avLst/>
                    </a:prstGeom>
                    <a:ln w="12700">
                      <a:solidFill>
                        <a:schemeClr val="tx1"/>
                      </a:solidFill>
                      <a:prstDash val="solid"/>
                    </a:ln>
                  </pic:spPr>
                </pic:pic>
              </a:graphicData>
            </a:graphic>
          </wp:inline>
        </w:drawing>
      </w:r>
    </w:p>
    <w:p w14:paraId="15FB5A21" w14:textId="4232B5CF" w:rsidR="6E255A71" w:rsidRPr="000327CA" w:rsidRDefault="6E255A71" w:rsidP="688210C7">
      <w:pPr>
        <w:spacing w:line="257" w:lineRule="auto"/>
        <w:jc w:val="center"/>
        <w:rPr>
          <w:rFonts w:eastAsia="Calibri" w:cs="Times New Roman"/>
          <w:i/>
          <w:iCs/>
          <w:color w:val="44546A"/>
          <w:sz w:val="18"/>
          <w:szCs w:val="18"/>
        </w:rPr>
      </w:pPr>
      <w:r w:rsidRPr="000327CA">
        <w:rPr>
          <w:rFonts w:eastAsia="Calibri" w:cs="Times New Roman"/>
          <w:i/>
          <w:iCs/>
          <w:color w:val="44546A"/>
          <w:sz w:val="18"/>
          <w:szCs w:val="18"/>
        </w:rPr>
        <w:t xml:space="preserve">Figure </w:t>
      </w:r>
      <w:r w:rsidR="19A4617D" w:rsidRPr="000327CA">
        <w:rPr>
          <w:rFonts w:eastAsia="Calibri" w:cs="Times New Roman"/>
          <w:i/>
          <w:iCs/>
          <w:color w:val="44546A"/>
          <w:sz w:val="18"/>
          <w:szCs w:val="18"/>
        </w:rPr>
        <w:t>21</w:t>
      </w:r>
      <w:r w:rsidRPr="000327CA">
        <w:rPr>
          <w:rFonts w:eastAsia="Calibri" w:cs="Times New Roman"/>
          <w:i/>
          <w:iCs/>
          <w:color w:val="44546A"/>
          <w:sz w:val="18"/>
          <w:szCs w:val="18"/>
        </w:rPr>
        <w:t>: Most Indicative Words for Naïve Bayes Resulting from CV7 &amp; Social Group Feature Removal</w:t>
      </w:r>
    </w:p>
    <w:p w14:paraId="36EC64CD" w14:textId="760FF182" w:rsidR="688210C7" w:rsidRDefault="688210C7" w:rsidP="688210C7">
      <w:pPr>
        <w:rPr>
          <w:rFonts w:eastAsia="Times New Roman" w:cs="Times New Roman"/>
          <w:u w:val="single"/>
        </w:rPr>
      </w:pPr>
    </w:p>
    <w:p w14:paraId="111B751A" w14:textId="74CAE748" w:rsidR="7E8011C3" w:rsidRDefault="298C7AE0" w:rsidP="3260D453">
      <w:pPr>
        <w:pStyle w:val="ListParagraph"/>
        <w:numPr>
          <w:ilvl w:val="0"/>
          <w:numId w:val="23"/>
        </w:numPr>
        <w:rPr>
          <w:rFonts w:eastAsia="Times New Roman" w:cs="Times New Roman"/>
          <w:u w:val="single"/>
        </w:rPr>
      </w:pPr>
      <w:proofErr w:type="spellStart"/>
      <w:r w:rsidRPr="3260D453">
        <w:rPr>
          <w:rFonts w:eastAsia="Times New Roman" w:cs="Times New Roman"/>
          <w:u w:val="single"/>
        </w:rPr>
        <w:t>KMeans</w:t>
      </w:r>
      <w:proofErr w:type="spellEnd"/>
      <w:r w:rsidRPr="3260D453">
        <w:rPr>
          <w:rFonts w:eastAsia="Times New Roman" w:cs="Times New Roman"/>
          <w:u w:val="single"/>
        </w:rPr>
        <w:t xml:space="preserve"> </w:t>
      </w:r>
      <w:r w:rsidR="3C53589F" w:rsidRPr="3260D453">
        <w:rPr>
          <w:rFonts w:eastAsia="Times New Roman" w:cs="Times New Roman"/>
          <w:u w:val="single"/>
        </w:rPr>
        <w:t>Clustering</w:t>
      </w:r>
    </w:p>
    <w:p w14:paraId="22FCE475" w14:textId="45AF83E2" w:rsidR="0EEB6AD5" w:rsidRDefault="0EEB6AD5" w:rsidP="3260D453">
      <w:pPr>
        <w:spacing w:line="257" w:lineRule="auto"/>
        <w:ind w:firstLine="720"/>
        <w:rPr>
          <w:rFonts w:eastAsia="Times New Roman" w:cs="Times New Roman"/>
          <w:szCs w:val="24"/>
        </w:rPr>
      </w:pPr>
      <w:proofErr w:type="spellStart"/>
      <w:r w:rsidRPr="3260D453">
        <w:rPr>
          <w:rFonts w:eastAsia="Times New Roman" w:cs="Times New Roman"/>
          <w:szCs w:val="24"/>
        </w:rPr>
        <w:t>KMeans</w:t>
      </w:r>
      <w:proofErr w:type="spellEnd"/>
      <w:r w:rsidRPr="3260D453">
        <w:rPr>
          <w:rFonts w:eastAsia="Times New Roman" w:cs="Times New Roman"/>
          <w:szCs w:val="24"/>
        </w:rPr>
        <w:t xml:space="preserve"> </w:t>
      </w:r>
      <w:r w:rsidR="003D3378">
        <w:rPr>
          <w:rFonts w:eastAsia="Times New Roman" w:cs="Times New Roman"/>
          <w:szCs w:val="24"/>
        </w:rPr>
        <w:t xml:space="preserve">clustering </w:t>
      </w:r>
      <w:r w:rsidRPr="3260D453">
        <w:rPr>
          <w:rFonts w:eastAsia="Times New Roman" w:cs="Times New Roman"/>
          <w:szCs w:val="24"/>
        </w:rPr>
        <w:t xml:space="preserve">is an unsupervised learning algorithm, meaning it uses the similarities of the feature frequencies to group data together. </w:t>
      </w:r>
      <w:proofErr w:type="spellStart"/>
      <w:r w:rsidRPr="3260D453">
        <w:rPr>
          <w:rFonts w:eastAsia="Times New Roman" w:cs="Times New Roman"/>
          <w:szCs w:val="24"/>
        </w:rPr>
        <w:t>KMeans</w:t>
      </w:r>
      <w:proofErr w:type="spellEnd"/>
      <w:r w:rsidRPr="3260D453">
        <w:rPr>
          <w:rFonts w:eastAsia="Times New Roman" w:cs="Times New Roman"/>
          <w:szCs w:val="24"/>
        </w:rPr>
        <w:t xml:space="preserve"> was selected due to its adaptable nature to new data, scalability with large datasets, and because it does not use the gold standard labels to determine which cluster data belongs to. This model’s non-reliance on labeled data is the biggest advantage, where the potential lack of resources preventing the labeling of newly curated comments would not interfere with its application. Furthermore, </w:t>
      </w:r>
      <w:proofErr w:type="spellStart"/>
      <w:r w:rsidRPr="3260D453">
        <w:rPr>
          <w:rFonts w:eastAsia="Times New Roman" w:cs="Times New Roman"/>
          <w:szCs w:val="24"/>
        </w:rPr>
        <w:t>KMeans</w:t>
      </w:r>
      <w:proofErr w:type="spellEnd"/>
      <w:r w:rsidRPr="3260D453">
        <w:rPr>
          <w:rFonts w:eastAsia="Times New Roman" w:cs="Times New Roman"/>
          <w:szCs w:val="24"/>
        </w:rPr>
        <w:t xml:space="preserve"> could be leveraged to uncover subsets of toxicity within comments or to predict which cluster new comments belong to, making its duality the most promising aspect of this model. </w:t>
      </w:r>
    </w:p>
    <w:p w14:paraId="6B1904BD" w14:textId="6FB8FDAA" w:rsidR="0EEB6AD5" w:rsidRDefault="003D3378" w:rsidP="7FCF946C">
      <w:pPr>
        <w:spacing w:line="257" w:lineRule="auto"/>
        <w:ind w:firstLine="720"/>
        <w:rPr>
          <w:rFonts w:eastAsia="Times New Roman" w:cs="Times New Roman"/>
        </w:rPr>
      </w:pPr>
      <w:r w:rsidRPr="7FCF946C">
        <w:rPr>
          <w:rFonts w:eastAsia="Times New Roman" w:cs="Times New Roman"/>
        </w:rPr>
        <w:t>The</w:t>
      </w:r>
      <w:r w:rsidR="0EEB6AD5" w:rsidRPr="7FCF946C">
        <w:rPr>
          <w:rFonts w:eastAsia="Times New Roman" w:cs="Times New Roman"/>
        </w:rPr>
        <w:t xml:space="preserve"> same methodology used in Naïve Bayes was applied to </w:t>
      </w:r>
      <w:proofErr w:type="spellStart"/>
      <w:r w:rsidR="0EEB6AD5" w:rsidRPr="7FCF946C">
        <w:rPr>
          <w:rFonts w:eastAsia="Times New Roman" w:cs="Times New Roman"/>
        </w:rPr>
        <w:t>KMeans</w:t>
      </w:r>
      <w:proofErr w:type="spellEnd"/>
      <w:r w:rsidR="0EEB6AD5" w:rsidRPr="7FCF946C">
        <w:rPr>
          <w:rFonts w:eastAsia="Times New Roman" w:cs="Times New Roman"/>
        </w:rPr>
        <w:t xml:space="preserve"> Clustering. The training and test sets, vectorizers, removal of Basic Features, and additional removal of Social Group Features for a secondary analysis, all align with Naïve Bayes. A feature unique to </w:t>
      </w:r>
      <w:proofErr w:type="spellStart"/>
      <w:r w:rsidR="0EEB6AD5" w:rsidRPr="7FCF946C">
        <w:rPr>
          <w:rFonts w:eastAsia="Times New Roman" w:cs="Times New Roman"/>
        </w:rPr>
        <w:t>KMeans</w:t>
      </w:r>
      <w:proofErr w:type="spellEnd"/>
      <w:r w:rsidR="0EEB6AD5" w:rsidRPr="7FCF946C">
        <w:rPr>
          <w:rFonts w:eastAsia="Times New Roman" w:cs="Times New Roman"/>
        </w:rPr>
        <w:t xml:space="preserve">, was the need to determine the number clusters the data would be fitted to. </w:t>
      </w:r>
      <w:proofErr w:type="spellStart"/>
      <w:r w:rsidR="0EEB6AD5" w:rsidRPr="7FCF946C">
        <w:rPr>
          <w:rFonts w:eastAsia="Times New Roman" w:cs="Times New Roman"/>
        </w:rPr>
        <w:t>Yellowbrick’s</w:t>
      </w:r>
      <w:proofErr w:type="spellEnd"/>
      <w:r w:rsidR="0EEB6AD5" w:rsidRPr="7FCF946C">
        <w:rPr>
          <w:rFonts w:eastAsia="Times New Roman" w:cs="Times New Roman"/>
        </w:rPr>
        <w:t xml:space="preserve">  </w:t>
      </w:r>
      <w:proofErr w:type="spellStart"/>
      <w:r w:rsidR="0EEB6AD5" w:rsidRPr="7FCF946C">
        <w:rPr>
          <w:rFonts w:eastAsia="Times New Roman" w:cs="Times New Roman"/>
        </w:rPr>
        <w:t>KElbowVisualizer</w:t>
      </w:r>
      <w:proofErr w:type="spellEnd"/>
      <w:r w:rsidR="0EEB6AD5" w:rsidRPr="7FCF946C">
        <w:rPr>
          <w:rFonts w:eastAsia="Times New Roman" w:cs="Times New Roman"/>
        </w:rPr>
        <w:t xml:space="preserve"> function was used to fit the seven types of vectorized data to a range of values for the cluster sizes. The point of inflection, that resembles an elbow, was used to determine the optimal value for a given dataset. Since the data is labeled, the expectation was to see these graphs report two as the optimal number of clusters, representative of not toxic and toxic comments. Figure </w:t>
      </w:r>
      <w:r w:rsidR="27AEE99C" w:rsidRPr="7FCF946C">
        <w:rPr>
          <w:rFonts w:eastAsia="Times New Roman" w:cs="Times New Roman"/>
        </w:rPr>
        <w:t>22</w:t>
      </w:r>
      <w:r w:rsidR="0EEB6AD5" w:rsidRPr="7FCF946C">
        <w:rPr>
          <w:rFonts w:eastAsia="Times New Roman" w:cs="Times New Roman"/>
        </w:rPr>
        <w:t xml:space="preserve"> and Figure </w:t>
      </w:r>
      <w:r w:rsidR="6D788711" w:rsidRPr="7FCF946C">
        <w:rPr>
          <w:rFonts w:eastAsia="Times New Roman" w:cs="Times New Roman"/>
        </w:rPr>
        <w:t>23</w:t>
      </w:r>
      <w:r w:rsidR="0EEB6AD5" w:rsidRPr="7FCF946C">
        <w:rPr>
          <w:rFonts w:eastAsia="Times New Roman" w:cs="Times New Roman"/>
        </w:rPr>
        <w:t xml:space="preserve"> summarize the </w:t>
      </w:r>
      <w:proofErr w:type="spellStart"/>
      <w:r w:rsidR="0EEB6AD5" w:rsidRPr="7FCF946C">
        <w:rPr>
          <w:rFonts w:eastAsia="Times New Roman" w:cs="Times New Roman"/>
        </w:rPr>
        <w:t>KElbowVisualizer</w:t>
      </w:r>
      <w:proofErr w:type="spellEnd"/>
      <w:r w:rsidR="0EEB6AD5" w:rsidRPr="7FCF946C">
        <w:rPr>
          <w:rFonts w:eastAsia="Times New Roman" w:cs="Times New Roman"/>
        </w:rPr>
        <w:t xml:space="preserve"> results for each vectorizer for the dataset with and without the Social Group Features. </w:t>
      </w:r>
    </w:p>
    <w:p w14:paraId="14F054A5" w14:textId="2EECDC1E" w:rsidR="0FB44C87" w:rsidRDefault="0FB44C87" w:rsidP="3260D453">
      <w:pPr>
        <w:spacing w:line="257" w:lineRule="auto"/>
        <w:ind w:firstLine="720"/>
        <w:rPr>
          <w:rFonts w:eastAsia="Times New Roman" w:cs="Times New Roman"/>
          <w:szCs w:val="24"/>
        </w:rPr>
      </w:pPr>
      <w:r w:rsidRPr="3260D453">
        <w:rPr>
          <w:rFonts w:eastAsia="Times New Roman" w:cs="Times New Roman"/>
          <w:szCs w:val="24"/>
        </w:rPr>
        <w:t>Despite</w:t>
      </w:r>
      <w:r w:rsidR="0EEB6AD5" w:rsidRPr="3260D453">
        <w:rPr>
          <w:rFonts w:eastAsia="Times New Roman" w:cs="Times New Roman"/>
          <w:szCs w:val="24"/>
        </w:rPr>
        <w:t xml:space="preserve"> CV1, CV2, and CV6 reporting two optimal clusters for </w:t>
      </w:r>
      <w:proofErr w:type="spellStart"/>
      <w:r w:rsidR="0EEB6AD5" w:rsidRPr="3260D453">
        <w:rPr>
          <w:rFonts w:eastAsia="Times New Roman" w:cs="Times New Roman"/>
          <w:szCs w:val="24"/>
        </w:rPr>
        <w:t>KMeans</w:t>
      </w:r>
      <w:proofErr w:type="spellEnd"/>
      <w:r w:rsidR="0EEB6AD5" w:rsidRPr="3260D453">
        <w:rPr>
          <w:rFonts w:eastAsia="Times New Roman" w:cs="Times New Roman"/>
          <w:szCs w:val="24"/>
        </w:rPr>
        <w:t xml:space="preserve">, they were not explored further due to the comments essentially being grouped as one cluster.  As indicated in Figure 1, the data is balanced and contradicts what </w:t>
      </w:r>
      <w:proofErr w:type="spellStart"/>
      <w:r w:rsidR="0EEB6AD5" w:rsidRPr="3260D453">
        <w:rPr>
          <w:rFonts w:eastAsia="Times New Roman" w:cs="Times New Roman"/>
          <w:szCs w:val="24"/>
        </w:rPr>
        <w:t>KMeans</w:t>
      </w:r>
      <w:proofErr w:type="spellEnd"/>
      <w:r w:rsidR="0EEB6AD5" w:rsidRPr="3260D453">
        <w:rPr>
          <w:rFonts w:eastAsia="Times New Roman" w:cs="Times New Roman"/>
          <w:szCs w:val="24"/>
        </w:rPr>
        <w:t xml:space="preserve"> generated under these vectorizers. CV3, CV4, and CV7 all reported three optimal clusters for their respective features, which did not coincide with two types of labels in the dataset. However, it was assumed that these three groups may have been attributed to </w:t>
      </w:r>
      <w:proofErr w:type="spellStart"/>
      <w:r w:rsidR="0EEB6AD5" w:rsidRPr="3260D453">
        <w:rPr>
          <w:rFonts w:eastAsia="Times New Roman" w:cs="Times New Roman"/>
          <w:szCs w:val="24"/>
        </w:rPr>
        <w:t>KMeans</w:t>
      </w:r>
      <w:proofErr w:type="spellEnd"/>
      <w:r w:rsidR="0EEB6AD5" w:rsidRPr="3260D453">
        <w:rPr>
          <w:rFonts w:eastAsia="Times New Roman" w:cs="Times New Roman"/>
          <w:szCs w:val="24"/>
        </w:rPr>
        <w:t xml:space="preserve"> identifying subgroups of toxicity, like toxic, severe </w:t>
      </w:r>
      <w:r w:rsidR="0EEB6AD5" w:rsidRPr="3260D453">
        <w:rPr>
          <w:rFonts w:eastAsia="Times New Roman" w:cs="Times New Roman"/>
          <w:szCs w:val="24"/>
        </w:rPr>
        <w:lastRenderedPageBreak/>
        <w:t xml:space="preserve">toxic, and not toxic, and were subsequently explored from a topic modeling perspective. Lastly, CV5 had the most promising distribution of comments across the two optimal clusters that </w:t>
      </w:r>
      <w:proofErr w:type="spellStart"/>
      <w:r w:rsidR="0EEB6AD5" w:rsidRPr="3260D453">
        <w:rPr>
          <w:rFonts w:eastAsia="Times New Roman" w:cs="Times New Roman"/>
          <w:szCs w:val="24"/>
        </w:rPr>
        <w:t>KElbow</w:t>
      </w:r>
      <w:r w:rsidR="55153F64" w:rsidRPr="3260D453">
        <w:rPr>
          <w:rFonts w:eastAsia="Times New Roman" w:cs="Times New Roman"/>
          <w:szCs w:val="24"/>
        </w:rPr>
        <w:t>Visualizer</w:t>
      </w:r>
      <w:proofErr w:type="spellEnd"/>
      <w:r w:rsidR="0EEB6AD5" w:rsidRPr="3260D453">
        <w:rPr>
          <w:rFonts w:eastAsia="Times New Roman" w:cs="Times New Roman"/>
          <w:szCs w:val="24"/>
        </w:rPr>
        <w:t xml:space="preserve"> </w:t>
      </w:r>
      <w:r w:rsidR="1E65563A" w:rsidRPr="3260D453">
        <w:rPr>
          <w:rFonts w:eastAsia="Times New Roman" w:cs="Times New Roman"/>
          <w:szCs w:val="24"/>
        </w:rPr>
        <w:t>identified and</w:t>
      </w:r>
      <w:r w:rsidR="0EEB6AD5" w:rsidRPr="3260D453">
        <w:rPr>
          <w:rFonts w:eastAsia="Times New Roman" w:cs="Times New Roman"/>
          <w:szCs w:val="24"/>
        </w:rPr>
        <w:t xml:space="preserve"> was therefore explored further to see if it could be </w:t>
      </w:r>
      <w:r w:rsidR="2B52F451" w:rsidRPr="3260D453">
        <w:rPr>
          <w:rFonts w:eastAsia="Times New Roman" w:cs="Times New Roman"/>
          <w:szCs w:val="24"/>
        </w:rPr>
        <w:t>used as</w:t>
      </w:r>
      <w:r w:rsidR="0EEB6AD5" w:rsidRPr="3260D453">
        <w:rPr>
          <w:rFonts w:eastAsia="Times New Roman" w:cs="Times New Roman"/>
          <w:szCs w:val="24"/>
        </w:rPr>
        <w:t xml:space="preserve"> a predictive tool for toxic comments.</w:t>
      </w:r>
    </w:p>
    <w:p w14:paraId="78D9FFD9" w14:textId="3E240917" w:rsidR="2C49E0DB" w:rsidRDefault="3DBAF00D" w:rsidP="3260D453">
      <w:pPr>
        <w:spacing w:line="257" w:lineRule="auto"/>
        <w:jc w:val="center"/>
        <w:rPr>
          <w:rFonts w:ascii="Calibri" w:eastAsia="Calibri" w:hAnsi="Calibri" w:cs="Calibri"/>
          <w:sz w:val="22"/>
        </w:rPr>
      </w:pPr>
      <w:r w:rsidRPr="688210C7">
        <w:rPr>
          <w:rFonts w:ascii="Calibri" w:eastAsia="Calibri" w:hAnsi="Calibri" w:cs="Calibri"/>
          <w:sz w:val="22"/>
        </w:rPr>
        <w:t xml:space="preserve">  </w:t>
      </w:r>
      <w:r w:rsidR="055ADF14">
        <w:rPr>
          <w:noProof/>
        </w:rPr>
        <w:drawing>
          <wp:inline distT="0" distB="0" distL="0" distR="0" wp14:anchorId="4E00709D" wp14:editId="49F7960C">
            <wp:extent cx="4572000" cy="4391025"/>
            <wp:effectExtent l="12700" t="12700" r="12700" b="12700"/>
            <wp:docPr id="1008619193" name="Picture 100861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4391025"/>
                    </a:xfrm>
                    <a:prstGeom prst="rect">
                      <a:avLst/>
                    </a:prstGeom>
                    <a:ln w="12700">
                      <a:solidFill>
                        <a:schemeClr val="tx1"/>
                      </a:solidFill>
                      <a:prstDash val="solid"/>
                    </a:ln>
                  </pic:spPr>
                </pic:pic>
              </a:graphicData>
            </a:graphic>
          </wp:inline>
        </w:drawing>
      </w:r>
    </w:p>
    <w:p w14:paraId="34F3CE38" w14:textId="26CBD4ED" w:rsidR="0EEB6AD5" w:rsidRPr="000327CA" w:rsidRDefault="0EEB6AD5" w:rsidP="3260D453">
      <w:pPr>
        <w:spacing w:line="257" w:lineRule="auto"/>
        <w:jc w:val="center"/>
        <w:rPr>
          <w:rFonts w:eastAsia="Calibri" w:cs="Times New Roman"/>
          <w:i/>
          <w:color w:val="44546A"/>
          <w:sz w:val="18"/>
          <w:szCs w:val="18"/>
        </w:rPr>
      </w:pPr>
      <w:r w:rsidRPr="000327CA">
        <w:rPr>
          <w:rFonts w:eastAsia="Calibri" w:cs="Times New Roman"/>
          <w:i/>
          <w:iCs/>
          <w:color w:val="44546A"/>
          <w:sz w:val="18"/>
          <w:szCs w:val="18"/>
        </w:rPr>
        <w:t xml:space="preserve">Figure </w:t>
      </w:r>
      <w:r w:rsidR="0EB013E4" w:rsidRPr="000327CA">
        <w:rPr>
          <w:rFonts w:eastAsia="Calibri" w:cs="Times New Roman"/>
          <w:i/>
          <w:iCs/>
          <w:color w:val="44546A"/>
          <w:sz w:val="18"/>
          <w:szCs w:val="18"/>
        </w:rPr>
        <w:t>22</w:t>
      </w:r>
      <w:r w:rsidRPr="000327CA">
        <w:rPr>
          <w:rFonts w:eastAsia="Calibri" w:cs="Times New Roman"/>
          <w:i/>
          <w:iCs/>
          <w:color w:val="44546A"/>
          <w:sz w:val="18"/>
          <w:szCs w:val="18"/>
        </w:rPr>
        <w:t xml:space="preserve">: </w:t>
      </w:r>
      <w:proofErr w:type="spellStart"/>
      <w:r w:rsidRPr="000327CA">
        <w:rPr>
          <w:rFonts w:eastAsia="Calibri" w:cs="Times New Roman"/>
          <w:i/>
          <w:iCs/>
          <w:color w:val="44546A"/>
          <w:sz w:val="18"/>
          <w:szCs w:val="18"/>
        </w:rPr>
        <w:t>KMeans</w:t>
      </w:r>
      <w:proofErr w:type="spellEnd"/>
      <w:r w:rsidRPr="000327CA">
        <w:rPr>
          <w:rFonts w:eastAsia="Calibri" w:cs="Times New Roman"/>
          <w:i/>
          <w:iCs/>
          <w:color w:val="44546A"/>
          <w:sz w:val="18"/>
          <w:szCs w:val="18"/>
        </w:rPr>
        <w:t xml:space="preserve"> Optimal Number of Clusters for Comments with Social Group Features</w:t>
      </w:r>
    </w:p>
    <w:p w14:paraId="536B788C" w14:textId="4371EFC8" w:rsidR="0EEB6AD5" w:rsidRDefault="0EEB6AD5" w:rsidP="7FCF946C">
      <w:pPr>
        <w:spacing w:line="257" w:lineRule="auto"/>
        <w:ind w:firstLine="720"/>
        <w:rPr>
          <w:rFonts w:eastAsia="Times New Roman" w:cs="Times New Roman"/>
        </w:rPr>
      </w:pPr>
      <w:r w:rsidRPr="7FCF946C">
        <w:rPr>
          <w:rFonts w:eastAsia="Times New Roman" w:cs="Times New Roman"/>
        </w:rPr>
        <w:t xml:space="preserve">When removing the Social Group Features from the dataset, CV1 and CV2 reported two optimal clusters for </w:t>
      </w:r>
      <w:proofErr w:type="spellStart"/>
      <w:r w:rsidRPr="7FCF946C">
        <w:rPr>
          <w:rFonts w:eastAsia="Times New Roman" w:cs="Times New Roman"/>
        </w:rPr>
        <w:t>KMeans</w:t>
      </w:r>
      <w:proofErr w:type="spellEnd"/>
      <w:r w:rsidRPr="7FCF946C">
        <w:rPr>
          <w:rFonts w:eastAsia="Times New Roman" w:cs="Times New Roman"/>
        </w:rPr>
        <w:t xml:space="preserve">, but were not explored further due to the poor distribution of comments over both clusters as well. CV3 and CV6 were also not explored further due </w:t>
      </w:r>
      <w:proofErr w:type="spellStart"/>
      <w:r w:rsidRPr="7FCF946C">
        <w:rPr>
          <w:rFonts w:eastAsia="Times New Roman" w:cs="Times New Roman"/>
        </w:rPr>
        <w:t>KElbow</w:t>
      </w:r>
      <w:r w:rsidR="0325F118" w:rsidRPr="7FCF946C">
        <w:rPr>
          <w:rFonts w:eastAsia="Times New Roman" w:cs="Times New Roman"/>
        </w:rPr>
        <w:t>Visualizer</w:t>
      </w:r>
      <w:r w:rsidRPr="7FCF946C">
        <w:rPr>
          <w:rFonts w:eastAsia="Times New Roman" w:cs="Times New Roman"/>
        </w:rPr>
        <w:t>’s</w:t>
      </w:r>
      <w:proofErr w:type="spellEnd"/>
      <w:r w:rsidRPr="7FCF946C">
        <w:rPr>
          <w:rFonts w:eastAsia="Times New Roman" w:cs="Times New Roman"/>
        </w:rPr>
        <w:t xml:space="preserve"> inability to identify an optimal number of clusters for the features resulting from CV3 and for not being able to support this function at all when attempting the application of CV6. CV4 reported three optimal clusters for its respective </w:t>
      </w:r>
      <w:r w:rsidR="3D54A0FB" w:rsidRPr="7FCF946C">
        <w:rPr>
          <w:rFonts w:eastAsia="Times New Roman" w:cs="Times New Roman"/>
        </w:rPr>
        <w:t>features and</w:t>
      </w:r>
      <w:r w:rsidRPr="7FCF946C">
        <w:rPr>
          <w:rFonts w:eastAsia="Times New Roman" w:cs="Times New Roman"/>
        </w:rPr>
        <w:t xml:space="preserve"> was explored further from a topic modeling perspective. </w:t>
      </w:r>
      <w:r w:rsidR="5F9195D4" w:rsidRPr="7FCF946C">
        <w:rPr>
          <w:rFonts w:eastAsia="Times New Roman" w:cs="Times New Roman"/>
        </w:rPr>
        <w:t>F</w:t>
      </w:r>
      <w:r w:rsidRPr="7FCF946C">
        <w:rPr>
          <w:rFonts w:eastAsia="Times New Roman" w:cs="Times New Roman"/>
        </w:rPr>
        <w:t xml:space="preserve">eatures resulting from CV5 and CV7 demonstrated a promising distribution of comments across the two optimal clusters that </w:t>
      </w:r>
      <w:proofErr w:type="spellStart"/>
      <w:r w:rsidRPr="7FCF946C">
        <w:rPr>
          <w:rFonts w:eastAsia="Times New Roman" w:cs="Times New Roman"/>
        </w:rPr>
        <w:t>KElbow</w:t>
      </w:r>
      <w:r w:rsidR="0D5D4A07" w:rsidRPr="7FCF946C">
        <w:rPr>
          <w:rFonts w:eastAsia="Times New Roman" w:cs="Times New Roman"/>
        </w:rPr>
        <w:t>Visualizer</w:t>
      </w:r>
      <w:proofErr w:type="spellEnd"/>
      <w:r w:rsidRPr="7FCF946C">
        <w:rPr>
          <w:rFonts w:eastAsia="Times New Roman" w:cs="Times New Roman"/>
        </w:rPr>
        <w:t xml:space="preserve"> identified, providing the basis for its potential use as a predictive tool for toxic comments as well.</w:t>
      </w:r>
    </w:p>
    <w:p w14:paraId="12EEE499" w14:textId="6B8C51FD" w:rsidR="0EEB6AD5" w:rsidRDefault="0EEB6AD5" w:rsidP="3260D453">
      <w:pPr>
        <w:spacing w:line="257" w:lineRule="auto"/>
        <w:jc w:val="center"/>
      </w:pPr>
      <w:r w:rsidRPr="3260D453">
        <w:rPr>
          <w:rFonts w:ascii="Calibri" w:eastAsia="Calibri" w:hAnsi="Calibri" w:cs="Calibri"/>
          <w:sz w:val="22"/>
        </w:rPr>
        <w:t xml:space="preserve"> </w:t>
      </w:r>
    </w:p>
    <w:p w14:paraId="1D110F4A" w14:textId="0BD6E6F0" w:rsidR="13C5BE2C" w:rsidRDefault="2CA6A000" w:rsidP="3260D453">
      <w:pPr>
        <w:spacing w:line="257" w:lineRule="auto"/>
        <w:jc w:val="center"/>
      </w:pPr>
      <w:r>
        <w:rPr>
          <w:noProof/>
        </w:rPr>
        <w:lastRenderedPageBreak/>
        <w:drawing>
          <wp:inline distT="0" distB="0" distL="0" distR="0" wp14:anchorId="37229986" wp14:editId="4A86806C">
            <wp:extent cx="4572000" cy="4419600"/>
            <wp:effectExtent l="12700" t="12700" r="12700" b="12700"/>
            <wp:docPr id="1177415870" name="Picture 117741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4419600"/>
                    </a:xfrm>
                    <a:prstGeom prst="rect">
                      <a:avLst/>
                    </a:prstGeom>
                    <a:ln w="12700">
                      <a:solidFill>
                        <a:schemeClr val="tx1"/>
                      </a:solidFill>
                      <a:prstDash val="solid"/>
                    </a:ln>
                  </pic:spPr>
                </pic:pic>
              </a:graphicData>
            </a:graphic>
          </wp:inline>
        </w:drawing>
      </w:r>
      <w:r w:rsidR="0EEB6AD5" w:rsidRPr="3260D453">
        <w:rPr>
          <w:rFonts w:ascii="Calibri" w:eastAsia="Calibri" w:hAnsi="Calibri" w:cs="Calibri"/>
          <w:sz w:val="22"/>
        </w:rPr>
        <w:t xml:space="preserve"> </w:t>
      </w:r>
    </w:p>
    <w:p w14:paraId="4CCAFB0A" w14:textId="275EE30C" w:rsidR="0EEB6AD5" w:rsidRPr="000327CA" w:rsidRDefault="0EEB6AD5" w:rsidP="3260D453">
      <w:pPr>
        <w:spacing w:line="257" w:lineRule="auto"/>
        <w:jc w:val="center"/>
        <w:rPr>
          <w:rFonts w:eastAsia="Calibri" w:cs="Times New Roman"/>
          <w:i/>
          <w:color w:val="44546A"/>
          <w:sz w:val="18"/>
          <w:szCs w:val="18"/>
        </w:rPr>
      </w:pPr>
      <w:r w:rsidRPr="000327CA">
        <w:rPr>
          <w:rFonts w:eastAsia="Calibri" w:cs="Times New Roman"/>
          <w:i/>
          <w:iCs/>
          <w:color w:val="44546A"/>
          <w:sz w:val="18"/>
          <w:szCs w:val="18"/>
        </w:rPr>
        <w:t xml:space="preserve">Figure </w:t>
      </w:r>
      <w:r w:rsidR="52CA6BB2" w:rsidRPr="000327CA">
        <w:rPr>
          <w:rFonts w:eastAsia="Calibri" w:cs="Times New Roman"/>
          <w:i/>
          <w:iCs/>
          <w:color w:val="44546A"/>
          <w:sz w:val="18"/>
          <w:szCs w:val="18"/>
        </w:rPr>
        <w:t>23</w:t>
      </w:r>
      <w:r w:rsidRPr="000327CA">
        <w:rPr>
          <w:rFonts w:eastAsia="Calibri" w:cs="Times New Roman"/>
          <w:i/>
          <w:iCs/>
          <w:color w:val="44546A"/>
          <w:sz w:val="18"/>
          <w:szCs w:val="18"/>
        </w:rPr>
        <w:t xml:space="preserve">: </w:t>
      </w:r>
      <w:proofErr w:type="spellStart"/>
      <w:r w:rsidRPr="000327CA">
        <w:rPr>
          <w:rFonts w:eastAsia="Calibri" w:cs="Times New Roman"/>
          <w:i/>
          <w:iCs/>
          <w:color w:val="44546A"/>
          <w:sz w:val="18"/>
          <w:szCs w:val="18"/>
        </w:rPr>
        <w:t>KMeans</w:t>
      </w:r>
      <w:proofErr w:type="spellEnd"/>
      <w:r w:rsidRPr="000327CA">
        <w:rPr>
          <w:rFonts w:eastAsia="Calibri" w:cs="Times New Roman"/>
          <w:i/>
          <w:iCs/>
          <w:color w:val="44546A"/>
          <w:sz w:val="18"/>
          <w:szCs w:val="18"/>
        </w:rPr>
        <w:t xml:space="preserve"> Optimal Number of Clusters for Comments with Social Group Features Removed</w:t>
      </w:r>
    </w:p>
    <w:p w14:paraId="55912FDB" w14:textId="62C19405" w:rsidR="3260D453" w:rsidRDefault="3260D453" w:rsidP="3260D453">
      <w:pPr>
        <w:rPr>
          <w:rFonts w:eastAsia="Times New Roman" w:cs="Times New Roman"/>
          <w:u w:val="single"/>
        </w:rPr>
      </w:pPr>
    </w:p>
    <w:p w14:paraId="05CAD6FF" w14:textId="7FBD5CDF" w:rsidR="00F34CEA" w:rsidRDefault="3C53589F" w:rsidP="7FCF946C">
      <w:pPr>
        <w:pStyle w:val="ListParagraph"/>
        <w:numPr>
          <w:ilvl w:val="0"/>
          <w:numId w:val="23"/>
        </w:numPr>
        <w:rPr>
          <w:rFonts w:eastAsia="Times New Roman" w:cs="Times New Roman"/>
        </w:rPr>
      </w:pPr>
      <w:r w:rsidRPr="7FCF946C">
        <w:rPr>
          <w:rFonts w:eastAsia="Times New Roman" w:cs="Times New Roman"/>
          <w:u w:val="single"/>
        </w:rPr>
        <w:t>Support Vector Machines</w:t>
      </w:r>
    </w:p>
    <w:p w14:paraId="4DEDB186" w14:textId="15C8EC50" w:rsidR="00F34CEA" w:rsidRDefault="00F34CEA" w:rsidP="00120F76">
      <w:pPr>
        <w:spacing w:line="240" w:lineRule="auto"/>
        <w:ind w:firstLine="360"/>
        <w:rPr>
          <w:rFonts w:eastAsia="Times New Roman" w:cs="Times New Roman"/>
        </w:rPr>
      </w:pPr>
      <w:r w:rsidRPr="00120F76">
        <w:rPr>
          <w:rFonts w:eastAsia="Times New Roman" w:cs="Times New Roman"/>
        </w:rPr>
        <w:t xml:space="preserve">Support Vector Machines, or SVM, are often used in text classification analysis. </w:t>
      </w:r>
      <w:r w:rsidR="00DF6EA9" w:rsidRPr="00120F76">
        <w:rPr>
          <w:rFonts w:eastAsia="Times New Roman" w:cs="Times New Roman"/>
        </w:rPr>
        <w:t xml:space="preserve">SVM </w:t>
      </w:r>
      <w:r w:rsidR="00627C78" w:rsidRPr="00120F76">
        <w:rPr>
          <w:rFonts w:eastAsia="Times New Roman" w:cs="Times New Roman"/>
        </w:rPr>
        <w:t>works</w:t>
      </w:r>
      <w:r w:rsidR="006A2343" w:rsidRPr="00120F76">
        <w:rPr>
          <w:rFonts w:eastAsia="Times New Roman" w:cs="Times New Roman"/>
        </w:rPr>
        <w:t xml:space="preserve"> </w:t>
      </w:r>
      <w:r w:rsidR="00627C78" w:rsidRPr="00120F76">
        <w:rPr>
          <w:rFonts w:eastAsia="Times New Roman" w:cs="Times New Roman"/>
        </w:rPr>
        <w:t xml:space="preserve">by finding </w:t>
      </w:r>
      <w:r w:rsidR="006A2343" w:rsidRPr="00120F76">
        <w:rPr>
          <w:rFonts w:eastAsia="Times New Roman" w:cs="Times New Roman"/>
        </w:rPr>
        <w:t>the best</w:t>
      </w:r>
      <w:r w:rsidR="00627C78" w:rsidRPr="00120F76">
        <w:rPr>
          <w:rFonts w:eastAsia="Times New Roman" w:cs="Times New Roman"/>
        </w:rPr>
        <w:t xml:space="preserve"> </w:t>
      </w:r>
      <w:r w:rsidR="006A2343" w:rsidRPr="00120F76">
        <w:rPr>
          <w:rFonts w:eastAsia="Times New Roman" w:cs="Times New Roman"/>
        </w:rPr>
        <w:t xml:space="preserve">line, plane, or hyperplane </w:t>
      </w:r>
      <w:r w:rsidR="00E20B53" w:rsidRPr="00120F76">
        <w:rPr>
          <w:rFonts w:eastAsia="Times New Roman" w:cs="Times New Roman"/>
        </w:rPr>
        <w:t xml:space="preserve">that separates toxic comments from non-toxic comments. </w:t>
      </w:r>
      <w:r w:rsidR="00A90C96" w:rsidRPr="00120F76">
        <w:rPr>
          <w:rFonts w:eastAsia="Times New Roman" w:cs="Times New Roman"/>
        </w:rPr>
        <w:t xml:space="preserve">Four SVM models </w:t>
      </w:r>
      <w:r w:rsidR="00EC634D" w:rsidRPr="00120F76">
        <w:rPr>
          <w:rFonts w:eastAsia="Times New Roman" w:cs="Times New Roman"/>
        </w:rPr>
        <w:t>using different kernels</w:t>
      </w:r>
      <w:r w:rsidR="008B6FCA" w:rsidRPr="00120F76">
        <w:rPr>
          <w:rFonts w:eastAsia="Times New Roman" w:cs="Times New Roman"/>
        </w:rPr>
        <w:t xml:space="preserve">, </w:t>
      </w:r>
      <w:r w:rsidR="007F3BE0" w:rsidRPr="00120F76">
        <w:rPr>
          <w:rFonts w:eastAsia="Times New Roman" w:cs="Times New Roman"/>
        </w:rPr>
        <w:t>L</w:t>
      </w:r>
      <w:r w:rsidR="008B6FCA" w:rsidRPr="00120F76">
        <w:rPr>
          <w:rFonts w:eastAsia="Times New Roman" w:cs="Times New Roman"/>
        </w:rPr>
        <w:t xml:space="preserve">inear, </w:t>
      </w:r>
      <w:r w:rsidR="007F3BE0" w:rsidRPr="00120F76">
        <w:rPr>
          <w:rFonts w:eastAsia="Times New Roman" w:cs="Times New Roman"/>
        </w:rPr>
        <w:t>P</w:t>
      </w:r>
      <w:r w:rsidR="005C616D" w:rsidRPr="00120F76">
        <w:rPr>
          <w:rFonts w:eastAsia="Times New Roman" w:cs="Times New Roman"/>
        </w:rPr>
        <w:t>oly</w:t>
      </w:r>
      <w:r w:rsidR="00E678C3" w:rsidRPr="00120F76">
        <w:rPr>
          <w:rFonts w:eastAsia="Times New Roman" w:cs="Times New Roman"/>
        </w:rPr>
        <w:t>nomial (Poly)</w:t>
      </w:r>
      <w:r w:rsidR="005C616D" w:rsidRPr="00120F76">
        <w:rPr>
          <w:rFonts w:eastAsia="Times New Roman" w:cs="Times New Roman"/>
        </w:rPr>
        <w:t>, Radial Basis</w:t>
      </w:r>
      <w:r w:rsidR="007F3BE0" w:rsidRPr="00120F76">
        <w:rPr>
          <w:rFonts w:eastAsia="Times New Roman" w:cs="Times New Roman"/>
        </w:rPr>
        <w:t xml:space="preserve"> Function (RBF),</w:t>
      </w:r>
      <w:r w:rsidR="00F27697" w:rsidRPr="7FCF946C">
        <w:rPr>
          <w:rFonts w:eastAsia="Times New Roman" w:cs="Times New Roman"/>
        </w:rPr>
        <w:t xml:space="preserve"> and Sigmoid</w:t>
      </w:r>
      <w:r w:rsidR="00EC634D" w:rsidRPr="7FCF946C">
        <w:rPr>
          <w:rFonts w:eastAsia="Times New Roman" w:cs="Times New Roman"/>
        </w:rPr>
        <w:t xml:space="preserve"> were trained on the </w:t>
      </w:r>
      <w:r w:rsidR="00FE6B88" w:rsidRPr="7FCF946C">
        <w:rPr>
          <w:rFonts w:eastAsia="Times New Roman" w:cs="Times New Roman"/>
        </w:rPr>
        <w:t>Wikipedia</w:t>
      </w:r>
      <w:r w:rsidR="00EC634D" w:rsidRPr="7FCF946C">
        <w:rPr>
          <w:rFonts w:eastAsia="Times New Roman" w:cs="Times New Roman"/>
        </w:rPr>
        <w:t xml:space="preserve"> comments corpus. </w:t>
      </w:r>
      <w:r w:rsidR="00790E98" w:rsidRPr="7FCF946C">
        <w:rPr>
          <w:rFonts w:eastAsia="Times New Roman" w:cs="Times New Roman"/>
        </w:rPr>
        <w:t xml:space="preserve">The four models were trained using </w:t>
      </w:r>
      <w:r w:rsidR="00493943" w:rsidRPr="7FCF946C">
        <w:rPr>
          <w:rFonts w:eastAsia="Times New Roman" w:cs="Times New Roman"/>
        </w:rPr>
        <w:t xml:space="preserve">70% of </w:t>
      </w:r>
      <w:r w:rsidR="008B6FCA" w:rsidRPr="7FCF946C">
        <w:rPr>
          <w:rFonts w:eastAsia="Times New Roman" w:cs="Times New Roman"/>
        </w:rPr>
        <w:t xml:space="preserve">data while 30% was used to test the models. </w:t>
      </w:r>
      <w:r w:rsidR="00D94950" w:rsidRPr="7FCF946C">
        <w:rPr>
          <w:rFonts w:eastAsia="Times New Roman" w:cs="Times New Roman"/>
        </w:rPr>
        <w:t xml:space="preserve">A training and testing set was created using </w:t>
      </w:r>
      <w:proofErr w:type="spellStart"/>
      <w:r w:rsidR="00D94950" w:rsidRPr="7FCF946C">
        <w:rPr>
          <w:rFonts w:eastAsia="Times New Roman" w:cs="Times New Roman"/>
        </w:rPr>
        <w:t>sklearn’s</w:t>
      </w:r>
      <w:proofErr w:type="spellEnd"/>
      <w:r w:rsidR="00D94950" w:rsidRPr="7FCF946C">
        <w:rPr>
          <w:rFonts w:eastAsia="Times New Roman" w:cs="Times New Roman"/>
        </w:rPr>
        <w:t xml:space="preserve"> </w:t>
      </w:r>
      <w:proofErr w:type="spellStart"/>
      <w:r w:rsidR="00D94950" w:rsidRPr="7FCF946C">
        <w:rPr>
          <w:rFonts w:eastAsia="Times New Roman" w:cs="Times New Roman"/>
        </w:rPr>
        <w:t>train_test_split</w:t>
      </w:r>
      <w:proofErr w:type="spellEnd"/>
      <w:r w:rsidR="00D94950" w:rsidRPr="7FCF946C">
        <w:rPr>
          <w:rFonts w:eastAsia="Times New Roman" w:cs="Times New Roman"/>
        </w:rPr>
        <w:t xml:space="preserve">. Stratify sampling was used </w:t>
      </w:r>
      <w:r w:rsidR="00B4302C" w:rsidRPr="7FCF946C">
        <w:rPr>
          <w:rFonts w:eastAsia="Times New Roman" w:cs="Times New Roman"/>
        </w:rPr>
        <w:t>to ensure balanced</w:t>
      </w:r>
      <w:r w:rsidR="0061287C" w:rsidRPr="7FCF946C">
        <w:rPr>
          <w:rFonts w:eastAsia="Times New Roman" w:cs="Times New Roman"/>
        </w:rPr>
        <w:t xml:space="preserve"> training and testing</w:t>
      </w:r>
      <w:r w:rsidR="00B4302C" w:rsidRPr="7FCF946C">
        <w:rPr>
          <w:rFonts w:eastAsia="Times New Roman" w:cs="Times New Roman"/>
        </w:rPr>
        <w:t xml:space="preserve"> </w:t>
      </w:r>
      <w:r w:rsidR="006C7532" w:rsidRPr="7FCF946C">
        <w:rPr>
          <w:rFonts w:eastAsia="Times New Roman" w:cs="Times New Roman"/>
        </w:rPr>
        <w:t xml:space="preserve">sets. </w:t>
      </w:r>
      <w:r w:rsidR="001464F7" w:rsidRPr="7FCF946C">
        <w:rPr>
          <w:rFonts w:eastAsia="Times New Roman" w:cs="Times New Roman"/>
        </w:rPr>
        <w:t>Reviewing the twenty most indicative words for toxic and non-toxic comments</w:t>
      </w:r>
      <w:r w:rsidR="001B0819" w:rsidRPr="7FCF946C">
        <w:rPr>
          <w:rFonts w:eastAsia="Times New Roman" w:cs="Times New Roman"/>
        </w:rPr>
        <w:t xml:space="preserve"> for each model </w:t>
      </w:r>
      <w:r w:rsidR="1F3BFE3A" w:rsidRPr="7FCF946C">
        <w:rPr>
          <w:rFonts w:eastAsia="Times New Roman" w:cs="Times New Roman"/>
        </w:rPr>
        <w:t>reveals</w:t>
      </w:r>
      <w:r w:rsidR="001B0819" w:rsidRPr="7FCF946C">
        <w:rPr>
          <w:rFonts w:eastAsia="Times New Roman" w:cs="Times New Roman"/>
        </w:rPr>
        <w:t xml:space="preserve"> Support Vector Machines </w:t>
      </w:r>
      <w:r w:rsidR="009C7ECF" w:rsidRPr="7FCF946C">
        <w:rPr>
          <w:rFonts w:eastAsia="Times New Roman" w:cs="Times New Roman"/>
        </w:rPr>
        <w:t>can</w:t>
      </w:r>
      <w:r w:rsidR="001B0819" w:rsidRPr="7FCF946C">
        <w:rPr>
          <w:rFonts w:eastAsia="Times New Roman" w:cs="Times New Roman"/>
        </w:rPr>
        <w:t xml:space="preserve"> </w:t>
      </w:r>
      <w:r w:rsidR="006F5775" w:rsidRPr="7FCF946C">
        <w:rPr>
          <w:rFonts w:eastAsia="Times New Roman" w:cs="Times New Roman"/>
        </w:rPr>
        <w:t>categorize toxic and non-toxic comments.</w:t>
      </w:r>
    </w:p>
    <w:p w14:paraId="3495F1BA" w14:textId="5F8FA37B" w:rsidR="005C40F6" w:rsidRDefault="005C40F6" w:rsidP="00120F76">
      <w:pPr>
        <w:spacing w:line="240" w:lineRule="auto"/>
        <w:ind w:firstLine="360"/>
        <w:rPr>
          <w:rFonts w:eastAsia="Times New Roman" w:cs="Times New Roman"/>
          <w:szCs w:val="24"/>
        </w:rPr>
      </w:pPr>
      <w:r>
        <w:rPr>
          <w:rFonts w:eastAsia="Times New Roman" w:cs="Times New Roman"/>
          <w:szCs w:val="24"/>
        </w:rPr>
        <w:t xml:space="preserve">The </w:t>
      </w:r>
      <w:r w:rsidR="00F54FA4">
        <w:rPr>
          <w:rFonts w:eastAsia="Times New Roman" w:cs="Times New Roman"/>
          <w:szCs w:val="24"/>
        </w:rPr>
        <w:t xml:space="preserve">most indicative words learned by the SVM Linear model </w:t>
      </w:r>
      <w:r w:rsidR="00C32C60">
        <w:rPr>
          <w:rFonts w:eastAsia="Times New Roman" w:cs="Times New Roman"/>
          <w:szCs w:val="24"/>
        </w:rPr>
        <w:t xml:space="preserve">are shown </w:t>
      </w:r>
      <w:r w:rsidR="00583019">
        <w:rPr>
          <w:rFonts w:eastAsia="Times New Roman" w:cs="Times New Roman"/>
          <w:szCs w:val="24"/>
        </w:rPr>
        <w:t xml:space="preserve">in Figures </w:t>
      </w:r>
      <w:r w:rsidR="009A7DBC">
        <w:rPr>
          <w:rFonts w:eastAsia="Times New Roman" w:cs="Times New Roman"/>
          <w:szCs w:val="24"/>
        </w:rPr>
        <w:t>24</w:t>
      </w:r>
      <w:r w:rsidR="00583019">
        <w:rPr>
          <w:rFonts w:eastAsia="Times New Roman" w:cs="Times New Roman"/>
          <w:szCs w:val="24"/>
        </w:rPr>
        <w:t xml:space="preserve"> and </w:t>
      </w:r>
      <w:r w:rsidR="009A7DBC">
        <w:rPr>
          <w:rFonts w:eastAsia="Times New Roman" w:cs="Times New Roman"/>
          <w:szCs w:val="24"/>
        </w:rPr>
        <w:t>25</w:t>
      </w:r>
      <w:r w:rsidR="00583019">
        <w:rPr>
          <w:rFonts w:eastAsia="Times New Roman" w:cs="Times New Roman"/>
          <w:szCs w:val="24"/>
        </w:rPr>
        <w:t xml:space="preserve">. </w:t>
      </w:r>
      <w:r w:rsidR="00CC183D">
        <w:rPr>
          <w:rFonts w:eastAsia="Times New Roman" w:cs="Times New Roman"/>
          <w:szCs w:val="24"/>
        </w:rPr>
        <w:t xml:space="preserve">Figure </w:t>
      </w:r>
      <w:r w:rsidR="009A7DBC">
        <w:rPr>
          <w:rFonts w:eastAsia="Times New Roman" w:cs="Times New Roman"/>
          <w:szCs w:val="24"/>
        </w:rPr>
        <w:t>24</w:t>
      </w:r>
      <w:r w:rsidR="00CC183D">
        <w:rPr>
          <w:rFonts w:eastAsia="Times New Roman" w:cs="Times New Roman"/>
          <w:szCs w:val="24"/>
        </w:rPr>
        <w:t xml:space="preserve"> shows the most indicative words for comments labeled as not toxic.</w:t>
      </w:r>
      <w:r w:rsidR="00F000C2">
        <w:rPr>
          <w:rFonts w:eastAsia="Times New Roman" w:cs="Times New Roman"/>
          <w:szCs w:val="24"/>
        </w:rPr>
        <w:t xml:space="preserve"> The SVM Linear model learned words like </w:t>
      </w:r>
      <w:r w:rsidR="00B5665D">
        <w:rPr>
          <w:rFonts w:eastAsia="Times New Roman" w:cs="Times New Roman"/>
          <w:szCs w:val="24"/>
        </w:rPr>
        <w:t xml:space="preserve">“appealing,” “abilities,” “representing,” “bond,” and “potentially” </w:t>
      </w:r>
      <w:r w:rsidR="00274D40">
        <w:rPr>
          <w:rFonts w:eastAsia="Times New Roman" w:cs="Times New Roman"/>
          <w:szCs w:val="24"/>
        </w:rPr>
        <w:t>for non-toxic comments. “Dig” was also learned by the model</w:t>
      </w:r>
      <w:r w:rsidR="004F34D2">
        <w:rPr>
          <w:rFonts w:eastAsia="Times New Roman" w:cs="Times New Roman"/>
          <w:szCs w:val="24"/>
        </w:rPr>
        <w:t>.</w:t>
      </w:r>
      <w:r w:rsidR="00013650">
        <w:rPr>
          <w:rFonts w:eastAsia="Times New Roman" w:cs="Times New Roman"/>
          <w:szCs w:val="24"/>
        </w:rPr>
        <w:t xml:space="preserve"> </w:t>
      </w:r>
      <w:r w:rsidR="004F34D2">
        <w:rPr>
          <w:rFonts w:eastAsia="Times New Roman" w:cs="Times New Roman"/>
          <w:szCs w:val="24"/>
        </w:rPr>
        <w:t>W</w:t>
      </w:r>
      <w:r w:rsidR="00013650">
        <w:rPr>
          <w:rFonts w:eastAsia="Times New Roman" w:cs="Times New Roman"/>
          <w:szCs w:val="24"/>
        </w:rPr>
        <w:t xml:space="preserve">hen reviewing the Wikipedia comments corpus, </w:t>
      </w:r>
      <w:r w:rsidR="004F34D2">
        <w:rPr>
          <w:rFonts w:eastAsia="Times New Roman" w:cs="Times New Roman"/>
          <w:szCs w:val="24"/>
        </w:rPr>
        <w:t xml:space="preserve">the word “dig” was used in eleven comments; ten of the comments are labeled as non-toxic. The word is usually used to describe </w:t>
      </w:r>
      <w:r w:rsidR="007264AB">
        <w:rPr>
          <w:rFonts w:eastAsia="Times New Roman" w:cs="Times New Roman"/>
          <w:szCs w:val="24"/>
        </w:rPr>
        <w:t xml:space="preserve">researching. For example, “dig up </w:t>
      </w:r>
      <w:r w:rsidR="007264AB">
        <w:rPr>
          <w:rFonts w:eastAsia="Times New Roman" w:cs="Times New Roman"/>
          <w:szCs w:val="24"/>
        </w:rPr>
        <w:lastRenderedPageBreak/>
        <w:t xml:space="preserve">some information.” </w:t>
      </w:r>
      <w:r w:rsidR="001002D6">
        <w:rPr>
          <w:rFonts w:eastAsia="Times New Roman" w:cs="Times New Roman"/>
          <w:szCs w:val="24"/>
        </w:rPr>
        <w:t xml:space="preserve">Figure </w:t>
      </w:r>
      <w:r w:rsidR="009A7DBC">
        <w:rPr>
          <w:rFonts w:eastAsia="Times New Roman" w:cs="Times New Roman"/>
          <w:szCs w:val="24"/>
        </w:rPr>
        <w:t>25</w:t>
      </w:r>
      <w:r w:rsidR="001002D6">
        <w:rPr>
          <w:rFonts w:eastAsia="Times New Roman" w:cs="Times New Roman"/>
          <w:szCs w:val="24"/>
        </w:rPr>
        <w:t xml:space="preserve"> shows the most indicative words for comments labeled as toxic by the SVM Linear model. </w:t>
      </w:r>
      <w:r w:rsidR="00501E03">
        <w:rPr>
          <w:rFonts w:eastAsia="Times New Roman" w:cs="Times New Roman"/>
          <w:szCs w:val="24"/>
        </w:rPr>
        <w:t xml:space="preserve">The SVM Linear model identified several curse words </w:t>
      </w:r>
      <w:r w:rsidR="002E3F97">
        <w:rPr>
          <w:rFonts w:eastAsia="Times New Roman" w:cs="Times New Roman"/>
          <w:szCs w:val="24"/>
        </w:rPr>
        <w:t xml:space="preserve">along with words such as “dominated,” “censoring,” “bullies,” </w:t>
      </w:r>
      <w:r w:rsidR="00000997">
        <w:rPr>
          <w:rFonts w:eastAsia="Times New Roman" w:cs="Times New Roman"/>
          <w:szCs w:val="24"/>
        </w:rPr>
        <w:t xml:space="preserve">“misery” and “abused” as key contributors to toxic comments. </w:t>
      </w:r>
      <w:r w:rsidR="00A6293B">
        <w:rPr>
          <w:rFonts w:eastAsia="Times New Roman" w:cs="Times New Roman"/>
          <w:szCs w:val="24"/>
        </w:rPr>
        <w:t xml:space="preserve">The word “boring” appears twenty-one times in the Wikipedia comments </w:t>
      </w:r>
      <w:r w:rsidR="00693E88">
        <w:rPr>
          <w:rFonts w:eastAsia="Times New Roman" w:cs="Times New Roman"/>
          <w:szCs w:val="24"/>
        </w:rPr>
        <w:t xml:space="preserve">corpus. Eighteen of the times it is used </w:t>
      </w:r>
      <w:r w:rsidR="004D603A">
        <w:rPr>
          <w:rFonts w:eastAsia="Times New Roman" w:cs="Times New Roman"/>
          <w:szCs w:val="24"/>
        </w:rPr>
        <w:t xml:space="preserve">in aggressive and relatively insulting comments; therefore, </w:t>
      </w:r>
      <w:r w:rsidR="00D84F35">
        <w:rPr>
          <w:rFonts w:eastAsia="Times New Roman" w:cs="Times New Roman"/>
          <w:szCs w:val="24"/>
        </w:rPr>
        <w:t xml:space="preserve">it is an indicative word for toxic comments. </w:t>
      </w:r>
      <w:r w:rsidR="002E3F97">
        <w:rPr>
          <w:rFonts w:eastAsia="Times New Roman" w:cs="Times New Roman"/>
          <w:szCs w:val="24"/>
        </w:rPr>
        <w:t xml:space="preserve">  </w:t>
      </w:r>
    </w:p>
    <w:p w14:paraId="01FE7122" w14:textId="648A58B6" w:rsidR="003E0A6E" w:rsidRDefault="003E0A6E" w:rsidP="003E0A6E">
      <w:pPr>
        <w:jc w:val="center"/>
        <w:rPr>
          <w:rFonts w:eastAsia="Times New Roman" w:cs="Times New Roman"/>
          <w:szCs w:val="24"/>
        </w:rPr>
      </w:pPr>
      <w:r w:rsidRPr="003E0A6E">
        <w:rPr>
          <w:rFonts w:eastAsia="Times New Roman" w:cs="Times New Roman"/>
          <w:noProof/>
          <w:szCs w:val="24"/>
        </w:rPr>
        <w:drawing>
          <wp:inline distT="0" distB="0" distL="0" distR="0" wp14:anchorId="2A7A22D3" wp14:editId="0C267B8D">
            <wp:extent cx="3657600" cy="2743200"/>
            <wp:effectExtent l="12700" t="12700" r="12700" b="12700"/>
            <wp:docPr id="3" name="Picture 3"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53"/>
                    <a:stretch>
                      <a:fillRect/>
                    </a:stretch>
                  </pic:blipFill>
                  <pic:spPr>
                    <a:xfrm>
                      <a:off x="0" y="0"/>
                      <a:ext cx="3657600" cy="2743200"/>
                    </a:xfrm>
                    <a:prstGeom prst="rect">
                      <a:avLst/>
                    </a:prstGeom>
                    <a:ln w="12700">
                      <a:solidFill>
                        <a:schemeClr val="tx1"/>
                      </a:solidFill>
                    </a:ln>
                  </pic:spPr>
                </pic:pic>
              </a:graphicData>
            </a:graphic>
          </wp:inline>
        </w:drawing>
      </w:r>
    </w:p>
    <w:p w14:paraId="3527289E" w14:textId="10F203C1" w:rsidR="005D7DAA" w:rsidRPr="001A339D" w:rsidRDefault="005D7DAA" w:rsidP="005D7DAA">
      <w:pPr>
        <w:jc w:val="center"/>
      </w:pPr>
      <w:r w:rsidRPr="7149FFBB">
        <w:rPr>
          <w:rFonts w:eastAsia="Times New Roman" w:cs="Times New Roman"/>
          <w:i/>
          <w:iCs/>
          <w:color w:val="44546A"/>
          <w:sz w:val="18"/>
          <w:szCs w:val="18"/>
        </w:rPr>
        <w:t xml:space="preserve">Figure </w:t>
      </w:r>
      <w:r w:rsidR="3968A077" w:rsidRPr="688210C7">
        <w:rPr>
          <w:rFonts w:eastAsia="Times New Roman" w:cs="Times New Roman"/>
          <w:i/>
          <w:iCs/>
          <w:color w:val="44546A"/>
          <w:sz w:val="18"/>
          <w:szCs w:val="18"/>
        </w:rPr>
        <w:t>24</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Non-Toxic Comments produced by</w:t>
      </w:r>
      <w:r w:rsidR="00AF6513">
        <w:rPr>
          <w:rFonts w:eastAsia="Times New Roman" w:cs="Times New Roman"/>
          <w:i/>
          <w:iCs/>
          <w:color w:val="44546A"/>
          <w:sz w:val="18"/>
          <w:szCs w:val="18"/>
        </w:rPr>
        <w:t xml:space="preserve"> the SVM Linear Model</w:t>
      </w:r>
    </w:p>
    <w:p w14:paraId="5586F30D" w14:textId="61CFAED4" w:rsidR="005D7DAA" w:rsidRDefault="00DB4599" w:rsidP="003E0A6E">
      <w:pPr>
        <w:jc w:val="center"/>
        <w:rPr>
          <w:rFonts w:eastAsia="Times New Roman" w:cs="Times New Roman"/>
          <w:szCs w:val="24"/>
        </w:rPr>
      </w:pPr>
      <w:r w:rsidRPr="00DB4599">
        <w:rPr>
          <w:rFonts w:eastAsia="Times New Roman" w:cs="Times New Roman"/>
          <w:noProof/>
          <w:szCs w:val="24"/>
        </w:rPr>
        <w:drawing>
          <wp:inline distT="0" distB="0" distL="0" distR="0" wp14:anchorId="7772F84B" wp14:editId="1715738D">
            <wp:extent cx="3657600" cy="3033541"/>
            <wp:effectExtent l="12700" t="12700" r="12700" b="14605"/>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54"/>
                    <a:stretch>
                      <a:fillRect/>
                    </a:stretch>
                  </pic:blipFill>
                  <pic:spPr>
                    <a:xfrm>
                      <a:off x="0" y="0"/>
                      <a:ext cx="3657600" cy="3033541"/>
                    </a:xfrm>
                    <a:prstGeom prst="rect">
                      <a:avLst/>
                    </a:prstGeom>
                    <a:ln w="12700">
                      <a:solidFill>
                        <a:schemeClr val="tx1"/>
                      </a:solidFill>
                    </a:ln>
                  </pic:spPr>
                </pic:pic>
              </a:graphicData>
            </a:graphic>
          </wp:inline>
        </w:drawing>
      </w:r>
    </w:p>
    <w:p w14:paraId="02B2CAF4" w14:textId="6BA6E946" w:rsidR="00033015" w:rsidRDefault="001002D6" w:rsidP="001002D6">
      <w:pPr>
        <w:jc w:val="center"/>
        <w:rPr>
          <w:rFonts w:eastAsia="Times New Roman" w:cs="Times New Roman"/>
          <w:i/>
          <w:iCs/>
          <w:color w:val="44546A"/>
          <w:sz w:val="18"/>
          <w:szCs w:val="18"/>
        </w:rPr>
      </w:pPr>
      <w:r w:rsidRPr="7149FFBB">
        <w:rPr>
          <w:rFonts w:eastAsia="Times New Roman" w:cs="Times New Roman"/>
          <w:i/>
          <w:iCs/>
          <w:color w:val="44546A"/>
          <w:sz w:val="18"/>
          <w:szCs w:val="18"/>
        </w:rPr>
        <w:t xml:space="preserve">Figure </w:t>
      </w:r>
      <w:r w:rsidR="06E81450" w:rsidRPr="688210C7">
        <w:rPr>
          <w:rFonts w:eastAsia="Times New Roman" w:cs="Times New Roman"/>
          <w:i/>
          <w:iCs/>
          <w:color w:val="44546A"/>
          <w:sz w:val="18"/>
          <w:szCs w:val="18"/>
        </w:rPr>
        <w:t>25</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Toxic Comments produced by the SVM Linear Model</w:t>
      </w:r>
    </w:p>
    <w:p w14:paraId="4C05D3E8" w14:textId="4A5E6D74" w:rsidR="00E80C4D" w:rsidRDefault="00691725" w:rsidP="00120F76">
      <w:pPr>
        <w:spacing w:line="240" w:lineRule="auto"/>
        <w:ind w:firstLine="720"/>
      </w:pPr>
      <w:r>
        <w:t xml:space="preserve">The most indicative features learned by the </w:t>
      </w:r>
      <w:r w:rsidR="004D185D">
        <w:t xml:space="preserve">SVM </w:t>
      </w:r>
      <w:r w:rsidR="004403DA">
        <w:t xml:space="preserve">Radial Basis Function (RBF) kernel model are shown on Figures </w:t>
      </w:r>
      <w:r w:rsidR="009A7DBC">
        <w:t>26</w:t>
      </w:r>
      <w:r w:rsidR="004403DA">
        <w:t xml:space="preserve"> and </w:t>
      </w:r>
      <w:r w:rsidR="009A7DBC">
        <w:t>27</w:t>
      </w:r>
      <w:r w:rsidR="004403DA">
        <w:t xml:space="preserve">. </w:t>
      </w:r>
      <w:r w:rsidR="00126E7D">
        <w:t xml:space="preserve">Words like </w:t>
      </w:r>
      <w:r w:rsidR="007F5537">
        <w:t>“acceptance,” “accepting,”</w:t>
      </w:r>
      <w:r w:rsidR="00EB35A5">
        <w:t xml:space="preserve"> “accordance,”</w:t>
      </w:r>
      <w:r w:rsidR="007F5537">
        <w:t xml:space="preserve"> </w:t>
      </w:r>
      <w:r w:rsidR="00686A41">
        <w:lastRenderedPageBreak/>
        <w:t>“accommodate” and “accomplish” are indicative for non-toxic comments</w:t>
      </w:r>
      <w:r w:rsidR="009B12E5">
        <w:t xml:space="preserve"> (Figure </w:t>
      </w:r>
      <w:r w:rsidR="009A7DBC">
        <w:t>26</w:t>
      </w:r>
      <w:r w:rsidR="009B12E5">
        <w:t>)</w:t>
      </w:r>
      <w:r w:rsidR="00686A41">
        <w:t>.</w:t>
      </w:r>
      <w:r w:rsidR="009B12E5">
        <w:t xml:space="preserve"> The model failed to identity words like “abused”</w:t>
      </w:r>
      <w:r w:rsidR="002A215D">
        <w:t xml:space="preserve"> and “abuses” as </w:t>
      </w:r>
      <w:r w:rsidR="007C735E">
        <w:t>indicators</w:t>
      </w:r>
      <w:r w:rsidR="00263440">
        <w:t xml:space="preserve"> for </w:t>
      </w:r>
      <w:r w:rsidR="002A215D">
        <w:t>toxic</w:t>
      </w:r>
      <w:r w:rsidR="00263440">
        <w:t>ity</w:t>
      </w:r>
      <w:r w:rsidR="002475B7">
        <w:t xml:space="preserve"> although they mostly appear in toxic comments. </w:t>
      </w:r>
      <w:r w:rsidR="000B337E">
        <w:t>However, the model labeled “</w:t>
      </w:r>
      <w:r w:rsidR="001C4C74">
        <w:t>punish</w:t>
      </w:r>
      <w:r w:rsidR="000B337E">
        <w:t xml:space="preserve">” as a </w:t>
      </w:r>
      <w:r w:rsidR="00902AF9">
        <w:t>toxic feature</w:t>
      </w:r>
      <w:r w:rsidR="00CA5A00">
        <w:t xml:space="preserve"> (Figure </w:t>
      </w:r>
      <w:r w:rsidR="009A7DBC">
        <w:t>27</w:t>
      </w:r>
      <w:r w:rsidR="00CA5A00">
        <w:t>)</w:t>
      </w:r>
      <w:r w:rsidR="00902AF9">
        <w:t>; reviewing the Wikipedia comments corpus reveals the word “</w:t>
      </w:r>
      <w:r w:rsidR="001C4C74">
        <w:t>punish</w:t>
      </w:r>
      <w:r w:rsidR="00902AF9">
        <w:t>” is used nine times</w:t>
      </w:r>
      <w:r w:rsidR="00B86DE6">
        <w:t xml:space="preserve"> </w:t>
      </w:r>
      <w:r w:rsidR="00EB63A3">
        <w:t xml:space="preserve">in </w:t>
      </w:r>
      <w:r w:rsidR="00B86DE6">
        <w:t>different comments.</w:t>
      </w:r>
      <w:r w:rsidR="006C3B3E">
        <w:t xml:space="preserve"> </w:t>
      </w:r>
      <w:r w:rsidR="00B86DE6">
        <w:t>All comments are labeled as toxic.</w:t>
      </w:r>
    </w:p>
    <w:p w14:paraId="01440481" w14:textId="7746A0F8" w:rsidR="000436D3" w:rsidRDefault="000436D3" w:rsidP="000436D3">
      <w:pPr>
        <w:jc w:val="center"/>
      </w:pPr>
      <w:r w:rsidRPr="000436D3">
        <w:rPr>
          <w:noProof/>
        </w:rPr>
        <w:drawing>
          <wp:inline distT="0" distB="0" distL="0" distR="0" wp14:anchorId="6B9A40C7" wp14:editId="748E835C">
            <wp:extent cx="3657600" cy="2743200"/>
            <wp:effectExtent l="12700" t="12700" r="12700" b="12700"/>
            <wp:docPr id="5" name="Picture 5"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55"/>
                    <a:stretch>
                      <a:fillRect/>
                    </a:stretch>
                  </pic:blipFill>
                  <pic:spPr>
                    <a:xfrm>
                      <a:off x="0" y="0"/>
                      <a:ext cx="3657600" cy="2743200"/>
                    </a:xfrm>
                    <a:prstGeom prst="rect">
                      <a:avLst/>
                    </a:prstGeom>
                    <a:ln w="12700">
                      <a:solidFill>
                        <a:schemeClr val="tx1"/>
                      </a:solidFill>
                    </a:ln>
                  </pic:spPr>
                </pic:pic>
              </a:graphicData>
            </a:graphic>
          </wp:inline>
        </w:drawing>
      </w:r>
    </w:p>
    <w:p w14:paraId="2ECBC783" w14:textId="6D397173" w:rsidR="000436D3" w:rsidRDefault="000436D3" w:rsidP="000436D3">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sidR="00632BE0">
        <w:rPr>
          <w:rFonts w:eastAsia="Times New Roman" w:cs="Times New Roman"/>
          <w:i/>
          <w:iCs/>
          <w:color w:val="44546A"/>
          <w:sz w:val="18"/>
          <w:szCs w:val="18"/>
        </w:rPr>
        <w:t xml:space="preserve"> </w:t>
      </w:r>
      <w:r w:rsidR="3706BEF7" w:rsidRPr="688210C7">
        <w:rPr>
          <w:rFonts w:eastAsia="Times New Roman" w:cs="Times New Roman"/>
          <w:i/>
          <w:iCs/>
          <w:color w:val="44546A"/>
          <w:sz w:val="18"/>
          <w:szCs w:val="18"/>
        </w:rPr>
        <w:t>26</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 xml:space="preserve">Most Indicative words for </w:t>
      </w:r>
      <w:r w:rsidR="00632BE0">
        <w:rPr>
          <w:rFonts w:eastAsia="Times New Roman" w:cs="Times New Roman"/>
          <w:i/>
          <w:iCs/>
          <w:color w:val="44546A"/>
          <w:sz w:val="18"/>
          <w:szCs w:val="18"/>
        </w:rPr>
        <w:t>Non-</w:t>
      </w:r>
      <w:r>
        <w:rPr>
          <w:rFonts w:eastAsia="Times New Roman" w:cs="Times New Roman"/>
          <w:i/>
          <w:iCs/>
          <w:color w:val="44546A"/>
          <w:sz w:val="18"/>
          <w:szCs w:val="18"/>
        </w:rPr>
        <w:t xml:space="preserve">Toxic Comments produced by the SVM </w:t>
      </w:r>
      <w:r w:rsidR="00632BE0">
        <w:rPr>
          <w:rFonts w:eastAsia="Times New Roman" w:cs="Times New Roman"/>
          <w:i/>
          <w:iCs/>
          <w:color w:val="44546A"/>
          <w:sz w:val="18"/>
          <w:szCs w:val="18"/>
        </w:rPr>
        <w:t>Radial Basis Function</w:t>
      </w:r>
      <w:r>
        <w:rPr>
          <w:rFonts w:eastAsia="Times New Roman" w:cs="Times New Roman"/>
          <w:i/>
          <w:iCs/>
          <w:color w:val="44546A"/>
          <w:sz w:val="18"/>
          <w:szCs w:val="18"/>
        </w:rPr>
        <w:t xml:space="preserve"> Model</w:t>
      </w:r>
    </w:p>
    <w:p w14:paraId="21B4C3E4" w14:textId="0DC77E67" w:rsidR="000436D3" w:rsidRDefault="004D1A85" w:rsidP="000436D3">
      <w:pPr>
        <w:jc w:val="center"/>
        <w:rPr>
          <w:b/>
          <w:bCs/>
        </w:rPr>
      </w:pPr>
      <w:r w:rsidRPr="004D1A85">
        <w:rPr>
          <w:b/>
          <w:bCs/>
          <w:noProof/>
        </w:rPr>
        <w:drawing>
          <wp:inline distT="0" distB="0" distL="0" distR="0" wp14:anchorId="3948F568" wp14:editId="1554E91A">
            <wp:extent cx="3657600" cy="2743200"/>
            <wp:effectExtent l="12700" t="12700" r="12700" b="12700"/>
            <wp:docPr id="8" name="Picture 8"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56"/>
                    <a:stretch>
                      <a:fillRect/>
                    </a:stretch>
                  </pic:blipFill>
                  <pic:spPr>
                    <a:xfrm>
                      <a:off x="0" y="0"/>
                      <a:ext cx="3657600" cy="2743200"/>
                    </a:xfrm>
                    <a:prstGeom prst="rect">
                      <a:avLst/>
                    </a:prstGeom>
                    <a:ln w="12700">
                      <a:solidFill>
                        <a:schemeClr val="tx1"/>
                      </a:solidFill>
                    </a:ln>
                  </pic:spPr>
                </pic:pic>
              </a:graphicData>
            </a:graphic>
          </wp:inline>
        </w:drawing>
      </w:r>
    </w:p>
    <w:p w14:paraId="4D99B742" w14:textId="33CDABC2" w:rsidR="00632BE0" w:rsidRDefault="00632BE0" w:rsidP="00632BE0">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sidR="006C3B3E">
        <w:rPr>
          <w:rFonts w:eastAsia="Times New Roman" w:cs="Times New Roman"/>
          <w:i/>
          <w:iCs/>
          <w:color w:val="44546A"/>
          <w:sz w:val="18"/>
          <w:szCs w:val="18"/>
        </w:rPr>
        <w:t xml:space="preserve"> </w:t>
      </w:r>
      <w:r w:rsidR="5BB2E4FB" w:rsidRPr="688210C7">
        <w:rPr>
          <w:rFonts w:eastAsia="Times New Roman" w:cs="Times New Roman"/>
          <w:i/>
          <w:iCs/>
          <w:color w:val="44546A"/>
          <w:sz w:val="18"/>
          <w:szCs w:val="18"/>
        </w:rPr>
        <w:t>27</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Toxic Comments produced by the SVM Radial Basis Function Model</w:t>
      </w:r>
    </w:p>
    <w:p w14:paraId="2FC5AD65" w14:textId="7188B8B2" w:rsidR="00632BE0" w:rsidRDefault="000079F2" w:rsidP="00120F76">
      <w:pPr>
        <w:spacing w:line="240" w:lineRule="auto"/>
        <w:ind w:firstLine="720"/>
      </w:pPr>
      <w:r>
        <w:t>The SVM Sigmoid Function model produced a similar list of non-toxic words as the SVM</w:t>
      </w:r>
      <w:r w:rsidR="00513CA7">
        <w:t xml:space="preserve"> R</w:t>
      </w:r>
      <w:r w:rsidR="00FE1ADB">
        <w:t>BF</w:t>
      </w:r>
      <w:r w:rsidR="00513CA7">
        <w:t xml:space="preserve"> model as shown in Figure </w:t>
      </w:r>
      <w:r w:rsidR="000B2607">
        <w:t>27</w:t>
      </w:r>
      <w:r w:rsidR="00513CA7">
        <w:t>.</w:t>
      </w:r>
      <w:r w:rsidR="00BF7E78">
        <w:t xml:space="preserve"> </w:t>
      </w:r>
      <w:r w:rsidR="0072755F">
        <w:t>The words “abide”</w:t>
      </w:r>
      <w:r w:rsidR="00FE1ADB">
        <w:t xml:space="preserve"> and</w:t>
      </w:r>
      <w:r w:rsidR="0072755F">
        <w:t xml:space="preserve"> “absolutely”</w:t>
      </w:r>
      <w:r w:rsidR="00FE1ADB">
        <w:t xml:space="preserve"> are indicative words in the SVM Sigmoid Function model, but not the SVM RBF model.</w:t>
      </w:r>
      <w:r w:rsidR="0072755F">
        <w:t xml:space="preserve"> </w:t>
      </w:r>
      <w:r w:rsidR="00DC5299">
        <w:t xml:space="preserve">The SVM Sigmoid Function model produced </w:t>
      </w:r>
      <w:r w:rsidR="00742891">
        <w:t>a completely different list of toxic words than SVM Linear and RBF</w:t>
      </w:r>
      <w:r w:rsidR="006C4C06">
        <w:t xml:space="preserve"> models</w:t>
      </w:r>
      <w:r w:rsidR="00742891">
        <w:t xml:space="preserve">. </w:t>
      </w:r>
      <w:r w:rsidR="00E476CB">
        <w:t xml:space="preserve">The SVM Sigmoid model </w:t>
      </w:r>
      <w:r w:rsidR="00A13E6F">
        <w:t xml:space="preserve">uses the </w:t>
      </w:r>
      <w:r w:rsidR="00E476CB">
        <w:t xml:space="preserve">word “disturbed” </w:t>
      </w:r>
      <w:r w:rsidR="001F4512">
        <w:t xml:space="preserve">as </w:t>
      </w:r>
      <w:r w:rsidR="00E476CB">
        <w:t xml:space="preserve">an indicative word for toxic </w:t>
      </w:r>
      <w:r w:rsidR="00E476CB">
        <w:lastRenderedPageBreak/>
        <w:t>comments</w:t>
      </w:r>
      <w:r w:rsidR="00A13E6F">
        <w:t>. Reviewing the Wikipedia comments corpus reveals the word is used eight times</w:t>
      </w:r>
      <w:r w:rsidR="009D71E3">
        <w:t xml:space="preserve">: four times in comments labeled as toxic, and four times in comments labeled as not toxic. </w:t>
      </w:r>
      <w:r w:rsidR="00186656">
        <w:t xml:space="preserve">Therefore, the feature </w:t>
      </w:r>
      <w:r w:rsidR="00675CFE">
        <w:t>“</w:t>
      </w:r>
      <w:r w:rsidR="00186656">
        <w:t>disturbed</w:t>
      </w:r>
      <w:r w:rsidR="00675CFE">
        <w:t>”</w:t>
      </w:r>
      <w:r w:rsidR="00186656">
        <w:t xml:space="preserve"> is not very indicative of toxic or not toxic comments.</w:t>
      </w:r>
    </w:p>
    <w:p w14:paraId="38D0F481" w14:textId="250877F2" w:rsidR="002455CB" w:rsidRDefault="002455CB" w:rsidP="002455CB">
      <w:pPr>
        <w:jc w:val="center"/>
      </w:pPr>
      <w:r w:rsidRPr="002455CB">
        <w:rPr>
          <w:noProof/>
        </w:rPr>
        <w:drawing>
          <wp:inline distT="0" distB="0" distL="0" distR="0" wp14:anchorId="50EE44F9" wp14:editId="5CAE2DBC">
            <wp:extent cx="3657600" cy="2743200"/>
            <wp:effectExtent l="12700" t="12700" r="12700" b="12700"/>
            <wp:docPr id="9" name="Picture 9"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57"/>
                    <a:stretch>
                      <a:fillRect/>
                    </a:stretch>
                  </pic:blipFill>
                  <pic:spPr>
                    <a:xfrm>
                      <a:off x="0" y="0"/>
                      <a:ext cx="3657600" cy="2743200"/>
                    </a:xfrm>
                    <a:prstGeom prst="rect">
                      <a:avLst/>
                    </a:prstGeom>
                    <a:ln w="12700">
                      <a:solidFill>
                        <a:schemeClr val="tx1"/>
                      </a:solidFill>
                    </a:ln>
                  </pic:spPr>
                </pic:pic>
              </a:graphicData>
            </a:graphic>
          </wp:inline>
        </w:drawing>
      </w:r>
    </w:p>
    <w:p w14:paraId="7F028CF6" w14:textId="34FA860B" w:rsidR="002455CB" w:rsidRDefault="002455CB" w:rsidP="002455CB">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Pr>
          <w:rFonts w:eastAsia="Times New Roman" w:cs="Times New Roman"/>
          <w:i/>
          <w:iCs/>
          <w:color w:val="44546A"/>
          <w:sz w:val="18"/>
          <w:szCs w:val="18"/>
        </w:rPr>
        <w:t xml:space="preserve"> </w:t>
      </w:r>
      <w:r w:rsidR="301505CF" w:rsidRPr="688210C7">
        <w:rPr>
          <w:rFonts w:eastAsia="Times New Roman" w:cs="Times New Roman"/>
          <w:i/>
          <w:iCs/>
          <w:color w:val="44546A"/>
          <w:sz w:val="18"/>
          <w:szCs w:val="18"/>
        </w:rPr>
        <w:t>28</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Non-Toxic Comments produced by the SVM Sigmoid Function Model</w:t>
      </w:r>
    </w:p>
    <w:p w14:paraId="1AB07844" w14:textId="2D5AF690" w:rsidR="002455CB" w:rsidRDefault="00664BEC" w:rsidP="002455CB">
      <w:pPr>
        <w:jc w:val="center"/>
      </w:pPr>
      <w:r w:rsidRPr="00664BEC">
        <w:rPr>
          <w:noProof/>
        </w:rPr>
        <w:drawing>
          <wp:inline distT="0" distB="0" distL="0" distR="0" wp14:anchorId="15B1AC76" wp14:editId="682335D1">
            <wp:extent cx="3657600" cy="2986258"/>
            <wp:effectExtent l="12700" t="12700" r="12700" b="1143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58"/>
                    <a:stretch>
                      <a:fillRect/>
                    </a:stretch>
                  </pic:blipFill>
                  <pic:spPr>
                    <a:xfrm>
                      <a:off x="0" y="0"/>
                      <a:ext cx="3657600" cy="2986258"/>
                    </a:xfrm>
                    <a:prstGeom prst="rect">
                      <a:avLst/>
                    </a:prstGeom>
                    <a:ln w="12700">
                      <a:solidFill>
                        <a:schemeClr val="tx1"/>
                      </a:solidFill>
                    </a:ln>
                  </pic:spPr>
                </pic:pic>
              </a:graphicData>
            </a:graphic>
          </wp:inline>
        </w:drawing>
      </w:r>
    </w:p>
    <w:p w14:paraId="3E14E984" w14:textId="37721D67" w:rsidR="003A3C85" w:rsidRDefault="003A3C85" w:rsidP="003A3C85">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Pr>
          <w:rFonts w:eastAsia="Times New Roman" w:cs="Times New Roman"/>
          <w:i/>
          <w:iCs/>
          <w:color w:val="44546A"/>
          <w:sz w:val="18"/>
          <w:szCs w:val="18"/>
        </w:rPr>
        <w:t xml:space="preserve"> </w:t>
      </w:r>
      <w:r w:rsidR="2427D0A7" w:rsidRPr="688210C7">
        <w:rPr>
          <w:rFonts w:eastAsia="Times New Roman" w:cs="Times New Roman"/>
          <w:i/>
          <w:iCs/>
          <w:color w:val="44546A"/>
          <w:sz w:val="18"/>
          <w:szCs w:val="18"/>
        </w:rPr>
        <w:t>29</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Toxic Comments produced by the SVM Sigmoid Function Model</w:t>
      </w:r>
    </w:p>
    <w:p w14:paraId="7196D816" w14:textId="4EB97119" w:rsidR="00E96B97" w:rsidRDefault="00E96B97" w:rsidP="00120F76">
      <w:pPr>
        <w:spacing w:line="240" w:lineRule="auto"/>
        <w:ind w:firstLine="720"/>
      </w:pPr>
      <w:r>
        <w:t xml:space="preserve">The last Support Vector Machine model </w:t>
      </w:r>
      <w:r w:rsidR="00E678C3">
        <w:t xml:space="preserve">used a Polynomial kernel during </w:t>
      </w:r>
      <w:r w:rsidR="0064622A">
        <w:t>training,</w:t>
      </w:r>
      <w:r w:rsidR="00A413F6">
        <w:t xml:space="preserve"> and it produced the same</w:t>
      </w:r>
      <w:r w:rsidR="00675CFE">
        <w:t xml:space="preserve"> list of non-toxic</w:t>
      </w:r>
      <w:r w:rsidR="00A413F6">
        <w:t xml:space="preserve"> words produced by the model using an RBF kernel (Figure </w:t>
      </w:r>
      <w:r w:rsidR="000B2607">
        <w:t>30</w:t>
      </w:r>
      <w:r w:rsidR="00A413F6">
        <w:t>)</w:t>
      </w:r>
      <w:r w:rsidR="00E678C3">
        <w:t>.</w:t>
      </w:r>
      <w:r w:rsidR="00911DF2">
        <w:t xml:space="preserve"> The list of toxic features shown on Figure </w:t>
      </w:r>
      <w:r w:rsidR="000B2607">
        <w:t>31</w:t>
      </w:r>
      <w:r w:rsidR="00911DF2">
        <w:t xml:space="preserve"> </w:t>
      </w:r>
      <w:r w:rsidR="00721446">
        <w:t>demonstrate the model</w:t>
      </w:r>
      <w:r w:rsidR="00601F7C">
        <w:t>’s</w:t>
      </w:r>
      <w:r w:rsidR="00721446">
        <w:t xml:space="preserve"> </w:t>
      </w:r>
      <w:r w:rsidR="00601F7C">
        <w:t>in</w:t>
      </w:r>
      <w:r w:rsidR="00F941D5">
        <w:t xml:space="preserve">ability to identify toxic words. </w:t>
      </w:r>
      <w:r w:rsidR="00601F7C">
        <w:t>The word “yay” appears six times in the Wikipedia comments corpus</w:t>
      </w:r>
      <w:r w:rsidR="00956CC6">
        <w:t xml:space="preserve">, and it is only used twice in toxic comments. </w:t>
      </w:r>
    </w:p>
    <w:p w14:paraId="65CFEBAB" w14:textId="385BC90B" w:rsidR="008F6A96" w:rsidRDefault="008F6A96" w:rsidP="008F6A96">
      <w:pPr>
        <w:jc w:val="center"/>
      </w:pPr>
      <w:r w:rsidRPr="008F6A96">
        <w:rPr>
          <w:noProof/>
        </w:rPr>
        <w:lastRenderedPageBreak/>
        <w:drawing>
          <wp:inline distT="0" distB="0" distL="0" distR="0" wp14:anchorId="343C6E35" wp14:editId="425DB622">
            <wp:extent cx="3657600" cy="2974144"/>
            <wp:effectExtent l="12700" t="12700" r="12700" b="1079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59"/>
                    <a:stretch>
                      <a:fillRect/>
                    </a:stretch>
                  </pic:blipFill>
                  <pic:spPr>
                    <a:xfrm>
                      <a:off x="0" y="0"/>
                      <a:ext cx="3657600" cy="2974144"/>
                    </a:xfrm>
                    <a:prstGeom prst="rect">
                      <a:avLst/>
                    </a:prstGeom>
                    <a:ln w="12700">
                      <a:solidFill>
                        <a:schemeClr val="tx1"/>
                      </a:solidFill>
                    </a:ln>
                  </pic:spPr>
                </pic:pic>
              </a:graphicData>
            </a:graphic>
          </wp:inline>
        </w:drawing>
      </w:r>
    </w:p>
    <w:p w14:paraId="4184390E" w14:textId="56924800" w:rsidR="008F6A96" w:rsidRDefault="008F6A96" w:rsidP="008F6A96">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Pr>
          <w:rFonts w:eastAsia="Times New Roman" w:cs="Times New Roman"/>
          <w:i/>
          <w:iCs/>
          <w:color w:val="44546A"/>
          <w:sz w:val="18"/>
          <w:szCs w:val="18"/>
        </w:rPr>
        <w:t xml:space="preserve"> </w:t>
      </w:r>
      <w:r w:rsidR="4C2D32EC" w:rsidRPr="688210C7">
        <w:rPr>
          <w:rFonts w:eastAsia="Times New Roman" w:cs="Times New Roman"/>
          <w:i/>
          <w:iCs/>
          <w:color w:val="44546A"/>
          <w:sz w:val="18"/>
          <w:szCs w:val="18"/>
        </w:rPr>
        <w:t>30</w:t>
      </w:r>
      <w:r w:rsidR="00F57015">
        <w:rPr>
          <w:rFonts w:eastAsia="Times New Roman" w:cs="Times New Roman"/>
          <w:i/>
          <w:iCs/>
          <w:color w:val="44546A"/>
          <w:sz w:val="18"/>
          <w:szCs w:val="18"/>
        </w:rPr>
        <w:t xml:space="preserve">: </w:t>
      </w:r>
      <w:r w:rsidR="3A51EEE4" w:rsidRPr="688210C7">
        <w:rPr>
          <w:rFonts w:eastAsia="Times New Roman" w:cs="Times New Roman"/>
          <w:i/>
          <w:iCs/>
          <w:color w:val="44546A"/>
          <w:sz w:val="18"/>
          <w:szCs w:val="18"/>
        </w:rPr>
        <w:t>Most</w:t>
      </w:r>
      <w:r>
        <w:rPr>
          <w:rFonts w:eastAsia="Times New Roman" w:cs="Times New Roman"/>
          <w:i/>
          <w:iCs/>
          <w:color w:val="44546A"/>
          <w:sz w:val="18"/>
          <w:szCs w:val="18"/>
        </w:rPr>
        <w:t xml:space="preserve"> Indicative words for Non-Toxic Comments produced by the SVM Polynomial Model</w:t>
      </w:r>
    </w:p>
    <w:p w14:paraId="41F81B27" w14:textId="10972F16" w:rsidR="00BE3B1E" w:rsidRDefault="00BE3B1E" w:rsidP="008F6A96">
      <w:pPr>
        <w:jc w:val="center"/>
        <w:rPr>
          <w:rFonts w:eastAsia="Times New Roman" w:cs="Times New Roman"/>
          <w:i/>
          <w:iCs/>
          <w:color w:val="44546A"/>
          <w:sz w:val="18"/>
          <w:szCs w:val="18"/>
        </w:rPr>
      </w:pPr>
      <w:r w:rsidRPr="00BE3B1E">
        <w:rPr>
          <w:rFonts w:eastAsia="Times New Roman" w:cs="Times New Roman"/>
          <w:i/>
          <w:iCs/>
          <w:noProof/>
          <w:color w:val="44546A"/>
          <w:sz w:val="18"/>
          <w:szCs w:val="18"/>
        </w:rPr>
        <w:drawing>
          <wp:inline distT="0" distB="0" distL="0" distR="0" wp14:anchorId="12F62235" wp14:editId="4C439120">
            <wp:extent cx="3657600" cy="2743200"/>
            <wp:effectExtent l="12700" t="12700" r="12700" b="12700"/>
            <wp:docPr id="12" name="Picture 12"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60"/>
                    <a:stretch>
                      <a:fillRect/>
                    </a:stretch>
                  </pic:blipFill>
                  <pic:spPr>
                    <a:xfrm>
                      <a:off x="0" y="0"/>
                      <a:ext cx="3657600" cy="2743200"/>
                    </a:xfrm>
                    <a:prstGeom prst="rect">
                      <a:avLst/>
                    </a:prstGeom>
                    <a:ln w="12700">
                      <a:solidFill>
                        <a:schemeClr val="tx1"/>
                      </a:solidFill>
                    </a:ln>
                  </pic:spPr>
                </pic:pic>
              </a:graphicData>
            </a:graphic>
          </wp:inline>
        </w:drawing>
      </w:r>
    </w:p>
    <w:p w14:paraId="73772B84" w14:textId="6D958B7B" w:rsidR="00BE3B1E" w:rsidRPr="008F6A96" w:rsidRDefault="00BE3B1E" w:rsidP="005A776B">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Pr>
          <w:rFonts w:eastAsia="Times New Roman" w:cs="Times New Roman"/>
          <w:i/>
          <w:iCs/>
          <w:color w:val="44546A"/>
          <w:sz w:val="18"/>
          <w:szCs w:val="18"/>
        </w:rPr>
        <w:t xml:space="preserve"> </w:t>
      </w:r>
      <w:r w:rsidR="096712BA" w:rsidRPr="688210C7">
        <w:rPr>
          <w:rFonts w:eastAsia="Times New Roman" w:cs="Times New Roman"/>
          <w:i/>
          <w:iCs/>
          <w:color w:val="44546A"/>
          <w:sz w:val="18"/>
          <w:szCs w:val="18"/>
        </w:rPr>
        <w:t>31</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Toxic Comments produced by the SVM Polynomial Model</w:t>
      </w:r>
    </w:p>
    <w:p w14:paraId="25BC68EF" w14:textId="3FC5D24A" w:rsidR="00DC365B" w:rsidRDefault="00DC365B" w:rsidP="00DC365B">
      <w:pPr>
        <w:pStyle w:val="Heading1"/>
        <w:numPr>
          <w:ilvl w:val="0"/>
          <w:numId w:val="18"/>
        </w:numPr>
      </w:pPr>
      <w:r>
        <w:t>Results</w:t>
      </w:r>
    </w:p>
    <w:p w14:paraId="7639C801" w14:textId="10921F53" w:rsidR="376AA381" w:rsidRDefault="376AA381" w:rsidP="2E80D08D">
      <w:pPr>
        <w:pStyle w:val="ListParagraph"/>
        <w:numPr>
          <w:ilvl w:val="0"/>
          <w:numId w:val="22"/>
        </w:numPr>
        <w:rPr>
          <w:rFonts w:asciiTheme="majorHAnsi" w:eastAsiaTheme="majorEastAsia" w:hAnsiTheme="majorHAnsi" w:cstheme="majorBidi"/>
          <w:color w:val="000000" w:themeColor="text1"/>
          <w:szCs w:val="24"/>
        </w:rPr>
      </w:pPr>
      <w:r w:rsidRPr="0253D468">
        <w:rPr>
          <w:rFonts w:asciiTheme="majorHAnsi" w:eastAsiaTheme="majorEastAsia" w:hAnsiTheme="majorHAnsi" w:cstheme="majorBidi"/>
          <w:color w:val="000000" w:themeColor="text1"/>
        </w:rPr>
        <w:t>Topic Modeling using LDA</w:t>
      </w:r>
    </w:p>
    <w:p w14:paraId="41CFA461" w14:textId="1884F40A" w:rsidR="40BCA2B4" w:rsidRDefault="002F62E1" w:rsidP="00120F76">
      <w:pPr>
        <w:spacing w:line="240" w:lineRule="auto"/>
        <w:ind w:firstLine="720"/>
      </w:pPr>
      <w:r>
        <w:rPr>
          <w:rFonts w:eastAsia="Times New Roman" w:cs="Times New Roman"/>
        </w:rPr>
        <w:t>The t</w:t>
      </w:r>
      <w:r w:rsidR="6DFC6D9C" w:rsidRPr="7FCF946C">
        <w:rPr>
          <w:rFonts w:eastAsia="Times New Roman" w:cs="Times New Roman"/>
        </w:rPr>
        <w:t xml:space="preserve">opic number was determined by comparing the </w:t>
      </w:r>
      <w:r w:rsidR="4A8A49DC" w:rsidRPr="7FCF946C">
        <w:rPr>
          <w:rFonts w:eastAsia="Times New Roman" w:cs="Times New Roman"/>
        </w:rPr>
        <w:t xml:space="preserve">average </w:t>
      </w:r>
      <w:r w:rsidR="6DFC6D9C" w:rsidRPr="7FCF946C">
        <w:rPr>
          <w:rFonts w:eastAsia="Times New Roman" w:cs="Times New Roman"/>
        </w:rPr>
        <w:t>log-likelihood values of LDA models</w:t>
      </w:r>
      <w:r w:rsidR="090AB8AC" w:rsidRPr="7FCF946C">
        <w:rPr>
          <w:rFonts w:eastAsia="Times New Roman" w:cs="Times New Roman"/>
        </w:rPr>
        <w:t xml:space="preserve"> when performing 5-fold cross validations on the entire data set</w:t>
      </w:r>
      <w:r w:rsidR="6DFC6D9C" w:rsidRPr="7FCF946C">
        <w:rPr>
          <w:rFonts w:eastAsia="Times New Roman" w:cs="Times New Roman"/>
        </w:rPr>
        <w:t xml:space="preserve">. </w:t>
      </w:r>
      <w:r w:rsidR="40BCA2B4" w:rsidRPr="7FCF946C">
        <w:rPr>
          <w:rFonts w:eastAsia="Times New Roman" w:cs="Times New Roman"/>
        </w:rPr>
        <w:t xml:space="preserve">Figure </w:t>
      </w:r>
      <w:r w:rsidR="77569190" w:rsidRPr="7FCF946C">
        <w:rPr>
          <w:rFonts w:eastAsia="Times New Roman" w:cs="Times New Roman"/>
        </w:rPr>
        <w:t>32</w:t>
      </w:r>
      <w:r w:rsidR="40BCA2B4" w:rsidRPr="7FCF946C">
        <w:rPr>
          <w:rFonts w:eastAsia="Times New Roman" w:cs="Times New Roman"/>
        </w:rPr>
        <w:t xml:space="preserve"> below presents the model performance when using different topic numbers.</w:t>
      </w:r>
    </w:p>
    <w:p w14:paraId="50785F3F" w14:textId="7E3A338A" w:rsidR="40BCA2B4" w:rsidRDefault="40BCA2B4" w:rsidP="00120F76">
      <w:pPr>
        <w:spacing w:line="240" w:lineRule="auto"/>
        <w:ind w:firstLine="720"/>
        <w:jc w:val="center"/>
      </w:pPr>
      <w:r>
        <w:rPr>
          <w:noProof/>
        </w:rPr>
        <w:lastRenderedPageBreak/>
        <w:drawing>
          <wp:inline distT="0" distB="0" distL="0" distR="0" wp14:anchorId="00122368" wp14:editId="7A5C1C81">
            <wp:extent cx="4076700" cy="2607389"/>
            <wp:effectExtent l="0" t="0" r="0" b="0"/>
            <wp:docPr id="386733290" name="Picture 38673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076700" cy="2607389"/>
                    </a:xfrm>
                    <a:prstGeom prst="rect">
                      <a:avLst/>
                    </a:prstGeom>
                  </pic:spPr>
                </pic:pic>
              </a:graphicData>
            </a:graphic>
          </wp:inline>
        </w:drawing>
      </w:r>
    </w:p>
    <w:p w14:paraId="79269A43" w14:textId="1EB22916" w:rsidR="40BCA2B4" w:rsidRDefault="40BCA2B4" w:rsidP="00120F76">
      <w:pPr>
        <w:spacing w:line="240" w:lineRule="auto"/>
        <w:jc w:val="center"/>
      </w:pPr>
      <w:r w:rsidRPr="0253D468">
        <w:rPr>
          <w:rFonts w:eastAsia="Times New Roman" w:cs="Times New Roman"/>
          <w:i/>
          <w:iCs/>
          <w:color w:val="44546A"/>
          <w:sz w:val="18"/>
          <w:szCs w:val="18"/>
        </w:rPr>
        <w:t xml:space="preserve">Figure </w:t>
      </w:r>
      <w:r w:rsidR="76DF8948" w:rsidRPr="688210C7">
        <w:rPr>
          <w:rFonts w:eastAsia="Times New Roman" w:cs="Times New Roman"/>
          <w:i/>
          <w:iCs/>
          <w:color w:val="44546A"/>
          <w:sz w:val="18"/>
          <w:szCs w:val="18"/>
        </w:rPr>
        <w:t>32</w:t>
      </w:r>
      <w:r w:rsidRPr="0253D468">
        <w:rPr>
          <w:rFonts w:eastAsia="Times New Roman" w:cs="Times New Roman"/>
          <w:i/>
          <w:iCs/>
          <w:color w:val="44546A"/>
          <w:sz w:val="18"/>
          <w:szCs w:val="18"/>
        </w:rPr>
        <w:t xml:space="preserve">: Model </w:t>
      </w:r>
      <w:r w:rsidR="4AEABCC3" w:rsidRPr="628C7B78">
        <w:rPr>
          <w:rFonts w:eastAsia="Times New Roman" w:cs="Times New Roman"/>
          <w:i/>
          <w:iCs/>
          <w:color w:val="44546A"/>
          <w:sz w:val="18"/>
          <w:szCs w:val="18"/>
        </w:rPr>
        <w:t>p</w:t>
      </w:r>
      <w:r w:rsidRPr="628C7B78">
        <w:rPr>
          <w:rFonts w:eastAsia="Times New Roman" w:cs="Times New Roman"/>
          <w:i/>
          <w:iCs/>
          <w:color w:val="44546A"/>
          <w:sz w:val="18"/>
          <w:szCs w:val="18"/>
        </w:rPr>
        <w:t>erformance</w:t>
      </w:r>
      <w:r w:rsidRPr="0253D468">
        <w:rPr>
          <w:rFonts w:eastAsia="Times New Roman" w:cs="Times New Roman"/>
          <w:i/>
          <w:iCs/>
          <w:color w:val="44546A"/>
          <w:sz w:val="18"/>
          <w:szCs w:val="18"/>
        </w:rPr>
        <w:t xml:space="preserve"> when having different number of topics</w:t>
      </w:r>
    </w:p>
    <w:p w14:paraId="2732C37D" w14:textId="2F83478C" w:rsidR="0253D468" w:rsidRDefault="1E5229E2" w:rsidP="008B158B">
      <w:pPr>
        <w:spacing w:line="240" w:lineRule="auto"/>
        <w:ind w:firstLine="720"/>
        <w:rPr>
          <w:rFonts w:eastAsia="Times New Roman" w:cs="Times New Roman"/>
        </w:rPr>
      </w:pPr>
      <w:r w:rsidRPr="7FCF946C">
        <w:rPr>
          <w:rFonts w:eastAsia="Times New Roman" w:cs="Times New Roman"/>
        </w:rPr>
        <w:t>The best</w:t>
      </w:r>
      <w:r w:rsidR="40BCA2B4" w:rsidRPr="7FCF946C">
        <w:rPr>
          <w:rFonts w:eastAsia="Times New Roman" w:cs="Times New Roman"/>
        </w:rPr>
        <w:t xml:space="preserve"> model performance </w:t>
      </w:r>
      <w:r w:rsidR="72DDD995" w:rsidRPr="7FCF946C">
        <w:rPr>
          <w:rFonts w:eastAsia="Times New Roman" w:cs="Times New Roman"/>
        </w:rPr>
        <w:t xml:space="preserve">with the highest average result </w:t>
      </w:r>
      <w:r w:rsidR="40BCA2B4" w:rsidRPr="7FCF946C">
        <w:rPr>
          <w:rFonts w:eastAsia="Times New Roman" w:cs="Times New Roman"/>
        </w:rPr>
        <w:t xml:space="preserve">was obtained when </w:t>
      </w:r>
      <w:r w:rsidR="602D391E" w:rsidRPr="7FCF946C">
        <w:rPr>
          <w:rFonts w:eastAsia="Times New Roman" w:cs="Times New Roman"/>
        </w:rPr>
        <w:t xml:space="preserve">the </w:t>
      </w:r>
      <w:r w:rsidR="40BCA2B4" w:rsidRPr="7FCF946C">
        <w:rPr>
          <w:rFonts w:eastAsia="Times New Roman" w:cs="Times New Roman"/>
        </w:rPr>
        <w:t xml:space="preserve">topic number equals to 3. Therefore, LDA models were built to fit data into </w:t>
      </w:r>
      <w:r w:rsidR="07F34794" w:rsidRPr="7FCF946C">
        <w:rPr>
          <w:rFonts w:eastAsia="Times New Roman" w:cs="Times New Roman"/>
        </w:rPr>
        <w:t xml:space="preserve">3 </w:t>
      </w:r>
      <w:r w:rsidR="40BCA2B4" w:rsidRPr="7FCF946C">
        <w:rPr>
          <w:rFonts w:eastAsia="Times New Roman" w:cs="Times New Roman"/>
        </w:rPr>
        <w:t>topics.</w:t>
      </w:r>
    </w:p>
    <w:p w14:paraId="55632883" w14:textId="231AD525" w:rsidR="423C1D1B" w:rsidRDefault="423C1D1B" w:rsidP="008B158B">
      <w:pPr>
        <w:spacing w:line="240" w:lineRule="auto"/>
        <w:ind w:firstLine="720"/>
      </w:pPr>
      <w:r w:rsidRPr="7FCF946C">
        <w:rPr>
          <w:rFonts w:eastAsia="Times New Roman" w:cs="Times New Roman"/>
        </w:rPr>
        <w:t>Table</w:t>
      </w:r>
      <w:r w:rsidRPr="7FCF946C">
        <w:rPr>
          <w:rFonts w:eastAsia="Times New Roman" w:cs="Times New Roman"/>
          <w:i/>
          <w:iCs/>
        </w:rPr>
        <w:t xml:space="preserve"> </w:t>
      </w:r>
      <w:r w:rsidR="6B24011C" w:rsidRPr="7FCF946C">
        <w:rPr>
          <w:rFonts w:eastAsia="Times New Roman" w:cs="Times New Roman"/>
        </w:rPr>
        <w:t>5</w:t>
      </w:r>
      <w:r w:rsidRPr="7FCF946C">
        <w:rPr>
          <w:rFonts w:eastAsia="Times New Roman" w:cs="Times New Roman"/>
        </w:rPr>
        <w:t xml:space="preserve"> below summarizes the parameters and performance of the LDA models built using </w:t>
      </w:r>
      <w:r w:rsidR="0A8CC544" w:rsidRPr="7FCF946C">
        <w:rPr>
          <w:rFonts w:eastAsia="Times New Roman" w:cs="Times New Roman"/>
        </w:rPr>
        <w:t xml:space="preserve">two </w:t>
      </w:r>
      <w:r w:rsidRPr="7FCF946C">
        <w:rPr>
          <w:rFonts w:eastAsia="Times New Roman" w:cs="Times New Roman"/>
        </w:rPr>
        <w:t>document-term matrices created from different vectorizers. The second model had better performance with higher log-likelihood and lower perplexity values.</w:t>
      </w:r>
    </w:p>
    <w:p w14:paraId="572A1889" w14:textId="7FE4F4D6" w:rsidR="423C1D1B" w:rsidRDefault="342DBE68" w:rsidP="00120F76">
      <w:pPr>
        <w:spacing w:line="240" w:lineRule="auto"/>
        <w:jc w:val="center"/>
      </w:pPr>
      <w:r>
        <w:rPr>
          <w:noProof/>
        </w:rPr>
        <w:drawing>
          <wp:inline distT="0" distB="0" distL="0" distR="0" wp14:anchorId="5022F648" wp14:editId="2C237AAA">
            <wp:extent cx="4324350" cy="1018024"/>
            <wp:effectExtent l="0" t="0" r="0" b="0"/>
            <wp:docPr id="489453051" name="Picture 48945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4350" cy="1018024"/>
                    </a:xfrm>
                    <a:prstGeom prst="rect">
                      <a:avLst/>
                    </a:prstGeom>
                  </pic:spPr>
                </pic:pic>
              </a:graphicData>
            </a:graphic>
          </wp:inline>
        </w:drawing>
      </w:r>
    </w:p>
    <w:p w14:paraId="148371EB" w14:textId="1533B935" w:rsidR="00BB721C" w:rsidRDefault="00BB721C" w:rsidP="00120F76">
      <w:pPr>
        <w:spacing w:line="240" w:lineRule="auto"/>
        <w:jc w:val="center"/>
      </w:pPr>
      <w:r w:rsidRPr="56D15409">
        <w:rPr>
          <w:rFonts w:eastAsia="Times New Roman" w:cs="Times New Roman"/>
          <w:i/>
          <w:iCs/>
          <w:color w:val="44546A"/>
          <w:sz w:val="18"/>
          <w:szCs w:val="18"/>
        </w:rPr>
        <w:t xml:space="preserve">Table </w:t>
      </w:r>
      <w:r w:rsidR="2F6B162F" w:rsidRPr="688210C7">
        <w:rPr>
          <w:rFonts w:eastAsia="Times New Roman" w:cs="Times New Roman"/>
          <w:i/>
          <w:iCs/>
          <w:color w:val="44546A"/>
          <w:sz w:val="18"/>
          <w:szCs w:val="18"/>
        </w:rPr>
        <w:t>5</w:t>
      </w:r>
      <w:r w:rsidRPr="56D15409">
        <w:rPr>
          <w:rFonts w:eastAsia="Times New Roman" w:cs="Times New Roman"/>
          <w:i/>
          <w:iCs/>
          <w:color w:val="44546A"/>
          <w:sz w:val="18"/>
          <w:szCs w:val="18"/>
        </w:rPr>
        <w:t xml:space="preserve">: Summary of LDA Model </w:t>
      </w:r>
      <w:r w:rsidR="4B30B839" w:rsidRPr="628C7B78">
        <w:rPr>
          <w:rFonts w:eastAsia="Times New Roman" w:cs="Times New Roman"/>
          <w:i/>
          <w:iCs/>
          <w:color w:val="44546A"/>
          <w:sz w:val="18"/>
          <w:szCs w:val="18"/>
        </w:rPr>
        <w:t>R</w:t>
      </w:r>
      <w:r w:rsidRPr="628C7B78">
        <w:rPr>
          <w:rFonts w:eastAsia="Times New Roman" w:cs="Times New Roman"/>
          <w:i/>
          <w:iCs/>
          <w:color w:val="44546A"/>
          <w:sz w:val="18"/>
          <w:szCs w:val="18"/>
        </w:rPr>
        <w:t>esults</w:t>
      </w:r>
    </w:p>
    <w:p w14:paraId="090BF661" w14:textId="7AAAC41D" w:rsidR="423C1D1B" w:rsidRDefault="423C1D1B" w:rsidP="00120F76">
      <w:pPr>
        <w:spacing w:line="240" w:lineRule="auto"/>
        <w:ind w:firstLine="720"/>
        <w:rPr>
          <w:rFonts w:eastAsia="Times New Roman" w:cs="Times New Roman"/>
        </w:rPr>
      </w:pPr>
      <w:r w:rsidRPr="7FCF946C">
        <w:rPr>
          <w:rFonts w:eastAsia="Times New Roman" w:cs="Times New Roman"/>
        </w:rPr>
        <w:t xml:space="preserve">The Topic-Document Matrix created from the better performing model consisted of 12,720 rows and 3 columns. Each row contains the probabilities of a user comment belonging to each of the </w:t>
      </w:r>
      <w:r w:rsidR="559821F7" w:rsidRPr="7FCF946C">
        <w:rPr>
          <w:rFonts w:eastAsia="Times New Roman" w:cs="Times New Roman"/>
        </w:rPr>
        <w:t>three</w:t>
      </w:r>
      <w:r w:rsidRPr="7FCF946C">
        <w:rPr>
          <w:rFonts w:eastAsia="Times New Roman" w:cs="Times New Roman"/>
        </w:rPr>
        <w:t xml:space="preserve"> topics created by the model.</w:t>
      </w:r>
    </w:p>
    <w:p w14:paraId="320B3038" w14:textId="1EB51480" w:rsidR="2E80D08D" w:rsidRDefault="02A6A0DA" w:rsidP="00120F76">
      <w:pPr>
        <w:spacing w:line="240" w:lineRule="auto"/>
        <w:jc w:val="center"/>
        <w:rPr>
          <w:rFonts w:eastAsia="Times New Roman" w:cs="Times New Roman"/>
          <w:szCs w:val="24"/>
        </w:rPr>
      </w:pPr>
      <w:r>
        <w:rPr>
          <w:noProof/>
        </w:rPr>
        <w:drawing>
          <wp:inline distT="0" distB="0" distL="0" distR="0" wp14:anchorId="2317B473" wp14:editId="45DEDAF9">
            <wp:extent cx="2247900" cy="1306592"/>
            <wp:effectExtent l="0" t="0" r="0" b="0"/>
            <wp:docPr id="881223748" name="Picture 88122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247900" cy="1306592"/>
                    </a:xfrm>
                    <a:prstGeom prst="rect">
                      <a:avLst/>
                    </a:prstGeom>
                  </pic:spPr>
                </pic:pic>
              </a:graphicData>
            </a:graphic>
          </wp:inline>
        </w:drawing>
      </w:r>
    </w:p>
    <w:p w14:paraId="59FA0556" w14:textId="60A71D0D" w:rsidR="2A5F5DEA" w:rsidRDefault="2A5F5DEA" w:rsidP="00120F76">
      <w:pPr>
        <w:spacing w:line="240" w:lineRule="auto"/>
        <w:jc w:val="center"/>
      </w:pPr>
      <w:r w:rsidRPr="7149FFBB">
        <w:rPr>
          <w:rFonts w:eastAsia="Times New Roman" w:cs="Times New Roman"/>
          <w:i/>
          <w:iCs/>
          <w:color w:val="44546A"/>
          <w:sz w:val="18"/>
          <w:szCs w:val="18"/>
        </w:rPr>
        <w:t xml:space="preserve">Table </w:t>
      </w:r>
      <w:r w:rsidR="1F76A55E" w:rsidRPr="688210C7">
        <w:rPr>
          <w:rFonts w:eastAsia="Times New Roman" w:cs="Times New Roman"/>
          <w:i/>
          <w:iCs/>
          <w:color w:val="44546A"/>
          <w:sz w:val="18"/>
          <w:szCs w:val="18"/>
        </w:rPr>
        <w:t>6</w:t>
      </w:r>
      <w:r w:rsidRPr="7149FFBB">
        <w:rPr>
          <w:rFonts w:eastAsia="Times New Roman" w:cs="Times New Roman"/>
          <w:i/>
          <w:iCs/>
          <w:color w:val="44546A"/>
          <w:sz w:val="18"/>
          <w:szCs w:val="18"/>
        </w:rPr>
        <w:t xml:space="preserve">: First 5 Rows of the Topic-Document Matrix Generated by the </w:t>
      </w:r>
      <w:r w:rsidR="7F8DB8E0" w:rsidRPr="628C7B78">
        <w:rPr>
          <w:rFonts w:eastAsia="Times New Roman" w:cs="Times New Roman"/>
          <w:i/>
          <w:iCs/>
          <w:color w:val="44546A"/>
          <w:sz w:val="18"/>
          <w:szCs w:val="18"/>
        </w:rPr>
        <w:t>B</w:t>
      </w:r>
      <w:r w:rsidRPr="628C7B78">
        <w:rPr>
          <w:rFonts w:eastAsia="Times New Roman" w:cs="Times New Roman"/>
          <w:i/>
          <w:iCs/>
          <w:color w:val="44546A"/>
          <w:sz w:val="18"/>
          <w:szCs w:val="18"/>
        </w:rPr>
        <w:t>est</w:t>
      </w:r>
      <w:r w:rsidRPr="7149FFBB">
        <w:rPr>
          <w:rFonts w:eastAsia="Times New Roman" w:cs="Times New Roman"/>
          <w:i/>
          <w:iCs/>
          <w:color w:val="44546A"/>
          <w:sz w:val="18"/>
          <w:szCs w:val="18"/>
        </w:rPr>
        <w:t xml:space="preserve"> LDA Model</w:t>
      </w:r>
    </w:p>
    <w:p w14:paraId="37338ED2" w14:textId="648753B8" w:rsidR="0CF149C6" w:rsidRDefault="0CF149C6" w:rsidP="00120F76">
      <w:pPr>
        <w:spacing w:line="240" w:lineRule="auto"/>
        <w:ind w:firstLine="720"/>
        <w:rPr>
          <w:rFonts w:eastAsia="Times New Roman" w:cs="Times New Roman"/>
        </w:rPr>
      </w:pPr>
      <w:r w:rsidRPr="7FCF946C">
        <w:rPr>
          <w:rFonts w:eastAsia="Times New Roman" w:cs="Times New Roman"/>
        </w:rPr>
        <w:t xml:space="preserve">Table </w:t>
      </w:r>
      <w:r w:rsidR="49636CC3" w:rsidRPr="7FCF946C">
        <w:rPr>
          <w:rFonts w:eastAsia="Times New Roman" w:cs="Times New Roman"/>
        </w:rPr>
        <w:t>6</w:t>
      </w:r>
      <w:r w:rsidRPr="7FCF946C">
        <w:rPr>
          <w:rFonts w:eastAsia="Times New Roman" w:cs="Times New Roman"/>
        </w:rPr>
        <w:t xml:space="preserve"> shows the first five rows in the Topic-Document Matrix. Based on the probability values, the first</w:t>
      </w:r>
      <w:r w:rsidR="00DC35AB" w:rsidRPr="7FCF946C">
        <w:rPr>
          <w:rFonts w:eastAsia="Times New Roman" w:cs="Times New Roman"/>
        </w:rPr>
        <w:t xml:space="preserve"> comment </w:t>
      </w:r>
      <w:r w:rsidR="4509B5DA" w:rsidRPr="7FCF946C">
        <w:rPr>
          <w:rFonts w:eastAsia="Times New Roman" w:cs="Times New Roman"/>
        </w:rPr>
        <w:t>is most</w:t>
      </w:r>
      <w:r w:rsidRPr="7FCF946C">
        <w:rPr>
          <w:rFonts w:eastAsia="Times New Roman" w:cs="Times New Roman"/>
        </w:rPr>
        <w:t xml:space="preserve"> highly connected to topic </w:t>
      </w:r>
      <w:r w:rsidR="7A7BCC69" w:rsidRPr="7FCF946C">
        <w:rPr>
          <w:rFonts w:eastAsia="Times New Roman" w:cs="Times New Roman"/>
        </w:rPr>
        <w:t>0</w:t>
      </w:r>
      <w:r w:rsidRPr="7FCF946C">
        <w:rPr>
          <w:rFonts w:eastAsia="Times New Roman" w:cs="Times New Roman"/>
        </w:rPr>
        <w:t xml:space="preserve">, the second and </w:t>
      </w:r>
      <w:r w:rsidR="62A0620A" w:rsidRPr="7FCF946C">
        <w:rPr>
          <w:rFonts w:eastAsia="Times New Roman" w:cs="Times New Roman"/>
        </w:rPr>
        <w:t>third</w:t>
      </w:r>
      <w:r w:rsidRPr="7FCF946C">
        <w:rPr>
          <w:rFonts w:eastAsia="Times New Roman" w:cs="Times New Roman"/>
        </w:rPr>
        <w:t xml:space="preserve"> comments are </w:t>
      </w:r>
      <w:r w:rsidRPr="7FCF946C">
        <w:rPr>
          <w:rFonts w:eastAsia="Times New Roman" w:cs="Times New Roman"/>
        </w:rPr>
        <w:lastRenderedPageBreak/>
        <w:t xml:space="preserve">most highly connected to topic </w:t>
      </w:r>
      <w:r w:rsidR="0A1EF9EA" w:rsidRPr="7FCF946C">
        <w:rPr>
          <w:rFonts w:eastAsia="Times New Roman" w:cs="Times New Roman"/>
        </w:rPr>
        <w:t>2, and the fourth and fifth comments are mostly highly connected to topic 1</w:t>
      </w:r>
      <w:r w:rsidRPr="7FCF946C">
        <w:rPr>
          <w:rFonts w:eastAsia="Times New Roman" w:cs="Times New Roman"/>
        </w:rPr>
        <w:t>.</w:t>
      </w:r>
    </w:p>
    <w:p w14:paraId="24127C08" w14:textId="24071FC7" w:rsidR="0CF149C6" w:rsidRDefault="0CF149C6" w:rsidP="00120F76">
      <w:pPr>
        <w:spacing w:line="240" w:lineRule="auto"/>
        <w:ind w:firstLine="720"/>
      </w:pPr>
      <w:r w:rsidRPr="7149FFBB">
        <w:rPr>
          <w:rFonts w:eastAsia="Times New Roman" w:cs="Times New Roman"/>
          <w:szCs w:val="24"/>
        </w:rPr>
        <w:t xml:space="preserve">A Word-Topic Matrix was then created using the components_ attribute of </w:t>
      </w:r>
      <w:proofErr w:type="spellStart"/>
      <w:r w:rsidRPr="7149FFBB">
        <w:rPr>
          <w:rFonts w:eastAsia="Times New Roman" w:cs="Times New Roman"/>
          <w:szCs w:val="24"/>
        </w:rPr>
        <w:t>LatentDirichletAllocation</w:t>
      </w:r>
      <w:proofErr w:type="spellEnd"/>
      <w:r w:rsidRPr="7149FFBB">
        <w:rPr>
          <w:rFonts w:eastAsia="Times New Roman" w:cs="Times New Roman"/>
          <w:szCs w:val="24"/>
        </w:rPr>
        <w:t xml:space="preserve"> to show the importance of each word in the vocabulary in each of the three topics.</w:t>
      </w:r>
    </w:p>
    <w:p w14:paraId="7F393EC2" w14:textId="174B12DD" w:rsidR="5CB22E07" w:rsidRDefault="5CB22E07" w:rsidP="7149FFBB">
      <w:pPr>
        <w:jc w:val="center"/>
      </w:pPr>
      <w:r>
        <w:rPr>
          <w:noProof/>
        </w:rPr>
        <w:drawing>
          <wp:inline distT="0" distB="0" distL="0" distR="0" wp14:anchorId="4DE946D4" wp14:editId="363CB0C6">
            <wp:extent cx="5305425" cy="630019"/>
            <wp:effectExtent l="0" t="0" r="0" b="0"/>
            <wp:docPr id="1521915324" name="Picture 152191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305425" cy="630019"/>
                    </a:xfrm>
                    <a:prstGeom prst="rect">
                      <a:avLst/>
                    </a:prstGeom>
                  </pic:spPr>
                </pic:pic>
              </a:graphicData>
            </a:graphic>
          </wp:inline>
        </w:drawing>
      </w:r>
    </w:p>
    <w:p w14:paraId="2A922905" w14:textId="77B13CD6" w:rsidR="6A6E465C" w:rsidRDefault="6A6E465C" w:rsidP="7149FFBB">
      <w:pPr>
        <w:jc w:val="center"/>
      </w:pPr>
      <w:r w:rsidRPr="7149FFBB">
        <w:rPr>
          <w:rFonts w:eastAsia="Times New Roman" w:cs="Times New Roman"/>
          <w:i/>
          <w:iCs/>
          <w:color w:val="44546A"/>
          <w:sz w:val="18"/>
          <w:szCs w:val="18"/>
        </w:rPr>
        <w:t xml:space="preserve">Table </w:t>
      </w:r>
      <w:r w:rsidR="309325D1" w:rsidRPr="688210C7">
        <w:rPr>
          <w:rFonts w:eastAsia="Times New Roman" w:cs="Times New Roman"/>
          <w:i/>
          <w:iCs/>
          <w:color w:val="44546A"/>
          <w:sz w:val="18"/>
          <w:szCs w:val="18"/>
        </w:rPr>
        <w:t>7</w:t>
      </w:r>
      <w:r w:rsidRPr="7149FFBB">
        <w:rPr>
          <w:rFonts w:eastAsia="Times New Roman" w:cs="Times New Roman"/>
          <w:i/>
          <w:iCs/>
          <w:color w:val="44546A"/>
          <w:sz w:val="18"/>
          <w:szCs w:val="18"/>
        </w:rPr>
        <w:t>: First 10 Columns in Word-Topic Matrix Created from LDA Model Results</w:t>
      </w:r>
    </w:p>
    <w:p w14:paraId="1D759040" w14:textId="2FAADB5E" w:rsidR="0F5FE939" w:rsidRDefault="0F5FE939" w:rsidP="00120F76">
      <w:pPr>
        <w:spacing w:line="240" w:lineRule="auto"/>
        <w:ind w:firstLine="720"/>
        <w:rPr>
          <w:rFonts w:eastAsia="Times New Roman" w:cs="Times New Roman"/>
        </w:rPr>
      </w:pPr>
      <w:r w:rsidRPr="7FCF946C">
        <w:rPr>
          <w:rFonts w:eastAsia="Times New Roman" w:cs="Times New Roman"/>
        </w:rPr>
        <w:t xml:space="preserve">As shown in Table </w:t>
      </w:r>
      <w:r w:rsidR="73292F05" w:rsidRPr="7FCF946C">
        <w:rPr>
          <w:rFonts w:eastAsia="Times New Roman" w:cs="Times New Roman"/>
        </w:rPr>
        <w:t>7</w:t>
      </w:r>
      <w:r w:rsidRPr="7FCF946C">
        <w:rPr>
          <w:rFonts w:eastAsia="Times New Roman" w:cs="Times New Roman"/>
        </w:rPr>
        <w:t>, different words weight differently in each topic, the higher the number means the higher the level of importance. “abandoned” and “</w:t>
      </w:r>
      <w:proofErr w:type="spellStart"/>
      <w:r w:rsidRPr="7FCF946C">
        <w:rPr>
          <w:rFonts w:eastAsia="Times New Roman" w:cs="Times New Roman"/>
        </w:rPr>
        <w:t>abraham</w:t>
      </w:r>
      <w:proofErr w:type="spellEnd"/>
      <w:r w:rsidRPr="7FCF946C">
        <w:rPr>
          <w:rFonts w:eastAsia="Times New Roman" w:cs="Times New Roman"/>
        </w:rPr>
        <w:t>” have the highest weight in topic 0, “abbreviation” is important in topic 1, “abide”, “able”, “abomination” and “abortion” have very high weights in topic 2.</w:t>
      </w:r>
    </w:p>
    <w:p w14:paraId="03568EDC" w14:textId="37124724" w:rsidR="71F4521C" w:rsidRDefault="71F4521C" w:rsidP="00120F76">
      <w:pPr>
        <w:spacing w:line="240" w:lineRule="auto"/>
        <w:ind w:firstLine="720"/>
        <w:rPr>
          <w:rFonts w:eastAsia="Times New Roman" w:cs="Times New Roman"/>
        </w:rPr>
      </w:pPr>
      <w:r w:rsidRPr="7FCF946C">
        <w:rPr>
          <w:rFonts w:eastAsia="Times New Roman" w:cs="Times New Roman"/>
        </w:rPr>
        <w:t xml:space="preserve">Using the values in the Word-Topic Matrix, the top 15 words that have the highest weights in each topic were identified and summarized in Figure </w:t>
      </w:r>
      <w:r w:rsidR="27E05901" w:rsidRPr="7FCF946C">
        <w:rPr>
          <w:rFonts w:eastAsia="Times New Roman" w:cs="Times New Roman"/>
        </w:rPr>
        <w:t>33</w:t>
      </w:r>
      <w:r w:rsidRPr="7FCF946C">
        <w:rPr>
          <w:rFonts w:eastAsia="Times New Roman" w:cs="Times New Roman"/>
        </w:rPr>
        <w:t xml:space="preserve"> below.</w:t>
      </w:r>
    </w:p>
    <w:p w14:paraId="4BA7E4A2" w14:textId="022F9760" w:rsidR="6120CC16" w:rsidRDefault="6120CC16" w:rsidP="00120F76">
      <w:pPr>
        <w:spacing w:line="240" w:lineRule="auto"/>
        <w:jc w:val="center"/>
      </w:pPr>
      <w:r>
        <w:rPr>
          <w:noProof/>
        </w:rPr>
        <w:drawing>
          <wp:inline distT="0" distB="0" distL="0" distR="0" wp14:anchorId="7AF467B4" wp14:editId="79AE1151">
            <wp:extent cx="3497700" cy="2495550"/>
            <wp:effectExtent l="0" t="0" r="0" b="0"/>
            <wp:docPr id="1150946278" name="Picture 115094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497700" cy="2495550"/>
                    </a:xfrm>
                    <a:prstGeom prst="rect">
                      <a:avLst/>
                    </a:prstGeom>
                  </pic:spPr>
                </pic:pic>
              </a:graphicData>
            </a:graphic>
          </wp:inline>
        </w:drawing>
      </w:r>
    </w:p>
    <w:p w14:paraId="7B541E6E" w14:textId="260C3699" w:rsidR="237C0E90" w:rsidRDefault="237C0E90" w:rsidP="00120F76">
      <w:pPr>
        <w:spacing w:line="240" w:lineRule="auto"/>
        <w:jc w:val="center"/>
        <w:rPr>
          <w:rFonts w:eastAsia="Times New Roman" w:cs="Times New Roman"/>
          <w:i/>
          <w:color w:val="44546A"/>
          <w:sz w:val="18"/>
          <w:szCs w:val="18"/>
        </w:rPr>
      </w:pPr>
      <w:r w:rsidRPr="7149FFBB">
        <w:rPr>
          <w:rFonts w:eastAsia="Times New Roman" w:cs="Times New Roman"/>
          <w:i/>
          <w:iCs/>
          <w:color w:val="44546A"/>
          <w:sz w:val="18"/>
          <w:szCs w:val="18"/>
        </w:rPr>
        <w:t xml:space="preserve">Figure </w:t>
      </w:r>
      <w:r w:rsidR="47527940" w:rsidRPr="688210C7">
        <w:rPr>
          <w:rFonts w:eastAsia="Times New Roman" w:cs="Times New Roman"/>
          <w:i/>
          <w:iCs/>
          <w:color w:val="44546A"/>
          <w:sz w:val="18"/>
          <w:szCs w:val="18"/>
        </w:rPr>
        <w:t>33</w:t>
      </w:r>
      <w:r w:rsidRPr="7149FFBB">
        <w:rPr>
          <w:rFonts w:eastAsia="Times New Roman" w:cs="Times New Roman"/>
          <w:i/>
          <w:iCs/>
          <w:color w:val="44546A"/>
          <w:sz w:val="18"/>
          <w:szCs w:val="18"/>
        </w:rPr>
        <w:t>: Top 15 Words in Each Topic</w:t>
      </w:r>
    </w:p>
    <w:p w14:paraId="4A1BFE5E" w14:textId="7F5A938B" w:rsidR="31293144" w:rsidRDefault="31293144" w:rsidP="00120F76">
      <w:pPr>
        <w:spacing w:line="240" w:lineRule="auto"/>
        <w:ind w:firstLine="720"/>
        <w:rPr>
          <w:rFonts w:eastAsia="Times New Roman" w:cs="Times New Roman"/>
        </w:rPr>
      </w:pPr>
      <w:r w:rsidRPr="3B0F6147">
        <w:rPr>
          <w:rFonts w:eastAsia="Times New Roman" w:cs="Times New Roman"/>
          <w:szCs w:val="24"/>
        </w:rPr>
        <w:t xml:space="preserve">In topic 0, </w:t>
      </w:r>
      <w:r w:rsidR="2EB63BE7" w:rsidRPr="3B0F6147">
        <w:rPr>
          <w:rFonts w:eastAsia="Times New Roman" w:cs="Times New Roman"/>
          <w:szCs w:val="24"/>
        </w:rPr>
        <w:t xml:space="preserve">there are many </w:t>
      </w:r>
      <w:r w:rsidRPr="3B0F6147">
        <w:rPr>
          <w:rFonts w:eastAsia="Times New Roman" w:cs="Times New Roman"/>
          <w:szCs w:val="24"/>
        </w:rPr>
        <w:t xml:space="preserve">words that </w:t>
      </w:r>
      <w:r w:rsidR="2EB63BE7" w:rsidRPr="3B0F6147">
        <w:rPr>
          <w:rFonts w:eastAsia="Times New Roman" w:cs="Times New Roman"/>
          <w:szCs w:val="24"/>
        </w:rPr>
        <w:t>are directly</w:t>
      </w:r>
      <w:r w:rsidRPr="3B0F6147">
        <w:rPr>
          <w:rFonts w:eastAsia="Times New Roman" w:cs="Times New Roman"/>
          <w:szCs w:val="24"/>
        </w:rPr>
        <w:t xml:space="preserve"> toxic</w:t>
      </w:r>
      <w:r w:rsidR="2EB63BE7" w:rsidRPr="3B0F6147">
        <w:rPr>
          <w:rFonts w:eastAsia="Times New Roman" w:cs="Times New Roman"/>
          <w:szCs w:val="24"/>
        </w:rPr>
        <w:t xml:space="preserve">, such as </w:t>
      </w:r>
      <w:r w:rsidRPr="3B0F6147">
        <w:rPr>
          <w:rFonts w:eastAsia="Times New Roman" w:cs="Times New Roman"/>
          <w:szCs w:val="24"/>
        </w:rPr>
        <w:t>“die”, “loser” and “bad</w:t>
      </w:r>
      <w:r w:rsidR="2EB63BE7" w:rsidRPr="3B0F6147">
        <w:rPr>
          <w:rFonts w:eastAsia="Times New Roman" w:cs="Times New Roman"/>
          <w:szCs w:val="24"/>
        </w:rPr>
        <w:t xml:space="preserve">”. Additionally, there are </w:t>
      </w:r>
      <w:r w:rsidRPr="3B0F6147">
        <w:rPr>
          <w:rFonts w:eastAsia="Times New Roman" w:cs="Times New Roman"/>
          <w:szCs w:val="24"/>
        </w:rPr>
        <w:t xml:space="preserve">also </w:t>
      </w:r>
      <w:r w:rsidR="2EB63BE7" w:rsidRPr="3B0F6147">
        <w:rPr>
          <w:rFonts w:eastAsia="Times New Roman" w:cs="Times New Roman"/>
          <w:szCs w:val="24"/>
        </w:rPr>
        <w:t xml:space="preserve">words like </w:t>
      </w:r>
      <w:r w:rsidRPr="3B0F6147">
        <w:rPr>
          <w:rFonts w:eastAsia="Times New Roman" w:cs="Times New Roman"/>
          <w:szCs w:val="24"/>
        </w:rPr>
        <w:t>“gay”, “</w:t>
      </w:r>
      <w:proofErr w:type="spellStart"/>
      <w:r w:rsidRPr="3B0F6147">
        <w:rPr>
          <w:rFonts w:eastAsia="Times New Roman" w:cs="Times New Roman"/>
          <w:szCs w:val="24"/>
        </w:rPr>
        <w:t>jew</w:t>
      </w:r>
      <w:proofErr w:type="spellEnd"/>
      <w:r w:rsidRPr="3B0F6147">
        <w:rPr>
          <w:rFonts w:eastAsia="Times New Roman" w:cs="Times New Roman"/>
          <w:szCs w:val="24"/>
        </w:rPr>
        <w:t>”, “</w:t>
      </w:r>
      <w:proofErr w:type="spellStart"/>
      <w:r w:rsidRPr="3B0F6147">
        <w:rPr>
          <w:rFonts w:eastAsia="Times New Roman" w:cs="Times New Roman"/>
          <w:szCs w:val="24"/>
        </w:rPr>
        <w:t>hitler</w:t>
      </w:r>
      <w:proofErr w:type="spellEnd"/>
      <w:r w:rsidRPr="3B0F6147">
        <w:rPr>
          <w:rFonts w:eastAsia="Times New Roman" w:cs="Times New Roman"/>
          <w:szCs w:val="24"/>
        </w:rPr>
        <w:t>”, “china” and “white</w:t>
      </w:r>
      <w:r w:rsidR="2EB63BE7" w:rsidRPr="3B0F6147">
        <w:rPr>
          <w:rFonts w:eastAsia="Times New Roman" w:cs="Times New Roman"/>
          <w:szCs w:val="24"/>
        </w:rPr>
        <w:t xml:space="preserve">” which </w:t>
      </w:r>
      <w:r w:rsidRPr="3B0F6147">
        <w:rPr>
          <w:rFonts w:eastAsia="Times New Roman" w:cs="Times New Roman"/>
          <w:szCs w:val="24"/>
        </w:rPr>
        <w:t xml:space="preserve">suggest </w:t>
      </w:r>
      <w:r w:rsidR="2EB63BE7" w:rsidRPr="3B0F6147">
        <w:rPr>
          <w:rFonts w:eastAsia="Times New Roman" w:cs="Times New Roman"/>
          <w:szCs w:val="24"/>
        </w:rPr>
        <w:t xml:space="preserve">that </w:t>
      </w:r>
      <w:r w:rsidRPr="3B0F6147">
        <w:rPr>
          <w:rFonts w:eastAsia="Times New Roman" w:cs="Times New Roman"/>
          <w:szCs w:val="24"/>
        </w:rPr>
        <w:t>topic 0 is mostly likely about identity hate.</w:t>
      </w:r>
      <w:r w:rsidRPr="20827C12">
        <w:rPr>
          <w:rFonts w:eastAsia="Times New Roman" w:cs="Times New Roman"/>
        </w:rPr>
        <w:t xml:space="preserve"> In topic 1, the words that reflect toxicity type are “pig”, “wanker” and “moron”, which are all frequently used words </w:t>
      </w:r>
      <w:r w:rsidR="2CE4B4D5" w:rsidRPr="20827C12">
        <w:rPr>
          <w:rFonts w:eastAsia="Times New Roman" w:cs="Times New Roman"/>
        </w:rPr>
        <w:t>in insults</w:t>
      </w:r>
      <w:r w:rsidRPr="20827C12">
        <w:rPr>
          <w:rFonts w:eastAsia="Times New Roman" w:cs="Times New Roman"/>
        </w:rPr>
        <w:t xml:space="preserve">. </w:t>
      </w:r>
      <w:r w:rsidR="50A44706" w:rsidRPr="3B0F6147">
        <w:rPr>
          <w:rFonts w:eastAsia="Times New Roman" w:cs="Times New Roman"/>
          <w:szCs w:val="24"/>
        </w:rPr>
        <w:t xml:space="preserve">The last topic is most likely non-toxic. </w:t>
      </w:r>
      <w:r w:rsidR="32E8B93B" w:rsidRPr="20827C12">
        <w:rPr>
          <w:rFonts w:eastAsia="Times New Roman" w:cs="Times New Roman"/>
          <w:szCs w:val="24"/>
        </w:rPr>
        <w:t xml:space="preserve">Even though it includes words like </w:t>
      </w:r>
      <w:r w:rsidR="50A44706" w:rsidRPr="3B0F6147">
        <w:rPr>
          <w:rFonts w:eastAsia="Times New Roman" w:cs="Times New Roman"/>
          <w:szCs w:val="24"/>
        </w:rPr>
        <w:t>“</w:t>
      </w:r>
      <w:r w:rsidR="32E8B93B" w:rsidRPr="20827C12">
        <w:rPr>
          <w:rFonts w:eastAsia="Times New Roman" w:cs="Times New Roman"/>
          <w:szCs w:val="24"/>
        </w:rPr>
        <w:t>hate</w:t>
      </w:r>
      <w:r w:rsidR="50A44706" w:rsidRPr="3B0F6147">
        <w:rPr>
          <w:rFonts w:eastAsia="Times New Roman" w:cs="Times New Roman"/>
          <w:szCs w:val="24"/>
        </w:rPr>
        <w:t>”</w:t>
      </w:r>
      <w:r w:rsidR="32E8B93B" w:rsidRPr="20827C12">
        <w:rPr>
          <w:rFonts w:eastAsia="Times New Roman" w:cs="Times New Roman"/>
          <w:szCs w:val="24"/>
        </w:rPr>
        <w:t xml:space="preserve"> and </w:t>
      </w:r>
      <w:r w:rsidR="50A44706" w:rsidRPr="3B0F6147">
        <w:rPr>
          <w:rFonts w:eastAsia="Times New Roman" w:cs="Times New Roman"/>
          <w:szCs w:val="24"/>
        </w:rPr>
        <w:t>“</w:t>
      </w:r>
      <w:r w:rsidR="32E8B93B" w:rsidRPr="20827C12">
        <w:rPr>
          <w:rFonts w:eastAsia="Times New Roman" w:cs="Times New Roman"/>
          <w:szCs w:val="24"/>
        </w:rPr>
        <w:t>vandalism</w:t>
      </w:r>
      <w:r w:rsidR="50A44706" w:rsidRPr="3B0F6147">
        <w:rPr>
          <w:rFonts w:eastAsia="Times New Roman" w:cs="Times New Roman"/>
          <w:szCs w:val="24"/>
        </w:rPr>
        <w:t>”,</w:t>
      </w:r>
      <w:r w:rsidR="32E8B93B" w:rsidRPr="20827C12">
        <w:rPr>
          <w:rFonts w:eastAsia="Times New Roman" w:cs="Times New Roman"/>
          <w:szCs w:val="24"/>
        </w:rPr>
        <w:t xml:space="preserve"> they may have different meanings depending on context.</w:t>
      </w:r>
    </w:p>
    <w:p w14:paraId="0E1D4F96" w14:textId="576AC27D" w:rsidR="04C8BA8D" w:rsidRDefault="04C8BA8D" w:rsidP="00120F76">
      <w:pPr>
        <w:spacing w:line="240" w:lineRule="auto"/>
        <w:ind w:firstLine="720"/>
        <w:rPr>
          <w:rFonts w:eastAsia="Times New Roman" w:cs="Times New Roman"/>
          <w:szCs w:val="24"/>
        </w:rPr>
      </w:pPr>
      <w:r w:rsidRPr="5A10CD62">
        <w:rPr>
          <w:rFonts w:eastAsia="Times New Roman" w:cs="Times New Roman"/>
          <w:szCs w:val="24"/>
        </w:rPr>
        <w:t xml:space="preserve">In addition, </w:t>
      </w:r>
      <w:proofErr w:type="spellStart"/>
      <w:r w:rsidRPr="5A10CD62">
        <w:rPr>
          <w:rFonts w:eastAsia="Times New Roman" w:cs="Times New Roman"/>
          <w:szCs w:val="24"/>
        </w:rPr>
        <w:t>Intertopic</w:t>
      </w:r>
      <w:proofErr w:type="spellEnd"/>
      <w:r w:rsidRPr="5A10CD62">
        <w:rPr>
          <w:rFonts w:eastAsia="Times New Roman" w:cs="Times New Roman"/>
          <w:szCs w:val="24"/>
        </w:rPr>
        <w:t xml:space="preserve"> Distance Map was created using </w:t>
      </w:r>
      <w:proofErr w:type="spellStart"/>
      <w:r w:rsidRPr="5A10CD62">
        <w:rPr>
          <w:rFonts w:eastAsia="Times New Roman" w:cs="Times New Roman"/>
          <w:szCs w:val="24"/>
        </w:rPr>
        <w:t>LDAvis</w:t>
      </w:r>
      <w:proofErr w:type="spellEnd"/>
      <w:r w:rsidRPr="5A10CD62">
        <w:rPr>
          <w:rFonts w:eastAsia="Times New Roman" w:cs="Times New Roman"/>
          <w:szCs w:val="24"/>
        </w:rPr>
        <w:t xml:space="preserve"> imported from </w:t>
      </w:r>
      <w:proofErr w:type="spellStart"/>
      <w:r w:rsidRPr="5A10CD62">
        <w:rPr>
          <w:rFonts w:eastAsia="Times New Roman" w:cs="Times New Roman"/>
          <w:szCs w:val="24"/>
        </w:rPr>
        <w:t>pyLDAvis.sklearn</w:t>
      </w:r>
      <w:proofErr w:type="spellEnd"/>
      <w:r w:rsidRPr="5A10CD62">
        <w:rPr>
          <w:rFonts w:eastAsia="Times New Roman" w:cs="Times New Roman"/>
          <w:szCs w:val="24"/>
        </w:rPr>
        <w:t xml:space="preserve"> to show how topics relate to each other. The top 30 most relevant words for </w:t>
      </w:r>
      <w:r w:rsidRPr="5A10CD62">
        <w:rPr>
          <w:rFonts w:eastAsia="Times New Roman" w:cs="Times New Roman"/>
          <w:szCs w:val="24"/>
        </w:rPr>
        <w:lastRenderedPageBreak/>
        <w:t xml:space="preserve">each topic can also be generated and reviewed at the same time. The words of a topic are ranked in decreasing order according to their topic-specific probability </w:t>
      </w:r>
      <w:r w:rsidR="53D5C3D5" w:rsidRPr="5A10CD62">
        <w:rPr>
          <w:rFonts w:eastAsia="Times New Roman" w:cs="Times New Roman"/>
          <w:szCs w:val="24"/>
        </w:rPr>
        <w:t xml:space="preserve">when </w:t>
      </w:r>
      <w:r w:rsidRPr="5A10CD62">
        <w:rPr>
          <w:rFonts w:eastAsia="Times New Roman" w:cs="Times New Roman"/>
          <w:szCs w:val="24"/>
        </w:rPr>
        <w:t xml:space="preserve">λ </w:t>
      </w:r>
      <w:r w:rsidR="35616A47" w:rsidRPr="5A10CD62">
        <w:rPr>
          <w:rFonts w:eastAsia="Times New Roman" w:cs="Times New Roman"/>
          <w:szCs w:val="24"/>
        </w:rPr>
        <w:t>value is set to</w:t>
      </w:r>
      <w:r w:rsidRPr="5A10CD62">
        <w:rPr>
          <w:rFonts w:eastAsia="Times New Roman" w:cs="Times New Roman"/>
          <w:szCs w:val="24"/>
        </w:rPr>
        <w:t xml:space="preserve"> </w:t>
      </w:r>
      <w:r w:rsidR="5A31830B" w:rsidRPr="5A10CD62">
        <w:rPr>
          <w:rFonts w:eastAsia="Times New Roman" w:cs="Times New Roman"/>
          <w:szCs w:val="24"/>
        </w:rPr>
        <w:t>one</w:t>
      </w:r>
      <w:r w:rsidRPr="5A10CD62">
        <w:rPr>
          <w:rStyle w:val="FootnoteReference"/>
          <w:rFonts w:eastAsia="Times New Roman" w:cs="Times New Roman"/>
          <w:szCs w:val="24"/>
        </w:rPr>
        <w:footnoteReference w:id="4"/>
      </w:r>
      <w:r w:rsidRPr="5A10CD62">
        <w:rPr>
          <w:rFonts w:eastAsia="Times New Roman" w:cs="Times New Roman"/>
          <w:szCs w:val="24"/>
        </w:rPr>
        <w:t xml:space="preserve">. </w:t>
      </w:r>
    </w:p>
    <w:p w14:paraId="52363292" w14:textId="11E3FF76" w:rsidR="04C8BA8D" w:rsidRDefault="04C8BA8D" w:rsidP="00120F76">
      <w:pPr>
        <w:spacing w:line="240" w:lineRule="auto"/>
        <w:ind w:firstLine="720"/>
        <w:rPr>
          <w:rFonts w:eastAsia="Times New Roman" w:cs="Times New Roman"/>
        </w:rPr>
      </w:pPr>
      <w:r w:rsidRPr="7FCF946C">
        <w:rPr>
          <w:rFonts w:eastAsia="Times New Roman" w:cs="Times New Roman"/>
        </w:rPr>
        <w:t xml:space="preserve">Figure </w:t>
      </w:r>
      <w:r w:rsidR="00C256AF" w:rsidRPr="7FCF946C">
        <w:rPr>
          <w:rFonts w:eastAsia="Times New Roman" w:cs="Times New Roman"/>
        </w:rPr>
        <w:t>34</w:t>
      </w:r>
      <w:r w:rsidRPr="7FCF946C">
        <w:rPr>
          <w:rFonts w:eastAsia="Times New Roman" w:cs="Times New Roman"/>
        </w:rPr>
        <w:t xml:space="preserve"> shows the top words used in the topic that have the highest number of words</w:t>
      </w:r>
      <w:r w:rsidR="379F1D73" w:rsidRPr="7FCF946C">
        <w:rPr>
          <w:rFonts w:eastAsia="Times New Roman" w:cs="Times New Roman"/>
        </w:rPr>
        <w:t xml:space="preserve"> that</w:t>
      </w:r>
      <w:r w:rsidRPr="7FCF946C">
        <w:rPr>
          <w:rFonts w:eastAsia="Times New Roman" w:cs="Times New Roman"/>
        </w:rPr>
        <w:t xml:space="preserve"> </w:t>
      </w:r>
      <w:r w:rsidR="59E95B45" w:rsidRPr="7FCF946C">
        <w:rPr>
          <w:rFonts w:eastAsia="Times New Roman" w:cs="Times New Roman"/>
        </w:rPr>
        <w:t>are direct</w:t>
      </w:r>
      <w:r w:rsidR="008B158B">
        <w:rPr>
          <w:rFonts w:eastAsia="Times New Roman" w:cs="Times New Roman"/>
        </w:rPr>
        <w:t>ly</w:t>
      </w:r>
      <w:r w:rsidR="59E95B45" w:rsidRPr="7FCF946C">
        <w:rPr>
          <w:rFonts w:eastAsia="Times New Roman" w:cs="Times New Roman"/>
        </w:rPr>
        <w:t xml:space="preserve"> toxic</w:t>
      </w:r>
      <w:r w:rsidRPr="7FCF946C">
        <w:rPr>
          <w:rFonts w:eastAsia="Times New Roman" w:cs="Times New Roman"/>
        </w:rPr>
        <w:t xml:space="preserve">. </w:t>
      </w:r>
      <w:r w:rsidR="418ED99C" w:rsidRPr="7FCF946C">
        <w:rPr>
          <w:rFonts w:eastAsia="Times New Roman" w:cs="Times New Roman"/>
        </w:rPr>
        <w:t xml:space="preserve">The topic number assigned to each topic by </w:t>
      </w:r>
      <w:proofErr w:type="spellStart"/>
      <w:r w:rsidR="418ED99C" w:rsidRPr="7FCF946C">
        <w:rPr>
          <w:rFonts w:eastAsia="Times New Roman" w:cs="Times New Roman"/>
        </w:rPr>
        <w:t>LDAvis</w:t>
      </w:r>
      <w:proofErr w:type="spellEnd"/>
      <w:r w:rsidR="418ED99C" w:rsidRPr="7FCF946C">
        <w:rPr>
          <w:rFonts w:eastAsia="Times New Roman" w:cs="Times New Roman"/>
        </w:rPr>
        <w:t xml:space="preserve"> is different than the topic number assigned by </w:t>
      </w:r>
      <w:proofErr w:type="spellStart"/>
      <w:r w:rsidR="418ED99C" w:rsidRPr="7FCF946C">
        <w:rPr>
          <w:rFonts w:eastAsia="Times New Roman" w:cs="Times New Roman"/>
        </w:rPr>
        <w:t>LatentDirichletAllocation</w:t>
      </w:r>
      <w:proofErr w:type="spellEnd"/>
      <w:r w:rsidR="418ED99C" w:rsidRPr="7FCF946C">
        <w:rPr>
          <w:rFonts w:eastAsia="Times New Roman" w:cs="Times New Roman"/>
        </w:rPr>
        <w:t>.</w:t>
      </w:r>
    </w:p>
    <w:p w14:paraId="6CE39BC3" w14:textId="77777777" w:rsidR="00120F76" w:rsidRDefault="7E0A7EA5" w:rsidP="00120F76">
      <w:pPr>
        <w:spacing w:line="240" w:lineRule="auto"/>
        <w:jc w:val="center"/>
      </w:pPr>
      <w:r>
        <w:rPr>
          <w:noProof/>
        </w:rPr>
        <w:drawing>
          <wp:inline distT="0" distB="0" distL="0" distR="0" wp14:anchorId="7150C38D" wp14:editId="51980F5B">
            <wp:extent cx="5448302" cy="3178175"/>
            <wp:effectExtent l="0" t="0" r="0" b="0"/>
            <wp:docPr id="1549910518" name="Picture 154991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910518"/>
                    <pic:cNvPicPr/>
                  </pic:nvPicPr>
                  <pic:blipFill>
                    <a:blip r:embed="rId66">
                      <a:extLst>
                        <a:ext uri="{28A0092B-C50C-407E-A947-70E740481C1C}">
                          <a14:useLocalDpi xmlns:a14="http://schemas.microsoft.com/office/drawing/2010/main" val="0"/>
                        </a:ext>
                      </a:extLst>
                    </a:blip>
                    <a:stretch>
                      <a:fillRect/>
                    </a:stretch>
                  </pic:blipFill>
                  <pic:spPr>
                    <a:xfrm>
                      <a:off x="0" y="0"/>
                      <a:ext cx="5448302" cy="3178175"/>
                    </a:xfrm>
                    <a:prstGeom prst="rect">
                      <a:avLst/>
                    </a:prstGeom>
                  </pic:spPr>
                </pic:pic>
              </a:graphicData>
            </a:graphic>
          </wp:inline>
        </w:drawing>
      </w:r>
      <w:r>
        <w:tab/>
      </w:r>
    </w:p>
    <w:p w14:paraId="238DC619" w14:textId="77ED7D0F" w:rsidR="04C8BA8D" w:rsidRDefault="11037C19" w:rsidP="00120F76">
      <w:pPr>
        <w:spacing w:line="240" w:lineRule="auto"/>
        <w:jc w:val="center"/>
        <w:rPr>
          <w:rFonts w:eastAsia="Times New Roman" w:cs="Times New Roman"/>
        </w:rPr>
      </w:pPr>
      <w:r w:rsidRPr="7FCF946C">
        <w:rPr>
          <w:rFonts w:eastAsia="Times New Roman" w:cs="Times New Roman"/>
          <w:i/>
          <w:iCs/>
          <w:color w:val="44546A"/>
          <w:sz w:val="18"/>
          <w:szCs w:val="18"/>
        </w:rPr>
        <w:t>Figure</w:t>
      </w:r>
      <w:r w:rsidR="698C3F54" w:rsidRPr="7FCF946C">
        <w:rPr>
          <w:rFonts w:eastAsia="Times New Roman" w:cs="Times New Roman"/>
          <w:i/>
          <w:iCs/>
          <w:color w:val="44546A"/>
          <w:sz w:val="18"/>
          <w:szCs w:val="18"/>
        </w:rPr>
        <w:t xml:space="preserve"> </w:t>
      </w:r>
      <w:r w:rsidR="6D1128FA" w:rsidRPr="7FCF946C">
        <w:rPr>
          <w:rFonts w:eastAsia="Times New Roman" w:cs="Times New Roman"/>
          <w:i/>
          <w:iCs/>
          <w:color w:val="44546A"/>
          <w:sz w:val="18"/>
          <w:szCs w:val="18"/>
        </w:rPr>
        <w:t>34</w:t>
      </w:r>
      <w:r w:rsidRPr="7FCF946C">
        <w:rPr>
          <w:rFonts w:eastAsia="Times New Roman" w:cs="Times New Roman"/>
          <w:i/>
          <w:iCs/>
          <w:color w:val="44546A"/>
          <w:sz w:val="18"/>
          <w:szCs w:val="18"/>
        </w:rPr>
        <w:t xml:space="preserve">: </w:t>
      </w:r>
      <w:proofErr w:type="spellStart"/>
      <w:r w:rsidRPr="7FCF946C">
        <w:rPr>
          <w:rFonts w:eastAsia="Times New Roman" w:cs="Times New Roman"/>
          <w:i/>
          <w:iCs/>
          <w:color w:val="44546A"/>
          <w:sz w:val="18"/>
          <w:szCs w:val="18"/>
        </w:rPr>
        <w:t>Intertopic</w:t>
      </w:r>
      <w:proofErr w:type="spellEnd"/>
      <w:r w:rsidRPr="7FCF946C">
        <w:rPr>
          <w:rFonts w:eastAsia="Times New Roman" w:cs="Times New Roman"/>
          <w:i/>
          <w:iCs/>
          <w:color w:val="44546A"/>
          <w:sz w:val="18"/>
          <w:szCs w:val="18"/>
        </w:rPr>
        <w:t xml:space="preserve"> Distance Map and Top 30 Words fo</w:t>
      </w:r>
      <w:r w:rsidR="7055EEB1" w:rsidRPr="7FCF946C">
        <w:rPr>
          <w:rFonts w:eastAsia="Times New Roman" w:cs="Times New Roman"/>
          <w:i/>
          <w:iCs/>
          <w:color w:val="44546A"/>
          <w:sz w:val="18"/>
          <w:szCs w:val="18"/>
        </w:rPr>
        <w:t>r One of the Topics</w:t>
      </w:r>
    </w:p>
    <w:p w14:paraId="79A14A7C" w14:textId="1AAA937A" w:rsidR="04C8BA8D" w:rsidRDefault="04C8BA8D" w:rsidP="00120F76">
      <w:pPr>
        <w:spacing w:line="240" w:lineRule="auto"/>
        <w:ind w:firstLine="720"/>
        <w:rPr>
          <w:rFonts w:eastAsia="Times New Roman" w:cs="Times New Roman"/>
        </w:rPr>
      </w:pPr>
      <w:r>
        <w:t>Th</w:t>
      </w:r>
      <w:r w:rsidR="4716D027">
        <w:t xml:space="preserve">is list of words confirmed the findings </w:t>
      </w:r>
      <w:r w:rsidR="4E6892D9">
        <w:t xml:space="preserve">obtained </w:t>
      </w:r>
      <w:r w:rsidR="4716D027">
        <w:t>from</w:t>
      </w:r>
      <w:r w:rsidR="791FA413">
        <w:t xml:space="preserve"> </w:t>
      </w:r>
      <w:r w:rsidR="76271A3E">
        <w:t>s</w:t>
      </w:r>
      <w:r w:rsidR="5E5E2524">
        <w:t>cikit-learn</w:t>
      </w:r>
      <w:r w:rsidR="4716D027">
        <w:t xml:space="preserve"> </w:t>
      </w:r>
      <w:proofErr w:type="spellStart"/>
      <w:r w:rsidR="4716D027" w:rsidRPr="7FCF946C">
        <w:rPr>
          <w:rFonts w:eastAsia="Times New Roman" w:cs="Times New Roman"/>
        </w:rPr>
        <w:t>LatentDirichletAllocation</w:t>
      </w:r>
      <w:proofErr w:type="spellEnd"/>
      <w:r w:rsidR="4716D027" w:rsidRPr="7FCF946C">
        <w:rPr>
          <w:rFonts w:eastAsia="Times New Roman" w:cs="Times New Roman"/>
        </w:rPr>
        <w:t xml:space="preserve"> that one of the topic</w:t>
      </w:r>
      <w:r w:rsidR="089D5C47" w:rsidRPr="7FCF946C">
        <w:rPr>
          <w:rFonts w:eastAsia="Times New Roman" w:cs="Times New Roman"/>
        </w:rPr>
        <w:t>s</w:t>
      </w:r>
      <w:r w:rsidR="4716D027" w:rsidRPr="7FCF946C">
        <w:rPr>
          <w:rFonts w:eastAsia="Times New Roman" w:cs="Times New Roman"/>
        </w:rPr>
        <w:t xml:space="preserve"> is </w:t>
      </w:r>
      <w:r w:rsidR="1D4E5969" w:rsidRPr="7FCF946C">
        <w:rPr>
          <w:rFonts w:eastAsia="Times New Roman" w:cs="Times New Roman"/>
        </w:rPr>
        <w:t>most likely</w:t>
      </w:r>
      <w:r w:rsidR="4716D027" w:rsidRPr="7FCF946C">
        <w:rPr>
          <w:rFonts w:eastAsia="Times New Roman" w:cs="Times New Roman"/>
        </w:rPr>
        <w:t xml:space="preserve"> about identity hate. </w:t>
      </w:r>
      <w:r w:rsidR="3EED02E8" w:rsidRPr="7FCF946C">
        <w:rPr>
          <w:rFonts w:eastAsia="Times New Roman" w:cs="Times New Roman"/>
        </w:rPr>
        <w:t xml:space="preserve">Additionally, this topic is </w:t>
      </w:r>
      <w:r w:rsidR="428F269F" w:rsidRPr="7FCF946C">
        <w:rPr>
          <w:rFonts w:eastAsia="Times New Roman" w:cs="Times New Roman"/>
        </w:rPr>
        <w:t>the least</w:t>
      </w:r>
      <w:r w:rsidR="3EED02E8" w:rsidRPr="7FCF946C">
        <w:rPr>
          <w:rFonts w:eastAsia="Times New Roman" w:cs="Times New Roman"/>
        </w:rPr>
        <w:t xml:space="preserve"> frequent in the </w:t>
      </w:r>
      <w:r w:rsidR="3B02C4AE" w:rsidRPr="7FCF946C">
        <w:rPr>
          <w:rFonts w:eastAsia="Times New Roman" w:cs="Times New Roman"/>
        </w:rPr>
        <w:t>entire</w:t>
      </w:r>
      <w:r w:rsidR="3EED02E8" w:rsidRPr="7FCF946C">
        <w:rPr>
          <w:rFonts w:eastAsia="Times New Roman" w:cs="Times New Roman"/>
        </w:rPr>
        <w:t xml:space="preserve"> </w:t>
      </w:r>
      <w:r w:rsidR="3B02C4AE" w:rsidRPr="7FCF946C">
        <w:rPr>
          <w:rFonts w:eastAsia="Times New Roman" w:cs="Times New Roman"/>
        </w:rPr>
        <w:t xml:space="preserve">data </w:t>
      </w:r>
      <w:r w:rsidR="3EED02E8" w:rsidRPr="7FCF946C">
        <w:rPr>
          <w:rFonts w:eastAsia="Times New Roman" w:cs="Times New Roman"/>
        </w:rPr>
        <w:t xml:space="preserve">and all three topics are not very similar </w:t>
      </w:r>
      <w:r w:rsidR="6C60B065" w:rsidRPr="7FCF946C">
        <w:rPr>
          <w:rFonts w:eastAsia="Times New Roman" w:cs="Times New Roman"/>
        </w:rPr>
        <w:t>to</w:t>
      </w:r>
      <w:r w:rsidR="3EED02E8" w:rsidRPr="7FCF946C">
        <w:rPr>
          <w:rFonts w:eastAsia="Times New Roman" w:cs="Times New Roman"/>
        </w:rPr>
        <w:t xml:space="preserve"> each other </w:t>
      </w:r>
      <w:r w:rsidR="14ACAC82" w:rsidRPr="7FCF946C">
        <w:rPr>
          <w:rFonts w:eastAsia="Times New Roman" w:cs="Times New Roman"/>
        </w:rPr>
        <w:t xml:space="preserve">based on </w:t>
      </w:r>
      <w:r w:rsidR="3EED02E8" w:rsidRPr="7FCF946C">
        <w:rPr>
          <w:rFonts w:eastAsia="Times New Roman" w:cs="Times New Roman"/>
        </w:rPr>
        <w:t xml:space="preserve">the distance observed </w:t>
      </w:r>
      <w:r w:rsidR="2A8E8902" w:rsidRPr="7FCF946C">
        <w:rPr>
          <w:rFonts w:eastAsia="Times New Roman" w:cs="Times New Roman"/>
        </w:rPr>
        <w:t>on the left si</w:t>
      </w:r>
      <w:r w:rsidR="4BB322FE" w:rsidRPr="7FCF946C">
        <w:rPr>
          <w:rFonts w:eastAsia="Times New Roman" w:cs="Times New Roman"/>
        </w:rPr>
        <w:t>d</w:t>
      </w:r>
      <w:r w:rsidR="2A8E8902" w:rsidRPr="7FCF946C">
        <w:rPr>
          <w:rFonts w:eastAsia="Times New Roman" w:cs="Times New Roman"/>
        </w:rPr>
        <w:t xml:space="preserve">e of </w:t>
      </w:r>
      <w:r w:rsidR="008B158B">
        <w:rPr>
          <w:rFonts w:eastAsia="Times New Roman" w:cs="Times New Roman"/>
        </w:rPr>
        <w:t>F</w:t>
      </w:r>
      <w:r w:rsidR="2A8E8902" w:rsidRPr="7FCF946C">
        <w:rPr>
          <w:rFonts w:eastAsia="Times New Roman" w:cs="Times New Roman"/>
        </w:rPr>
        <w:t xml:space="preserve">igure </w:t>
      </w:r>
      <w:r w:rsidR="71F5EB8D" w:rsidRPr="7FCF946C">
        <w:rPr>
          <w:rFonts w:eastAsia="Times New Roman" w:cs="Times New Roman"/>
        </w:rPr>
        <w:t>34</w:t>
      </w:r>
      <w:r w:rsidR="2A8E8902" w:rsidRPr="7FCF946C">
        <w:rPr>
          <w:rFonts w:eastAsia="Times New Roman" w:cs="Times New Roman"/>
        </w:rPr>
        <w:t>.</w:t>
      </w:r>
    </w:p>
    <w:p w14:paraId="6DB78097" w14:textId="07A247B2" w:rsidR="0F404148" w:rsidRDefault="0F404148" w:rsidP="00120F76">
      <w:pPr>
        <w:spacing w:line="240" w:lineRule="auto"/>
        <w:ind w:firstLine="720"/>
        <w:rPr>
          <w:rFonts w:eastAsia="Times New Roman" w:cs="Times New Roman"/>
        </w:rPr>
      </w:pPr>
      <w:r w:rsidRPr="628C7B78">
        <w:rPr>
          <w:rFonts w:eastAsia="Times New Roman" w:cs="Times New Roman"/>
        </w:rPr>
        <w:t xml:space="preserve">In all, </w:t>
      </w:r>
      <w:r w:rsidR="63C81686" w:rsidRPr="628C7B78">
        <w:rPr>
          <w:rFonts w:eastAsia="Times New Roman" w:cs="Times New Roman"/>
        </w:rPr>
        <w:t xml:space="preserve">results of the LDA models indicate that the data set </w:t>
      </w:r>
      <w:r w:rsidR="555D45E5" w:rsidRPr="628C7B78">
        <w:rPr>
          <w:rFonts w:eastAsia="Times New Roman" w:cs="Times New Roman"/>
        </w:rPr>
        <w:t>includes non-toxic comments with no specific topic</w:t>
      </w:r>
      <w:r w:rsidR="0A49CF16" w:rsidRPr="628C7B78">
        <w:rPr>
          <w:rFonts w:eastAsia="Times New Roman" w:cs="Times New Roman"/>
        </w:rPr>
        <w:t xml:space="preserve"> meanings</w:t>
      </w:r>
      <w:r w:rsidR="555D45E5" w:rsidRPr="628C7B78">
        <w:rPr>
          <w:rFonts w:eastAsia="Times New Roman" w:cs="Times New Roman"/>
        </w:rPr>
        <w:t xml:space="preserve">, and toxic comments </w:t>
      </w:r>
      <w:r w:rsidR="3C2FC099" w:rsidRPr="628C7B78">
        <w:rPr>
          <w:rFonts w:eastAsia="Times New Roman" w:cs="Times New Roman"/>
        </w:rPr>
        <w:t>consisting of</w:t>
      </w:r>
      <w:r w:rsidR="555D45E5" w:rsidRPr="628C7B78">
        <w:rPr>
          <w:rFonts w:eastAsia="Times New Roman" w:cs="Times New Roman"/>
        </w:rPr>
        <w:t xml:space="preserve"> insult</w:t>
      </w:r>
      <w:r w:rsidR="364D5C57" w:rsidRPr="628C7B78">
        <w:rPr>
          <w:rFonts w:eastAsia="Times New Roman" w:cs="Times New Roman"/>
        </w:rPr>
        <w:t>s</w:t>
      </w:r>
      <w:r w:rsidR="555D45E5" w:rsidRPr="628C7B78">
        <w:rPr>
          <w:rFonts w:eastAsia="Times New Roman" w:cs="Times New Roman"/>
        </w:rPr>
        <w:t xml:space="preserve"> and identity hate.</w:t>
      </w:r>
      <w:r w:rsidR="48530439" w:rsidRPr="628C7B78">
        <w:rPr>
          <w:rFonts w:eastAsia="Times New Roman" w:cs="Times New Roman"/>
        </w:rPr>
        <w:t xml:space="preserve"> The three topics can also be defined as non-toxic, toxic, and severe toxic based on the words used in each topic that reflect the level and strength of toxicity.</w:t>
      </w:r>
    </w:p>
    <w:p w14:paraId="421BF81D" w14:textId="1584FB33" w:rsidR="7980B378" w:rsidRDefault="49A884D6" w:rsidP="00120F76">
      <w:pPr>
        <w:pStyle w:val="ListParagraph"/>
        <w:numPr>
          <w:ilvl w:val="0"/>
          <w:numId w:val="22"/>
        </w:numPr>
        <w:spacing w:line="240" w:lineRule="auto"/>
        <w:rPr>
          <w:rFonts w:asciiTheme="majorHAnsi" w:eastAsiaTheme="majorEastAsia" w:hAnsiTheme="majorHAnsi" w:cstheme="majorBidi"/>
          <w:color w:val="404040" w:themeColor="text1" w:themeTint="BF"/>
        </w:rPr>
      </w:pPr>
      <w:r w:rsidRPr="3260D453">
        <w:rPr>
          <w:rFonts w:asciiTheme="majorHAnsi" w:eastAsiaTheme="majorEastAsia" w:hAnsiTheme="majorHAnsi" w:cstheme="majorBidi"/>
          <w:color w:val="000000" w:themeColor="text1"/>
        </w:rPr>
        <w:t>K-means Clustering</w:t>
      </w:r>
    </w:p>
    <w:p w14:paraId="58F3F611" w14:textId="2AB6F392" w:rsidR="7980B378" w:rsidRDefault="43C3CA5A" w:rsidP="00120F76">
      <w:pPr>
        <w:spacing w:line="240" w:lineRule="auto"/>
        <w:ind w:firstLine="720"/>
        <w:rPr>
          <w:rFonts w:eastAsia="Times New Roman" w:cs="Times New Roman"/>
          <w:szCs w:val="24"/>
        </w:rPr>
      </w:pPr>
      <w:r w:rsidRPr="688210C7">
        <w:rPr>
          <w:rFonts w:eastAsia="Times New Roman" w:cs="Times New Roman"/>
          <w:szCs w:val="24"/>
        </w:rPr>
        <w:t xml:space="preserve">As previously mentioned, </w:t>
      </w:r>
      <w:proofErr w:type="spellStart"/>
      <w:r w:rsidRPr="688210C7">
        <w:rPr>
          <w:rFonts w:eastAsia="Times New Roman" w:cs="Times New Roman"/>
          <w:szCs w:val="24"/>
        </w:rPr>
        <w:t>KElbowVisualizer</w:t>
      </w:r>
      <w:proofErr w:type="spellEnd"/>
      <w:r w:rsidRPr="688210C7">
        <w:rPr>
          <w:rFonts w:eastAsia="Times New Roman" w:cs="Times New Roman"/>
          <w:szCs w:val="24"/>
        </w:rPr>
        <w:t xml:space="preserve"> concluded the vectorized comments</w:t>
      </w:r>
      <w:r w:rsidR="0D25122E" w:rsidRPr="688210C7">
        <w:rPr>
          <w:rFonts w:eastAsia="Times New Roman" w:cs="Times New Roman"/>
          <w:szCs w:val="24"/>
        </w:rPr>
        <w:t xml:space="preserve"> with the Social Group Features,</w:t>
      </w:r>
      <w:r w:rsidRPr="688210C7">
        <w:rPr>
          <w:rFonts w:eastAsia="Times New Roman" w:cs="Times New Roman"/>
          <w:szCs w:val="24"/>
        </w:rPr>
        <w:t xml:space="preserve"> resulting from CV3, CV4 and CV7</w:t>
      </w:r>
      <w:r w:rsidR="1DDC9388" w:rsidRPr="688210C7">
        <w:rPr>
          <w:rFonts w:eastAsia="Times New Roman" w:cs="Times New Roman"/>
          <w:szCs w:val="24"/>
        </w:rPr>
        <w:t>,</w:t>
      </w:r>
      <w:r w:rsidRPr="688210C7">
        <w:rPr>
          <w:rFonts w:eastAsia="Times New Roman" w:cs="Times New Roman"/>
          <w:szCs w:val="24"/>
        </w:rPr>
        <w:t xml:space="preserve"> required three optimal clusters.</w:t>
      </w:r>
      <w:r w:rsidR="37739DB8" w:rsidRPr="688210C7">
        <w:rPr>
          <w:rFonts w:eastAsia="Times New Roman" w:cs="Times New Roman"/>
          <w:szCs w:val="24"/>
        </w:rPr>
        <w:t xml:space="preserve"> When removing these features, CV4 was the only vectorizer that fell within this trend.</w:t>
      </w:r>
      <w:r w:rsidRPr="688210C7">
        <w:rPr>
          <w:rFonts w:eastAsia="Times New Roman" w:cs="Times New Roman"/>
          <w:szCs w:val="24"/>
        </w:rPr>
        <w:t xml:space="preserve"> </w:t>
      </w:r>
      <w:r w:rsidR="0FDB47CB" w:rsidRPr="688210C7">
        <w:rPr>
          <w:rFonts w:eastAsia="Times New Roman" w:cs="Times New Roman"/>
          <w:szCs w:val="24"/>
        </w:rPr>
        <w:t xml:space="preserve">Despite the optimal number of clusters </w:t>
      </w:r>
      <w:r w:rsidRPr="688210C7">
        <w:rPr>
          <w:rFonts w:eastAsia="Times New Roman" w:cs="Times New Roman"/>
          <w:szCs w:val="24"/>
        </w:rPr>
        <w:t>not align</w:t>
      </w:r>
      <w:r w:rsidR="3CD1CFD8" w:rsidRPr="688210C7">
        <w:rPr>
          <w:rFonts w:eastAsia="Times New Roman" w:cs="Times New Roman"/>
          <w:szCs w:val="24"/>
        </w:rPr>
        <w:t>ing</w:t>
      </w:r>
      <w:r w:rsidRPr="688210C7">
        <w:rPr>
          <w:rFonts w:eastAsia="Times New Roman" w:cs="Times New Roman"/>
          <w:szCs w:val="24"/>
        </w:rPr>
        <w:t xml:space="preserve"> with the two categories of labels, non-toxic and toxic, they were explored further to determine if subsets of toxicity were uncovered through </w:t>
      </w:r>
      <w:proofErr w:type="spellStart"/>
      <w:r w:rsidRPr="688210C7">
        <w:rPr>
          <w:rFonts w:eastAsia="Times New Roman" w:cs="Times New Roman"/>
          <w:szCs w:val="24"/>
        </w:rPr>
        <w:t>KMeans</w:t>
      </w:r>
      <w:proofErr w:type="spellEnd"/>
      <w:r w:rsidRPr="688210C7">
        <w:rPr>
          <w:rFonts w:eastAsia="Times New Roman" w:cs="Times New Roman"/>
          <w:szCs w:val="24"/>
        </w:rPr>
        <w:t>.</w:t>
      </w:r>
      <w:r w:rsidR="0493810B" w:rsidRPr="688210C7">
        <w:rPr>
          <w:rFonts w:eastAsia="Times New Roman" w:cs="Times New Roman"/>
          <w:szCs w:val="24"/>
        </w:rPr>
        <w:t xml:space="preserve"> </w:t>
      </w:r>
      <w:r w:rsidRPr="688210C7">
        <w:rPr>
          <w:rFonts w:eastAsia="Times New Roman" w:cs="Times New Roman"/>
          <w:szCs w:val="24"/>
        </w:rPr>
        <w:t>Figure 35 illustrates the point of inflection, supporting a cluster size of three, and its respective distribution of comments over the three clusters</w:t>
      </w:r>
      <w:r w:rsidR="63FBCC7F" w:rsidRPr="688210C7">
        <w:rPr>
          <w:rFonts w:eastAsia="Times New Roman" w:cs="Times New Roman"/>
          <w:szCs w:val="24"/>
        </w:rPr>
        <w:t xml:space="preserve">. Figure 36 illustrates the same information for the dataset that had the Social Group Features removed. </w:t>
      </w:r>
      <w:r w:rsidR="551DA368" w:rsidRPr="688210C7">
        <w:rPr>
          <w:rFonts w:eastAsia="Times New Roman" w:cs="Times New Roman"/>
          <w:szCs w:val="24"/>
        </w:rPr>
        <w:t xml:space="preserve">Both figures show that </w:t>
      </w:r>
      <w:r w:rsidR="07F68FB8" w:rsidRPr="688210C7">
        <w:rPr>
          <w:rFonts w:eastAsia="Times New Roman" w:cs="Times New Roman"/>
          <w:szCs w:val="24"/>
        </w:rPr>
        <w:lastRenderedPageBreak/>
        <w:t>despite</w:t>
      </w:r>
      <w:r w:rsidR="551DA368" w:rsidRPr="688210C7">
        <w:rPr>
          <w:rFonts w:eastAsia="Times New Roman" w:cs="Times New Roman"/>
          <w:szCs w:val="24"/>
        </w:rPr>
        <w:t xml:space="preserve"> three optimal clusters being identified, there is a dominating cluster that encompasses </w:t>
      </w:r>
      <w:r w:rsidR="4A6C7F33" w:rsidRPr="688210C7">
        <w:rPr>
          <w:rFonts w:eastAsia="Times New Roman" w:cs="Times New Roman"/>
          <w:szCs w:val="24"/>
        </w:rPr>
        <w:t>most of</w:t>
      </w:r>
      <w:r w:rsidR="551DA368" w:rsidRPr="688210C7">
        <w:rPr>
          <w:rFonts w:eastAsia="Times New Roman" w:cs="Times New Roman"/>
          <w:szCs w:val="24"/>
        </w:rPr>
        <w:t xml:space="preserve"> the comments. At best, CV7</w:t>
      </w:r>
      <w:r w:rsidR="2E868161" w:rsidRPr="688210C7">
        <w:rPr>
          <w:rFonts w:eastAsia="Times New Roman" w:cs="Times New Roman"/>
          <w:szCs w:val="24"/>
        </w:rPr>
        <w:t xml:space="preserve"> in Figure 35</w:t>
      </w:r>
      <w:r w:rsidR="551DA368" w:rsidRPr="688210C7">
        <w:rPr>
          <w:rFonts w:eastAsia="Times New Roman" w:cs="Times New Roman"/>
          <w:szCs w:val="24"/>
        </w:rPr>
        <w:t xml:space="preserve"> shows the </w:t>
      </w:r>
      <w:r w:rsidR="7FDAF79C" w:rsidRPr="688210C7">
        <w:rPr>
          <w:rFonts w:eastAsia="Times New Roman" w:cs="Times New Roman"/>
          <w:szCs w:val="24"/>
        </w:rPr>
        <w:t xml:space="preserve">highest distribution of comments for each </w:t>
      </w:r>
      <w:r w:rsidR="39065C93" w:rsidRPr="688210C7">
        <w:rPr>
          <w:rFonts w:eastAsia="Times New Roman" w:cs="Times New Roman"/>
          <w:szCs w:val="24"/>
        </w:rPr>
        <w:t>cluster</w:t>
      </w:r>
      <w:r w:rsidR="67C60414" w:rsidRPr="688210C7">
        <w:rPr>
          <w:rFonts w:eastAsia="Times New Roman" w:cs="Times New Roman"/>
          <w:szCs w:val="24"/>
        </w:rPr>
        <w:t>, indicating that this may have the most content to justify trends within each cluster.</w:t>
      </w:r>
    </w:p>
    <w:p w14:paraId="1113FC91" w14:textId="4E83C36C" w:rsidR="7980B378" w:rsidRDefault="43C3CA5A" w:rsidP="00120F76">
      <w:pPr>
        <w:spacing w:line="240" w:lineRule="auto"/>
        <w:jc w:val="center"/>
      </w:pPr>
      <w:r>
        <w:rPr>
          <w:noProof/>
        </w:rPr>
        <w:drawing>
          <wp:inline distT="0" distB="0" distL="0" distR="0" wp14:anchorId="118C8B55" wp14:editId="42A20AA3">
            <wp:extent cx="5418666" cy="2743200"/>
            <wp:effectExtent l="12700" t="12700" r="12700" b="12700"/>
            <wp:docPr id="516263470" name="Picture 51626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18666" cy="2743200"/>
                    </a:xfrm>
                    <a:prstGeom prst="rect">
                      <a:avLst/>
                    </a:prstGeom>
                    <a:ln w="12700">
                      <a:solidFill>
                        <a:schemeClr val="tx1"/>
                      </a:solidFill>
                      <a:prstDash val="solid"/>
                    </a:ln>
                  </pic:spPr>
                </pic:pic>
              </a:graphicData>
            </a:graphic>
          </wp:inline>
        </w:drawing>
      </w:r>
    </w:p>
    <w:p w14:paraId="77677CB8" w14:textId="0928CFC4" w:rsidR="3260D453" w:rsidRDefault="43C3CA5A"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35: Distribution of Comment</w:t>
      </w:r>
      <w:r w:rsidR="26F0D030" w:rsidRPr="688210C7">
        <w:rPr>
          <w:rFonts w:eastAsia="Times New Roman" w:cs="Times New Roman"/>
          <w:i/>
          <w:iCs/>
          <w:color w:val="44546A"/>
          <w:sz w:val="18"/>
          <w:szCs w:val="18"/>
        </w:rPr>
        <w:t xml:space="preserve"> Counts by Cluster- with Social Group Features</w:t>
      </w:r>
    </w:p>
    <w:p w14:paraId="18379A58" w14:textId="02986896" w:rsidR="3260D453" w:rsidRDefault="11ACE358" w:rsidP="00120F76">
      <w:pPr>
        <w:spacing w:line="240" w:lineRule="auto"/>
        <w:jc w:val="center"/>
      </w:pPr>
      <w:r>
        <w:rPr>
          <w:noProof/>
        </w:rPr>
        <w:drawing>
          <wp:inline distT="0" distB="0" distL="0" distR="0" wp14:anchorId="5E1AE6C5" wp14:editId="311CB4FD">
            <wp:extent cx="2593805" cy="3854571"/>
            <wp:effectExtent l="12700" t="12700" r="10160" b="6350"/>
            <wp:docPr id="286436711" name="Picture 28643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1336" cy="3865763"/>
                    </a:xfrm>
                    <a:prstGeom prst="rect">
                      <a:avLst/>
                    </a:prstGeom>
                    <a:ln w="12700">
                      <a:solidFill>
                        <a:schemeClr val="tx1"/>
                      </a:solidFill>
                      <a:prstDash val="solid"/>
                    </a:ln>
                  </pic:spPr>
                </pic:pic>
              </a:graphicData>
            </a:graphic>
          </wp:inline>
        </w:drawing>
      </w:r>
    </w:p>
    <w:p w14:paraId="746443B4" w14:textId="355829FF" w:rsidR="688210C7" w:rsidRPr="00120F76" w:rsidRDefault="11ACE358"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36: Distribution of Comment Counts by Cluster- without Social Group Features</w:t>
      </w:r>
    </w:p>
    <w:p w14:paraId="2E19EB8A" w14:textId="35798B1F" w:rsidR="0873917C" w:rsidRDefault="0873917C" w:rsidP="00120F76">
      <w:pPr>
        <w:spacing w:line="240" w:lineRule="auto"/>
        <w:ind w:firstLine="720"/>
        <w:rPr>
          <w:rFonts w:eastAsia="Times New Roman" w:cs="Times New Roman"/>
        </w:rPr>
      </w:pPr>
      <w:r w:rsidRPr="7FCF946C">
        <w:rPr>
          <w:rFonts w:eastAsia="Times New Roman" w:cs="Times New Roman"/>
        </w:rPr>
        <w:lastRenderedPageBreak/>
        <w:t>Figure 37 illustrates the cluster centroi</w:t>
      </w:r>
      <w:r w:rsidR="3D85B1A4" w:rsidRPr="7FCF946C">
        <w:rPr>
          <w:rFonts w:eastAsia="Times New Roman" w:cs="Times New Roman"/>
        </w:rPr>
        <w:t xml:space="preserve">ds for the datasets that maintained the Social Group </w:t>
      </w:r>
      <w:r w:rsidR="606C72E4" w:rsidRPr="7FCF946C">
        <w:rPr>
          <w:rFonts w:eastAsia="Times New Roman" w:cs="Times New Roman"/>
        </w:rPr>
        <w:t xml:space="preserve">Features. Even though the centroids are meant to show the </w:t>
      </w:r>
      <w:r w:rsidR="02E46B7B" w:rsidRPr="7FCF946C">
        <w:rPr>
          <w:rFonts w:eastAsia="Times New Roman" w:cs="Times New Roman"/>
        </w:rPr>
        <w:t xml:space="preserve">average attributes used to group comments together, its vagueness as it pertains to toxicity prompted the generation of </w:t>
      </w:r>
      <w:r w:rsidR="6322A881" w:rsidRPr="7FCF946C">
        <w:rPr>
          <w:rFonts w:eastAsia="Times New Roman" w:cs="Times New Roman"/>
        </w:rPr>
        <w:t>word clouds</w:t>
      </w:r>
      <w:r w:rsidR="02E46B7B" w:rsidRPr="7FCF946C">
        <w:rPr>
          <w:rFonts w:eastAsia="Times New Roman" w:cs="Times New Roman"/>
        </w:rPr>
        <w:t xml:space="preserve"> for the comments in eac</w:t>
      </w:r>
      <w:r w:rsidR="33F2EC9B" w:rsidRPr="7FCF946C">
        <w:rPr>
          <w:rFonts w:eastAsia="Times New Roman" w:cs="Times New Roman"/>
        </w:rPr>
        <w:t xml:space="preserve">h cluster. </w:t>
      </w:r>
      <w:r w:rsidR="19373CDA" w:rsidRPr="7FCF946C">
        <w:rPr>
          <w:rFonts w:eastAsia="Times New Roman" w:cs="Times New Roman"/>
        </w:rPr>
        <w:t xml:space="preserve">It is worth noting that the word clouds are based on the actual text in the comments and not the vectorized features, making it easier to decipher what the possible </w:t>
      </w:r>
      <w:r w:rsidR="39E389F7" w:rsidRPr="7FCF946C">
        <w:rPr>
          <w:rFonts w:eastAsia="Times New Roman" w:cs="Times New Roman"/>
        </w:rPr>
        <w:t>topic</w:t>
      </w:r>
      <w:r w:rsidR="19373CDA" w:rsidRPr="7FCF946C">
        <w:rPr>
          <w:rFonts w:eastAsia="Times New Roman" w:cs="Times New Roman"/>
        </w:rPr>
        <w:t xml:space="preserve"> for each cluster is.</w:t>
      </w:r>
      <w:r w:rsidR="74D80E61" w:rsidRPr="7FCF946C">
        <w:rPr>
          <w:rFonts w:eastAsia="Times New Roman" w:cs="Times New Roman"/>
        </w:rPr>
        <w:t xml:space="preserve"> </w:t>
      </w:r>
      <w:r w:rsidR="21CE966F" w:rsidRPr="7FCF946C">
        <w:rPr>
          <w:rFonts w:eastAsia="Times New Roman" w:cs="Times New Roman"/>
        </w:rPr>
        <w:t>With words like “aids”, “fag”, “die”, “wanker” and “</w:t>
      </w:r>
      <w:r w:rsidR="5527AC93" w:rsidRPr="7FCF946C">
        <w:rPr>
          <w:rFonts w:eastAsia="Times New Roman" w:cs="Times New Roman"/>
        </w:rPr>
        <w:t>pig”</w:t>
      </w:r>
      <w:r w:rsidR="21CE966F" w:rsidRPr="7FCF946C">
        <w:rPr>
          <w:rFonts w:eastAsia="Times New Roman" w:cs="Times New Roman"/>
        </w:rPr>
        <w:t xml:space="preserve">, </w:t>
      </w:r>
      <w:r w:rsidR="507A2033" w:rsidRPr="7FCF946C">
        <w:rPr>
          <w:rFonts w:eastAsia="Times New Roman" w:cs="Times New Roman"/>
        </w:rPr>
        <w:t xml:space="preserve">the </w:t>
      </w:r>
      <w:r w:rsidR="74D80E61" w:rsidRPr="7FCF946C">
        <w:rPr>
          <w:rFonts w:eastAsia="Times New Roman" w:cs="Times New Roman"/>
        </w:rPr>
        <w:t xml:space="preserve">word clouds helped illustrate that the largest cluster in all three vectorizers </w:t>
      </w:r>
      <w:r w:rsidR="6DC88393" w:rsidRPr="7FCF946C">
        <w:rPr>
          <w:rFonts w:eastAsia="Times New Roman" w:cs="Times New Roman"/>
        </w:rPr>
        <w:t>was</w:t>
      </w:r>
      <w:r w:rsidR="74D80E61" w:rsidRPr="7FCF946C">
        <w:rPr>
          <w:rFonts w:eastAsia="Times New Roman" w:cs="Times New Roman"/>
        </w:rPr>
        <w:t xml:space="preserve"> comprised of toxic comments</w:t>
      </w:r>
      <w:r w:rsidR="68314CF1" w:rsidRPr="7FCF946C">
        <w:rPr>
          <w:rFonts w:eastAsia="Times New Roman" w:cs="Times New Roman"/>
        </w:rPr>
        <w:t xml:space="preserve"> with homophobic sentiments</w:t>
      </w:r>
      <w:r w:rsidR="74D80E61" w:rsidRPr="7FCF946C">
        <w:rPr>
          <w:rFonts w:eastAsia="Times New Roman" w:cs="Times New Roman"/>
        </w:rPr>
        <w:t xml:space="preserve">. </w:t>
      </w:r>
      <w:r w:rsidR="34C6B0FE" w:rsidRPr="7FCF946C">
        <w:rPr>
          <w:rFonts w:eastAsia="Times New Roman" w:cs="Times New Roman"/>
        </w:rPr>
        <w:t>Given the higher counts of comments across the three clusters in CV4 and CV7, cluster 2 in both mode</w:t>
      </w:r>
      <w:r w:rsidR="239C85FC" w:rsidRPr="7FCF946C">
        <w:rPr>
          <w:rFonts w:eastAsia="Times New Roman" w:cs="Times New Roman"/>
        </w:rPr>
        <w:t xml:space="preserve">ls appear to focus on defensive language against toxicity, </w:t>
      </w:r>
      <w:r w:rsidR="20705757" w:rsidRPr="7FCF946C">
        <w:rPr>
          <w:rFonts w:eastAsia="Times New Roman" w:cs="Times New Roman"/>
        </w:rPr>
        <w:t xml:space="preserve">while the remaining cluster appears to represent non-toxic language. </w:t>
      </w:r>
      <w:r w:rsidR="562039BE" w:rsidRPr="7FCF946C">
        <w:rPr>
          <w:rFonts w:eastAsia="Times New Roman" w:cs="Times New Roman"/>
        </w:rPr>
        <w:t xml:space="preserve">Words like “stop”, “blocked”, “help” and </w:t>
      </w:r>
      <w:r w:rsidR="00E01538">
        <w:rPr>
          <w:rFonts w:eastAsia="Times New Roman" w:cs="Times New Roman"/>
        </w:rPr>
        <w:t xml:space="preserve">the </w:t>
      </w:r>
      <w:r w:rsidR="562039BE" w:rsidRPr="7FCF946C">
        <w:rPr>
          <w:rFonts w:eastAsia="Times New Roman" w:cs="Times New Roman"/>
        </w:rPr>
        <w:t xml:space="preserve">bigram “please help” </w:t>
      </w:r>
      <w:r w:rsidR="5582777F" w:rsidRPr="7FCF946C">
        <w:rPr>
          <w:rFonts w:eastAsia="Times New Roman" w:cs="Times New Roman"/>
        </w:rPr>
        <w:t xml:space="preserve">in cluster 2 </w:t>
      </w:r>
      <w:r w:rsidR="562039BE" w:rsidRPr="7FCF946C">
        <w:rPr>
          <w:rFonts w:eastAsia="Times New Roman" w:cs="Times New Roman"/>
        </w:rPr>
        <w:t>support th</w:t>
      </w:r>
      <w:r w:rsidR="217AFB26" w:rsidRPr="7FCF946C">
        <w:rPr>
          <w:rFonts w:eastAsia="Times New Roman" w:cs="Times New Roman"/>
        </w:rPr>
        <w:t>e notion that this language is being posted on behalf of a victim or a user attempting to dissuade an aggressor.</w:t>
      </w:r>
      <w:r w:rsidR="4D95A743" w:rsidRPr="7FCF946C">
        <w:rPr>
          <w:rFonts w:eastAsia="Times New Roman" w:cs="Times New Roman"/>
        </w:rPr>
        <w:t xml:space="preserve"> Figure 38 shows that the topic trends discussed were not significantly impacted by the Social Group Features removal.</w:t>
      </w:r>
      <w:r w:rsidR="02A7C76C" w:rsidRPr="7FCF946C">
        <w:rPr>
          <w:rFonts w:eastAsia="Times New Roman" w:cs="Times New Roman"/>
        </w:rPr>
        <w:t xml:space="preserve"> The only discernable difference was the content within the</w:t>
      </w:r>
      <w:r w:rsidR="483044C5" w:rsidRPr="7FCF946C">
        <w:rPr>
          <w:rFonts w:eastAsia="Times New Roman" w:cs="Times New Roman"/>
        </w:rPr>
        <w:t xml:space="preserve"> cluster that represents non-toxic comments. With words like “</w:t>
      </w:r>
      <w:r w:rsidR="47AC12A3" w:rsidRPr="7FCF946C">
        <w:rPr>
          <w:rFonts w:eastAsia="Times New Roman" w:cs="Times New Roman"/>
        </w:rPr>
        <w:t>page”, “</w:t>
      </w:r>
      <w:r w:rsidR="00E01538" w:rsidRPr="7FCF946C">
        <w:rPr>
          <w:rFonts w:eastAsia="Times New Roman" w:cs="Times New Roman"/>
        </w:rPr>
        <w:t>Wikipedia</w:t>
      </w:r>
      <w:r w:rsidR="47AC12A3" w:rsidRPr="7FCF946C">
        <w:rPr>
          <w:rFonts w:eastAsia="Times New Roman" w:cs="Times New Roman"/>
        </w:rPr>
        <w:t xml:space="preserve">” and “article”, it is evident </w:t>
      </w:r>
      <w:proofErr w:type="spellStart"/>
      <w:r w:rsidR="47AC12A3" w:rsidRPr="7FCF946C">
        <w:rPr>
          <w:rFonts w:eastAsia="Times New Roman" w:cs="Times New Roman"/>
        </w:rPr>
        <w:t>KMeans</w:t>
      </w:r>
      <w:proofErr w:type="spellEnd"/>
      <w:r w:rsidR="47AC12A3" w:rsidRPr="7FCF946C">
        <w:rPr>
          <w:rFonts w:eastAsia="Times New Roman" w:cs="Times New Roman"/>
        </w:rPr>
        <w:t xml:space="preserve"> predominantly clustered comments regarding the online platform as non-toxic.</w:t>
      </w:r>
    </w:p>
    <w:p w14:paraId="768429BF" w14:textId="7629E994" w:rsidR="0873917C" w:rsidRDefault="7B306BAB" w:rsidP="688210C7">
      <w:pPr>
        <w:jc w:val="center"/>
      </w:pPr>
      <w:r>
        <w:rPr>
          <w:noProof/>
        </w:rPr>
        <w:drawing>
          <wp:inline distT="0" distB="0" distL="0" distR="0" wp14:anchorId="5BE8E76C" wp14:editId="4F06FD43">
            <wp:extent cx="2223897" cy="2377440"/>
            <wp:effectExtent l="12700" t="12700" r="12700" b="12700"/>
            <wp:docPr id="1998418583" name="Picture 199841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23897" cy="2377440"/>
                    </a:xfrm>
                    <a:prstGeom prst="rect">
                      <a:avLst/>
                    </a:prstGeom>
                    <a:ln w="12700">
                      <a:solidFill>
                        <a:schemeClr val="tx1"/>
                      </a:solidFill>
                      <a:prstDash val="solid"/>
                    </a:ln>
                  </pic:spPr>
                </pic:pic>
              </a:graphicData>
            </a:graphic>
          </wp:inline>
        </w:drawing>
      </w:r>
      <w:r>
        <w:rPr>
          <w:noProof/>
        </w:rPr>
        <w:drawing>
          <wp:inline distT="0" distB="0" distL="0" distR="0" wp14:anchorId="7DEC0CF3" wp14:editId="2CD70825">
            <wp:extent cx="2248662" cy="2377440"/>
            <wp:effectExtent l="12700" t="12700" r="12700" b="12700"/>
            <wp:docPr id="336321375" name="Picture 33632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8662" cy="2377440"/>
                    </a:xfrm>
                    <a:prstGeom prst="rect">
                      <a:avLst/>
                    </a:prstGeom>
                    <a:ln w="12700">
                      <a:solidFill>
                        <a:schemeClr val="tx1"/>
                      </a:solidFill>
                      <a:prstDash val="solid"/>
                    </a:ln>
                  </pic:spPr>
                </pic:pic>
              </a:graphicData>
            </a:graphic>
          </wp:inline>
        </w:drawing>
      </w:r>
      <w:r w:rsidR="0AB76BBA">
        <w:rPr>
          <w:noProof/>
        </w:rPr>
        <w:drawing>
          <wp:inline distT="0" distB="0" distL="0" distR="0" wp14:anchorId="0820AF5F" wp14:editId="5BF7D9DC">
            <wp:extent cx="2179320" cy="2377440"/>
            <wp:effectExtent l="12700" t="12700" r="12700" b="12700"/>
            <wp:docPr id="1707792041" name="Picture 170779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79320" cy="2377440"/>
                    </a:xfrm>
                    <a:prstGeom prst="rect">
                      <a:avLst/>
                    </a:prstGeom>
                    <a:ln w="12700">
                      <a:solidFill>
                        <a:schemeClr val="tx1"/>
                      </a:solidFill>
                      <a:prstDash val="solid"/>
                    </a:ln>
                  </pic:spPr>
                </pic:pic>
              </a:graphicData>
            </a:graphic>
          </wp:inline>
        </w:drawing>
      </w:r>
    </w:p>
    <w:p w14:paraId="66FFD577" w14:textId="4710DAEB" w:rsidR="0AB76BBA" w:rsidRDefault="0AB76BBA" w:rsidP="688210C7">
      <w:pPr>
        <w:jc w:val="center"/>
        <w:rPr>
          <w:rFonts w:eastAsia="Times New Roman" w:cs="Times New Roman"/>
          <w:i/>
          <w:iCs/>
          <w:color w:val="44546A"/>
          <w:sz w:val="18"/>
          <w:szCs w:val="18"/>
        </w:rPr>
      </w:pPr>
      <w:r w:rsidRPr="688210C7">
        <w:rPr>
          <w:rFonts w:eastAsia="Times New Roman" w:cs="Times New Roman"/>
          <w:i/>
          <w:iCs/>
          <w:color w:val="44546A"/>
          <w:sz w:val="18"/>
          <w:szCs w:val="18"/>
        </w:rPr>
        <w:t>Figure 37: Cluster Centroids &amp; Respective Comment Word Clouds- with</w:t>
      </w:r>
      <w:r w:rsidR="7F82C924" w:rsidRPr="688210C7">
        <w:rPr>
          <w:rFonts w:eastAsia="Times New Roman" w:cs="Times New Roman"/>
          <w:i/>
          <w:iCs/>
          <w:color w:val="44546A"/>
          <w:sz w:val="18"/>
          <w:szCs w:val="18"/>
        </w:rPr>
        <w:t xml:space="preserve"> </w:t>
      </w:r>
      <w:r w:rsidRPr="688210C7">
        <w:rPr>
          <w:rFonts w:eastAsia="Times New Roman" w:cs="Times New Roman"/>
          <w:i/>
          <w:iCs/>
          <w:color w:val="44546A"/>
          <w:sz w:val="18"/>
          <w:szCs w:val="18"/>
        </w:rPr>
        <w:t>Social Group Features</w:t>
      </w:r>
    </w:p>
    <w:p w14:paraId="0074EB80" w14:textId="62FB434B" w:rsidR="688210C7" w:rsidRDefault="688210C7" w:rsidP="688210C7">
      <w:pPr>
        <w:jc w:val="center"/>
        <w:rPr>
          <w:rFonts w:eastAsia="Times New Roman" w:cs="Times New Roman"/>
          <w:i/>
          <w:iCs/>
          <w:color w:val="44546A"/>
          <w:sz w:val="18"/>
          <w:szCs w:val="18"/>
        </w:rPr>
      </w:pPr>
    </w:p>
    <w:p w14:paraId="4C578C01" w14:textId="544B77B4" w:rsidR="6F362F76" w:rsidRDefault="6F362F76" w:rsidP="688210C7">
      <w:pPr>
        <w:jc w:val="center"/>
        <w:rPr>
          <w:rFonts w:eastAsia="Times New Roman" w:cs="Times New Roman"/>
          <w:i/>
          <w:iCs/>
          <w:color w:val="44546A"/>
          <w:sz w:val="18"/>
          <w:szCs w:val="18"/>
        </w:rPr>
      </w:pPr>
      <w:r>
        <w:rPr>
          <w:noProof/>
        </w:rPr>
        <w:drawing>
          <wp:inline distT="0" distB="0" distL="0" distR="0" wp14:anchorId="23E620DE" wp14:editId="45DE3FC6">
            <wp:extent cx="2268474" cy="2377440"/>
            <wp:effectExtent l="12700" t="12700" r="12700" b="12700"/>
            <wp:docPr id="2042588387" name="Picture 204258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68474" cy="2377440"/>
                    </a:xfrm>
                    <a:prstGeom prst="rect">
                      <a:avLst/>
                    </a:prstGeom>
                    <a:ln w="12700">
                      <a:solidFill>
                        <a:schemeClr val="tx1"/>
                      </a:solidFill>
                      <a:prstDash val="solid"/>
                    </a:ln>
                  </pic:spPr>
                </pic:pic>
              </a:graphicData>
            </a:graphic>
          </wp:inline>
        </w:drawing>
      </w:r>
    </w:p>
    <w:p w14:paraId="1AECB5EE" w14:textId="05AC93F6" w:rsidR="6F362F76" w:rsidRDefault="6F362F76" w:rsidP="688210C7">
      <w:pPr>
        <w:jc w:val="center"/>
        <w:rPr>
          <w:rFonts w:eastAsia="Times New Roman" w:cs="Times New Roman"/>
          <w:i/>
          <w:iCs/>
          <w:color w:val="44546A"/>
          <w:sz w:val="18"/>
          <w:szCs w:val="18"/>
        </w:rPr>
      </w:pPr>
      <w:r w:rsidRPr="688210C7">
        <w:rPr>
          <w:rFonts w:eastAsia="Times New Roman" w:cs="Times New Roman"/>
          <w:i/>
          <w:iCs/>
          <w:color w:val="44546A"/>
          <w:sz w:val="18"/>
          <w:szCs w:val="18"/>
        </w:rPr>
        <w:t>Figure 38: Cluster Centroids &amp; Respective Comment Word Cloud- without Social Group Feature</w:t>
      </w:r>
      <w:r w:rsidR="441FD8D8" w:rsidRPr="688210C7">
        <w:rPr>
          <w:rFonts w:eastAsia="Times New Roman" w:cs="Times New Roman"/>
          <w:i/>
          <w:iCs/>
          <w:color w:val="44546A"/>
          <w:sz w:val="18"/>
          <w:szCs w:val="18"/>
        </w:rPr>
        <w:t>s</w:t>
      </w:r>
    </w:p>
    <w:p w14:paraId="3A88F642" w14:textId="2327B122" w:rsidR="66611FFD" w:rsidRDefault="66611FFD" w:rsidP="00120F76">
      <w:pPr>
        <w:spacing w:line="240" w:lineRule="auto"/>
        <w:ind w:firstLine="720"/>
      </w:pPr>
      <w:r>
        <w:t xml:space="preserve">For the dataset with the Social Group Features, CV5 was selected to explore its predictive performance. </w:t>
      </w:r>
      <w:r w:rsidR="5CCE5AF4">
        <w:t xml:space="preserve">When the Social Group Features were removed, CV5 and CV7 were also identified as potential predictive models. </w:t>
      </w:r>
      <w:r>
        <w:t>Figure 39</w:t>
      </w:r>
      <w:r w:rsidR="0CF111A7">
        <w:t xml:space="preserve"> and Figure 40 both</w:t>
      </w:r>
      <w:r>
        <w:t xml:space="preserve"> i</w:t>
      </w:r>
      <w:r w:rsidR="5FFA8999">
        <w:t xml:space="preserve">llustrate </w:t>
      </w:r>
      <w:proofErr w:type="spellStart"/>
      <w:r w:rsidR="5FFA8999">
        <w:t>KElbowVisualer</w:t>
      </w:r>
      <w:proofErr w:type="spellEnd"/>
      <w:r w:rsidR="5FFA8999">
        <w:t xml:space="preserve"> </w:t>
      </w:r>
      <w:r w:rsidR="00394E57">
        <w:t xml:space="preserve">results, where </w:t>
      </w:r>
      <w:r w:rsidR="5FFA8999">
        <w:t xml:space="preserve">the optimal number of clusters </w:t>
      </w:r>
      <w:r w:rsidR="2AF96EB3">
        <w:t xml:space="preserve">was determined to be </w:t>
      </w:r>
      <w:r w:rsidR="5FFA8999">
        <w:t>two</w:t>
      </w:r>
      <w:r w:rsidR="09C4E302">
        <w:t xml:space="preserve">, along with the distribution of the comments over the two clusters. </w:t>
      </w:r>
      <w:r w:rsidR="470804BD">
        <w:t xml:space="preserve">Although the number of clusters aligns with the </w:t>
      </w:r>
      <w:r w:rsidR="09C4E302">
        <w:t>presumed non-toxic and toxic</w:t>
      </w:r>
      <w:r w:rsidR="04028009">
        <w:t xml:space="preserve"> labels</w:t>
      </w:r>
      <w:r w:rsidR="09C4E302">
        <w:t xml:space="preserve">, the predictive performance </w:t>
      </w:r>
      <w:r w:rsidR="330B0A48">
        <w:t xml:space="preserve">was </w:t>
      </w:r>
      <w:r w:rsidR="09C4E302">
        <w:t xml:space="preserve">not expected to be </w:t>
      </w:r>
      <w:r w:rsidR="7680052B">
        <w:t>effective</w:t>
      </w:r>
      <w:r w:rsidR="5A5D4F43">
        <w:t xml:space="preserve"> </w:t>
      </w:r>
      <w:r w:rsidR="403FE1FE">
        <w:t xml:space="preserve">due to the significant number of comments grouped together in clusters 1 for all models below. As shown in </w:t>
      </w:r>
      <w:r w:rsidR="73E92352">
        <w:t xml:space="preserve">Figure 1, the data was </w:t>
      </w:r>
      <w:r w:rsidR="2B51582D">
        <w:t>balanced and</w:t>
      </w:r>
      <w:r w:rsidR="73E92352">
        <w:t xml:space="preserve"> would require </w:t>
      </w:r>
      <w:r w:rsidR="45CD1510">
        <w:t>about an</w:t>
      </w:r>
      <w:r w:rsidR="73E92352">
        <w:t xml:space="preserve"> even split of comments over both clusters to </w:t>
      </w:r>
      <w:r w:rsidR="6B495915">
        <w:t>have a chance of</w:t>
      </w:r>
      <w:r w:rsidR="4B0A1E84">
        <w:t xml:space="preserve"> predictive</w:t>
      </w:r>
      <w:r w:rsidR="6B495915">
        <w:t xml:space="preserve"> success. </w:t>
      </w:r>
    </w:p>
    <w:p w14:paraId="6526D5D6" w14:textId="064FF71D" w:rsidR="28B46EBE" w:rsidRDefault="28B46EBE" w:rsidP="00120F76">
      <w:pPr>
        <w:spacing w:line="240" w:lineRule="auto"/>
        <w:jc w:val="center"/>
      </w:pPr>
      <w:r>
        <w:rPr>
          <w:noProof/>
        </w:rPr>
        <w:drawing>
          <wp:inline distT="0" distB="0" distL="0" distR="0" wp14:anchorId="45B6CD7D" wp14:editId="52FE1628">
            <wp:extent cx="1792224" cy="2560320"/>
            <wp:effectExtent l="12700" t="12700" r="12700" b="12700"/>
            <wp:docPr id="1706401690" name="Picture 170640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2224" cy="2560320"/>
                    </a:xfrm>
                    <a:prstGeom prst="rect">
                      <a:avLst/>
                    </a:prstGeom>
                    <a:ln w="12700">
                      <a:solidFill>
                        <a:schemeClr val="tx1"/>
                      </a:solidFill>
                      <a:prstDash val="solid"/>
                    </a:ln>
                  </pic:spPr>
                </pic:pic>
              </a:graphicData>
            </a:graphic>
          </wp:inline>
        </w:drawing>
      </w:r>
    </w:p>
    <w:p w14:paraId="46FA4D70" w14:textId="31B512A6" w:rsidR="28B46EBE" w:rsidRDefault="28B46EBE"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39: Distribution of Comment Counts by Cluster- with Social Group Features</w:t>
      </w:r>
    </w:p>
    <w:p w14:paraId="14095D83" w14:textId="252248E5" w:rsidR="688210C7" w:rsidRDefault="688210C7" w:rsidP="00120F76">
      <w:pPr>
        <w:spacing w:line="240" w:lineRule="auto"/>
      </w:pPr>
    </w:p>
    <w:p w14:paraId="6F85B061" w14:textId="2CF46BA1" w:rsidR="13CA4457" w:rsidRDefault="13CA4457" w:rsidP="00120F76">
      <w:pPr>
        <w:spacing w:line="240" w:lineRule="auto"/>
        <w:jc w:val="center"/>
      </w:pPr>
      <w:r>
        <w:rPr>
          <w:noProof/>
        </w:rPr>
        <w:lastRenderedPageBreak/>
        <w:drawing>
          <wp:inline distT="0" distB="0" distL="0" distR="0" wp14:anchorId="59349745" wp14:editId="271351E8">
            <wp:extent cx="3850106" cy="2743200"/>
            <wp:effectExtent l="12700" t="12700" r="12700" b="12700"/>
            <wp:docPr id="2082815542" name="Picture 208281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50106" cy="2743200"/>
                    </a:xfrm>
                    <a:prstGeom prst="rect">
                      <a:avLst/>
                    </a:prstGeom>
                    <a:ln w="12700">
                      <a:solidFill>
                        <a:schemeClr val="tx1"/>
                      </a:solidFill>
                      <a:prstDash val="solid"/>
                    </a:ln>
                  </pic:spPr>
                </pic:pic>
              </a:graphicData>
            </a:graphic>
          </wp:inline>
        </w:drawing>
      </w:r>
    </w:p>
    <w:p w14:paraId="44763374" w14:textId="572AC146" w:rsidR="7ACCBB7A" w:rsidRPr="00120F76" w:rsidRDefault="13CA4457"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40: Distribution of Comment Counts by Cluster- without Social Group Features</w:t>
      </w:r>
    </w:p>
    <w:p w14:paraId="7B18B68D" w14:textId="27E82CFD" w:rsidR="7ACCBB7A" w:rsidRDefault="7ACCBB7A" w:rsidP="00120F76">
      <w:pPr>
        <w:spacing w:line="240" w:lineRule="auto"/>
        <w:ind w:firstLine="720"/>
      </w:pPr>
      <w:r>
        <w:t>Figure 41 and Figure 42 were included to determine whether the clusters represent toxic and non-toxic comm</w:t>
      </w:r>
      <w:r w:rsidR="17624FCF">
        <w:t xml:space="preserve">ents. For the dataset with the Social Group Features, cluster 0 appears to represent toxic comments, whereas cluster 1 </w:t>
      </w:r>
      <w:r w:rsidR="3DF24178">
        <w:t>represents this label for both models where the datasets had the Social Group Features removed.</w:t>
      </w:r>
      <w:r w:rsidR="28E3F6C6">
        <w:t xml:space="preserve"> </w:t>
      </w:r>
      <w:r w:rsidR="317C90A5">
        <w:t>Since cluster 0 represents toxic content in Figure 41, all cluster assignments in this dataset were switched to ensure it correctly aligned the gold labels, where 0</w:t>
      </w:r>
      <w:r w:rsidR="7B7775B0">
        <w:t xml:space="preserve"> and 1</w:t>
      </w:r>
      <w:r w:rsidR="317C90A5">
        <w:t xml:space="preserve"> represented non-toxic and</w:t>
      </w:r>
      <w:r w:rsidR="5573A241">
        <w:t xml:space="preserve"> toxic content, respectively.</w:t>
      </w:r>
    </w:p>
    <w:p w14:paraId="71254BA6" w14:textId="2D7FFBC7" w:rsidR="4612668B" w:rsidRDefault="4612668B" w:rsidP="00120F76">
      <w:pPr>
        <w:spacing w:line="240" w:lineRule="auto"/>
        <w:jc w:val="center"/>
      </w:pPr>
      <w:r>
        <w:rPr>
          <w:noProof/>
        </w:rPr>
        <w:drawing>
          <wp:inline distT="0" distB="0" distL="0" distR="0" wp14:anchorId="7C83EBA3" wp14:editId="0B9DAEA1">
            <wp:extent cx="2500923" cy="1828800"/>
            <wp:effectExtent l="12700" t="12700" r="12700" b="12700"/>
            <wp:docPr id="1283707064" name="Picture 128370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0923" cy="1828800"/>
                    </a:xfrm>
                    <a:prstGeom prst="rect">
                      <a:avLst/>
                    </a:prstGeom>
                    <a:ln w="12700">
                      <a:solidFill>
                        <a:schemeClr val="tx1"/>
                      </a:solidFill>
                      <a:prstDash val="solid"/>
                    </a:ln>
                  </pic:spPr>
                </pic:pic>
              </a:graphicData>
            </a:graphic>
          </wp:inline>
        </w:drawing>
      </w:r>
    </w:p>
    <w:p w14:paraId="28AB2F42" w14:textId="634308B5" w:rsidR="4612668B" w:rsidRDefault="4612668B"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41: Cluster Centroids &amp; Respective Comment Word Cloud- with Social Group Features</w:t>
      </w:r>
    </w:p>
    <w:p w14:paraId="46FF2305" w14:textId="0714685E" w:rsidR="688210C7" w:rsidRDefault="688210C7" w:rsidP="00120F76">
      <w:pPr>
        <w:spacing w:line="240" w:lineRule="auto"/>
        <w:jc w:val="center"/>
        <w:rPr>
          <w:rFonts w:eastAsia="Times New Roman" w:cs="Times New Roman"/>
          <w:i/>
          <w:iCs/>
          <w:color w:val="44546A"/>
          <w:sz w:val="18"/>
          <w:szCs w:val="18"/>
        </w:rPr>
      </w:pPr>
    </w:p>
    <w:p w14:paraId="654A816D" w14:textId="4A6069BF" w:rsidR="3FDED5BA" w:rsidRDefault="3FDED5BA" w:rsidP="00120F76">
      <w:pPr>
        <w:spacing w:line="240" w:lineRule="auto"/>
        <w:jc w:val="center"/>
      </w:pPr>
      <w:r>
        <w:rPr>
          <w:noProof/>
        </w:rPr>
        <w:lastRenderedPageBreak/>
        <w:drawing>
          <wp:inline distT="0" distB="0" distL="0" distR="0" wp14:anchorId="055DE39E" wp14:editId="6E783753">
            <wp:extent cx="2334638" cy="1828800"/>
            <wp:effectExtent l="12700" t="12700" r="12700" b="12700"/>
            <wp:docPr id="1743382" name="Picture 174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34638" cy="1828800"/>
                    </a:xfrm>
                    <a:prstGeom prst="rect">
                      <a:avLst/>
                    </a:prstGeom>
                    <a:ln w="12700">
                      <a:solidFill>
                        <a:schemeClr val="tx1"/>
                      </a:solidFill>
                      <a:prstDash val="solid"/>
                    </a:ln>
                  </pic:spPr>
                </pic:pic>
              </a:graphicData>
            </a:graphic>
          </wp:inline>
        </w:drawing>
      </w:r>
      <w:r>
        <w:rPr>
          <w:noProof/>
        </w:rPr>
        <w:drawing>
          <wp:inline distT="0" distB="0" distL="0" distR="0" wp14:anchorId="4646533F" wp14:editId="7D48C299">
            <wp:extent cx="2151530" cy="1828800"/>
            <wp:effectExtent l="12700" t="12700" r="12700" b="12700"/>
            <wp:docPr id="221243268" name="Picture 22124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51530" cy="1828800"/>
                    </a:xfrm>
                    <a:prstGeom prst="rect">
                      <a:avLst/>
                    </a:prstGeom>
                    <a:ln w="12700">
                      <a:solidFill>
                        <a:schemeClr val="tx1"/>
                      </a:solidFill>
                      <a:prstDash val="solid"/>
                    </a:ln>
                  </pic:spPr>
                </pic:pic>
              </a:graphicData>
            </a:graphic>
          </wp:inline>
        </w:drawing>
      </w:r>
    </w:p>
    <w:p w14:paraId="73C14304" w14:textId="1E45765E" w:rsidR="688210C7" w:rsidRPr="00120F76" w:rsidRDefault="4612668B"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42: Cluster Centroids &amp; Respective Comment Word Clouds- without Social Group Features</w:t>
      </w:r>
    </w:p>
    <w:p w14:paraId="48555167" w14:textId="54119B96" w:rsidR="69618040" w:rsidRDefault="69618040" w:rsidP="00120F76">
      <w:pPr>
        <w:spacing w:line="240" w:lineRule="auto"/>
        <w:ind w:firstLine="720"/>
        <w:rPr>
          <w:rFonts w:eastAsia="Times New Roman" w:cs="Times New Roman"/>
          <w:szCs w:val="24"/>
        </w:rPr>
      </w:pPr>
      <w:bookmarkStart w:id="1" w:name="_Int_E1rKft29"/>
      <w:r>
        <w:t>The .predict</w:t>
      </w:r>
      <w:bookmarkEnd w:id="1"/>
      <w:r>
        <w:t xml:space="preserve">() function was used against the training and test sets to see which comments were assigned to either cluster. </w:t>
      </w:r>
      <w:r w:rsidR="7A9ECE3E" w:rsidRPr="688210C7">
        <w:rPr>
          <w:rFonts w:eastAsia="Times New Roman" w:cs="Times New Roman"/>
          <w:szCs w:val="24"/>
        </w:rPr>
        <w:t xml:space="preserve">After converting the predicted cluster number to its corresponding label, an accuracy measure was calculated by counting the number of times it matched with the corresponding toxicity label. Table 8 </w:t>
      </w:r>
      <w:r w:rsidR="1EF58C0F" w:rsidRPr="688210C7">
        <w:rPr>
          <w:rFonts w:eastAsia="Times New Roman" w:cs="Times New Roman"/>
          <w:szCs w:val="24"/>
        </w:rPr>
        <w:t xml:space="preserve">lists the results for the datasets with and without the Social Group Features. The findings indicate that the removal of the Social Group Features increased the </w:t>
      </w:r>
      <w:r w:rsidR="6289DAB6" w:rsidRPr="688210C7">
        <w:rPr>
          <w:rFonts w:eastAsia="Times New Roman" w:cs="Times New Roman"/>
          <w:szCs w:val="24"/>
        </w:rPr>
        <w:t>model's</w:t>
      </w:r>
      <w:r w:rsidR="1EF58C0F" w:rsidRPr="688210C7">
        <w:rPr>
          <w:rFonts w:eastAsia="Times New Roman" w:cs="Times New Roman"/>
          <w:szCs w:val="24"/>
        </w:rPr>
        <w:t xml:space="preserve"> overall ability to </w:t>
      </w:r>
      <w:r w:rsidR="2059D062" w:rsidRPr="688210C7">
        <w:rPr>
          <w:rFonts w:eastAsia="Times New Roman" w:cs="Times New Roman"/>
          <w:szCs w:val="24"/>
        </w:rPr>
        <w:t xml:space="preserve">categorize toxic comments by about 5%. However, with </w:t>
      </w:r>
      <w:r w:rsidR="41B1B5FC" w:rsidRPr="688210C7">
        <w:rPr>
          <w:rFonts w:eastAsia="Times New Roman" w:cs="Times New Roman"/>
          <w:szCs w:val="24"/>
        </w:rPr>
        <w:t>55</w:t>
      </w:r>
      <w:r w:rsidR="2059D062" w:rsidRPr="688210C7">
        <w:rPr>
          <w:rFonts w:eastAsia="Times New Roman" w:cs="Times New Roman"/>
          <w:szCs w:val="24"/>
        </w:rPr>
        <w:t xml:space="preserve">% accuracy, </w:t>
      </w:r>
      <w:proofErr w:type="spellStart"/>
      <w:r w:rsidR="2059D062" w:rsidRPr="688210C7">
        <w:rPr>
          <w:rFonts w:eastAsia="Times New Roman" w:cs="Times New Roman"/>
          <w:szCs w:val="24"/>
        </w:rPr>
        <w:t>KMeans</w:t>
      </w:r>
      <w:proofErr w:type="spellEnd"/>
      <w:r w:rsidR="2059D062" w:rsidRPr="688210C7">
        <w:rPr>
          <w:rFonts w:eastAsia="Times New Roman" w:cs="Times New Roman"/>
          <w:szCs w:val="24"/>
        </w:rPr>
        <w:t xml:space="preserve"> is not an effective method</w:t>
      </w:r>
      <w:r w:rsidR="6A36AA27" w:rsidRPr="688210C7">
        <w:rPr>
          <w:rFonts w:eastAsia="Times New Roman" w:cs="Times New Roman"/>
          <w:szCs w:val="24"/>
        </w:rPr>
        <w:t>ology in the identification of toxic comments</w:t>
      </w:r>
      <w:r w:rsidR="1D7E5F21" w:rsidRPr="688210C7">
        <w:rPr>
          <w:rFonts w:eastAsia="Times New Roman" w:cs="Times New Roman"/>
          <w:szCs w:val="24"/>
        </w:rPr>
        <w:t xml:space="preserve"> nor in the recognition of subsets of toxic content.</w:t>
      </w:r>
    </w:p>
    <w:p w14:paraId="2DAB2624" w14:textId="3CEE420E" w:rsidR="24F15BE0" w:rsidRDefault="24F15BE0" w:rsidP="00120F76">
      <w:pPr>
        <w:spacing w:line="240" w:lineRule="auto"/>
        <w:ind w:firstLine="720"/>
        <w:jc w:val="center"/>
      </w:pPr>
      <w:r>
        <w:rPr>
          <w:noProof/>
        </w:rPr>
        <w:drawing>
          <wp:inline distT="0" distB="0" distL="0" distR="0" wp14:anchorId="374153B6" wp14:editId="6DFFBC2F">
            <wp:extent cx="4064000" cy="1371600"/>
            <wp:effectExtent l="12700" t="12700" r="12700" b="12700"/>
            <wp:docPr id="473573549" name="Picture 47357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64000" cy="1371600"/>
                    </a:xfrm>
                    <a:prstGeom prst="rect">
                      <a:avLst/>
                    </a:prstGeom>
                    <a:ln w="12700">
                      <a:solidFill>
                        <a:schemeClr val="tx1"/>
                      </a:solidFill>
                      <a:prstDash val="solid"/>
                    </a:ln>
                  </pic:spPr>
                </pic:pic>
              </a:graphicData>
            </a:graphic>
          </wp:inline>
        </w:drawing>
      </w:r>
    </w:p>
    <w:p w14:paraId="09D24147" w14:textId="58FF16E3" w:rsidR="245AEE8D" w:rsidRDefault="245AEE8D" w:rsidP="00120F76">
      <w:pPr>
        <w:spacing w:line="240" w:lineRule="auto"/>
        <w:jc w:val="center"/>
      </w:pPr>
      <w:r w:rsidRPr="688210C7">
        <w:rPr>
          <w:rFonts w:eastAsia="Times New Roman" w:cs="Times New Roman"/>
          <w:i/>
          <w:iCs/>
          <w:color w:val="44546A"/>
          <w:sz w:val="18"/>
          <w:szCs w:val="18"/>
        </w:rPr>
        <w:t xml:space="preserve">Table 8: </w:t>
      </w:r>
      <w:proofErr w:type="spellStart"/>
      <w:r w:rsidRPr="688210C7">
        <w:rPr>
          <w:rFonts w:eastAsia="Times New Roman" w:cs="Times New Roman"/>
          <w:i/>
          <w:iCs/>
          <w:color w:val="44546A"/>
          <w:sz w:val="18"/>
          <w:szCs w:val="18"/>
        </w:rPr>
        <w:t>KMeans</w:t>
      </w:r>
      <w:proofErr w:type="spellEnd"/>
      <w:r w:rsidRPr="688210C7">
        <w:rPr>
          <w:rFonts w:eastAsia="Times New Roman" w:cs="Times New Roman"/>
          <w:i/>
          <w:iCs/>
          <w:color w:val="44546A"/>
          <w:sz w:val="18"/>
          <w:szCs w:val="18"/>
        </w:rPr>
        <w:t xml:space="preserve"> Clustering Predictive Accuracy Results</w:t>
      </w:r>
    </w:p>
    <w:p w14:paraId="13551047" w14:textId="1FFF5F3D" w:rsidR="688210C7" w:rsidRDefault="688210C7" w:rsidP="00120F76">
      <w:pPr>
        <w:spacing w:line="240" w:lineRule="auto"/>
        <w:ind w:firstLine="720"/>
        <w:jc w:val="center"/>
      </w:pPr>
    </w:p>
    <w:p w14:paraId="7FF30A17" w14:textId="59C43D2E" w:rsidR="7980B378" w:rsidRDefault="49A884D6" w:rsidP="00120F76">
      <w:pPr>
        <w:pStyle w:val="ListParagraph"/>
        <w:numPr>
          <w:ilvl w:val="0"/>
          <w:numId w:val="22"/>
        </w:numPr>
        <w:spacing w:line="240" w:lineRule="auto"/>
        <w:rPr>
          <w:rFonts w:asciiTheme="majorHAnsi" w:eastAsiaTheme="majorEastAsia" w:hAnsiTheme="majorHAnsi" w:cstheme="majorBidi"/>
          <w:color w:val="000000" w:themeColor="text1"/>
        </w:rPr>
      </w:pPr>
      <w:r w:rsidRPr="3260D453">
        <w:rPr>
          <w:rFonts w:asciiTheme="majorHAnsi" w:eastAsiaTheme="majorEastAsia" w:hAnsiTheme="majorHAnsi" w:cstheme="majorBidi"/>
          <w:color w:val="000000" w:themeColor="text1"/>
        </w:rPr>
        <w:t>Naïve Bayes</w:t>
      </w:r>
    </w:p>
    <w:p w14:paraId="4CFAA0B6" w14:textId="54886FA4" w:rsidR="3260D453" w:rsidRDefault="2E224D22" w:rsidP="00120F76">
      <w:pPr>
        <w:spacing w:line="240" w:lineRule="auto"/>
        <w:ind w:firstLine="720"/>
        <w:rPr>
          <w:rFonts w:eastAsia="Times New Roman" w:cs="Times New Roman"/>
          <w:szCs w:val="24"/>
        </w:rPr>
      </w:pPr>
      <w:r w:rsidRPr="688210C7">
        <w:rPr>
          <w:rFonts w:eastAsia="Times New Roman" w:cs="Times New Roman"/>
          <w:szCs w:val="24"/>
        </w:rPr>
        <w:t xml:space="preserve">Figure 43 and Figure 44 illustrate the mean accuracy over 5 folds of cross validation of all seven analyses on testing and training datasets, with and without the Social Group Features. Figure 43 shows that four out of seven models performed slightly better or the same on the unseen test data indicating, where the highest predictive performance was attributed to CV5. Figure 44 indicates that the removal of Social Group Features resulted in a slight predictive decline, where only CV1 demonstrated a higher predictive accuracy compared to its training performance. </w:t>
      </w:r>
      <w:r w:rsidR="13655D17" w:rsidRPr="688210C7">
        <w:rPr>
          <w:rFonts w:eastAsia="Times New Roman" w:cs="Times New Roman"/>
          <w:szCs w:val="24"/>
        </w:rPr>
        <w:t xml:space="preserve">Aside from being the only vectorizer where the predictive accuracy increased from its training performance, it was also the highest accuracy out of all seven vectorizers. </w:t>
      </w:r>
      <w:r w:rsidRPr="688210C7">
        <w:rPr>
          <w:rFonts w:eastAsia="Times New Roman" w:cs="Times New Roman"/>
          <w:szCs w:val="24"/>
        </w:rPr>
        <w:t xml:space="preserve">Though the deltas are small, lower training errors </w:t>
      </w:r>
      <w:r w:rsidR="429518FD" w:rsidRPr="688210C7">
        <w:rPr>
          <w:rFonts w:eastAsia="Times New Roman" w:cs="Times New Roman"/>
          <w:szCs w:val="24"/>
        </w:rPr>
        <w:t xml:space="preserve">and </w:t>
      </w:r>
      <w:r w:rsidRPr="688210C7">
        <w:rPr>
          <w:rFonts w:eastAsia="Times New Roman" w:cs="Times New Roman"/>
          <w:szCs w:val="24"/>
        </w:rPr>
        <w:t>higher testing errors are normally associated with overfitting, which may be an issue if more features continue to be excluded.</w:t>
      </w:r>
    </w:p>
    <w:p w14:paraId="114E8966" w14:textId="392D362D" w:rsidR="3260D453" w:rsidRDefault="0C81C4EF" w:rsidP="00120F76">
      <w:pPr>
        <w:spacing w:line="240" w:lineRule="auto"/>
        <w:ind w:firstLine="720"/>
        <w:jc w:val="center"/>
      </w:pPr>
      <w:r>
        <w:rPr>
          <w:noProof/>
        </w:rPr>
        <w:lastRenderedPageBreak/>
        <w:drawing>
          <wp:inline distT="0" distB="0" distL="0" distR="0" wp14:anchorId="67719DD9" wp14:editId="0C53F6AC">
            <wp:extent cx="3947050" cy="2286000"/>
            <wp:effectExtent l="12700" t="12700" r="12700" b="12700"/>
            <wp:docPr id="1364102335" name="Picture 136410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102335"/>
                    <pic:cNvPicPr/>
                  </pic:nvPicPr>
                  <pic:blipFill>
                    <a:blip r:embed="rId79">
                      <a:extLst>
                        <a:ext uri="{28A0092B-C50C-407E-A947-70E740481C1C}">
                          <a14:useLocalDpi xmlns:a14="http://schemas.microsoft.com/office/drawing/2010/main" val="0"/>
                        </a:ext>
                      </a:extLst>
                    </a:blip>
                    <a:stretch>
                      <a:fillRect/>
                    </a:stretch>
                  </pic:blipFill>
                  <pic:spPr>
                    <a:xfrm>
                      <a:off x="0" y="0"/>
                      <a:ext cx="3947050" cy="2286000"/>
                    </a:xfrm>
                    <a:prstGeom prst="rect">
                      <a:avLst/>
                    </a:prstGeom>
                    <a:ln w="12700">
                      <a:solidFill>
                        <a:schemeClr val="tx1"/>
                      </a:solidFill>
                      <a:prstDash val="solid"/>
                    </a:ln>
                  </pic:spPr>
                </pic:pic>
              </a:graphicData>
            </a:graphic>
          </wp:inline>
        </w:drawing>
      </w:r>
    </w:p>
    <w:p w14:paraId="4CE6B627" w14:textId="62B6646B" w:rsidR="3260D453" w:rsidRDefault="0C81C4EF"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43: Naïve Bayes Results Summary- with Social Group Features</w:t>
      </w:r>
    </w:p>
    <w:p w14:paraId="59A6D4AE" w14:textId="6D732E11" w:rsidR="3260D453" w:rsidRDefault="3260D453" w:rsidP="00120F76">
      <w:pPr>
        <w:spacing w:line="240" w:lineRule="auto"/>
        <w:ind w:firstLine="720"/>
        <w:jc w:val="center"/>
        <w:rPr>
          <w:rFonts w:eastAsia="Times New Roman" w:cs="Times New Roman"/>
          <w:szCs w:val="24"/>
        </w:rPr>
      </w:pPr>
    </w:p>
    <w:p w14:paraId="3141FDE4" w14:textId="3EE9FE23" w:rsidR="3260D453" w:rsidRDefault="0C81C4EF" w:rsidP="00120F76">
      <w:pPr>
        <w:spacing w:line="240" w:lineRule="auto"/>
        <w:ind w:firstLine="720"/>
        <w:jc w:val="center"/>
      </w:pPr>
      <w:r>
        <w:rPr>
          <w:noProof/>
        </w:rPr>
        <w:drawing>
          <wp:inline distT="0" distB="0" distL="0" distR="0" wp14:anchorId="2F3BC95C" wp14:editId="2B64A8CA">
            <wp:extent cx="3947050" cy="2286000"/>
            <wp:effectExtent l="12700" t="12700" r="12700" b="12700"/>
            <wp:docPr id="1193144620" name="Picture 119314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144620"/>
                    <pic:cNvPicPr/>
                  </pic:nvPicPr>
                  <pic:blipFill>
                    <a:blip r:embed="rId80">
                      <a:extLst>
                        <a:ext uri="{28A0092B-C50C-407E-A947-70E740481C1C}">
                          <a14:useLocalDpi xmlns:a14="http://schemas.microsoft.com/office/drawing/2010/main" val="0"/>
                        </a:ext>
                      </a:extLst>
                    </a:blip>
                    <a:stretch>
                      <a:fillRect/>
                    </a:stretch>
                  </pic:blipFill>
                  <pic:spPr>
                    <a:xfrm>
                      <a:off x="0" y="0"/>
                      <a:ext cx="3947050" cy="2286000"/>
                    </a:xfrm>
                    <a:prstGeom prst="rect">
                      <a:avLst/>
                    </a:prstGeom>
                    <a:ln w="12700">
                      <a:solidFill>
                        <a:schemeClr val="tx1"/>
                      </a:solidFill>
                      <a:prstDash val="solid"/>
                    </a:ln>
                  </pic:spPr>
                </pic:pic>
              </a:graphicData>
            </a:graphic>
          </wp:inline>
        </w:drawing>
      </w:r>
    </w:p>
    <w:p w14:paraId="174199AD" w14:textId="5915989A" w:rsidR="3260D453" w:rsidRDefault="0C81C4EF" w:rsidP="00120F76">
      <w:pPr>
        <w:spacing w:line="240" w:lineRule="auto"/>
        <w:jc w:val="center"/>
        <w:rPr>
          <w:rFonts w:eastAsia="Times New Roman" w:cs="Times New Roman"/>
          <w:i/>
          <w:iCs/>
          <w:color w:val="44546A"/>
          <w:sz w:val="18"/>
          <w:szCs w:val="18"/>
        </w:rPr>
      </w:pPr>
      <w:r w:rsidRPr="5A4D1388">
        <w:rPr>
          <w:rFonts w:eastAsia="Times New Roman" w:cs="Times New Roman"/>
          <w:i/>
          <w:iCs/>
          <w:color w:val="44546A"/>
          <w:sz w:val="18"/>
          <w:szCs w:val="18"/>
        </w:rPr>
        <w:t>Figure 44: Naïve Bayes Results Summary - without Social Group Features</w:t>
      </w:r>
    </w:p>
    <w:p w14:paraId="3E63C659" w14:textId="15A249C0" w:rsidR="4019C855" w:rsidRDefault="4019C855" w:rsidP="00120F76">
      <w:pPr>
        <w:spacing w:line="240" w:lineRule="auto"/>
        <w:ind w:firstLine="720"/>
        <w:rPr>
          <w:rFonts w:eastAsia="Times New Roman" w:cs="Times New Roman"/>
        </w:rPr>
      </w:pPr>
    </w:p>
    <w:p w14:paraId="79497C62" w14:textId="0F727145" w:rsidR="4019C855" w:rsidRDefault="303819ED" w:rsidP="00120F76">
      <w:pPr>
        <w:spacing w:line="240" w:lineRule="auto"/>
        <w:ind w:firstLine="720"/>
        <w:rPr>
          <w:rFonts w:eastAsia="Times New Roman" w:cs="Times New Roman"/>
        </w:rPr>
      </w:pPr>
      <w:r w:rsidRPr="7FCF946C">
        <w:rPr>
          <w:rFonts w:eastAsia="Times New Roman" w:cs="Times New Roman"/>
        </w:rPr>
        <w:t xml:space="preserve">Table 9 contrasts the top 20 features by label for CV5 and CV1. Though discussed earlier in the analysis, the </w:t>
      </w:r>
      <w:r w:rsidR="3CC8EF32" w:rsidRPr="7FCF946C">
        <w:rPr>
          <w:rFonts w:eastAsia="Times New Roman" w:cs="Times New Roman"/>
        </w:rPr>
        <w:t xml:space="preserve">direct comparison between the </w:t>
      </w:r>
      <w:r w:rsidR="322E49F9" w:rsidRPr="7FCF946C">
        <w:rPr>
          <w:rFonts w:eastAsia="Times New Roman" w:cs="Times New Roman"/>
        </w:rPr>
        <w:t xml:space="preserve">two </w:t>
      </w:r>
      <w:r w:rsidR="3CC8EF32" w:rsidRPr="7FCF946C">
        <w:rPr>
          <w:rFonts w:eastAsia="Times New Roman" w:cs="Times New Roman"/>
        </w:rPr>
        <w:t xml:space="preserve">best Naïve Bayes models indicates that </w:t>
      </w:r>
      <w:r w:rsidR="6317A15D" w:rsidRPr="7FCF946C">
        <w:rPr>
          <w:rFonts w:eastAsia="Times New Roman" w:cs="Times New Roman"/>
        </w:rPr>
        <w:t>the removal of the Social Group Features</w:t>
      </w:r>
      <w:r w:rsidR="3CC8EF32" w:rsidRPr="7FCF946C">
        <w:rPr>
          <w:rFonts w:eastAsia="Times New Roman" w:cs="Times New Roman"/>
        </w:rPr>
        <w:t xml:space="preserve"> impacted the </w:t>
      </w:r>
      <w:r w:rsidR="479F3B80" w:rsidRPr="7FCF946C">
        <w:rPr>
          <w:rFonts w:eastAsia="Times New Roman" w:cs="Times New Roman"/>
        </w:rPr>
        <w:t xml:space="preserve">top </w:t>
      </w:r>
      <w:r w:rsidR="3CC8EF32" w:rsidRPr="7FCF946C">
        <w:rPr>
          <w:rFonts w:eastAsia="Times New Roman" w:cs="Times New Roman"/>
        </w:rPr>
        <w:t>indicators for toxic comments</w:t>
      </w:r>
      <w:r w:rsidR="45EF31F4" w:rsidRPr="7FCF946C">
        <w:rPr>
          <w:rFonts w:eastAsia="Times New Roman" w:cs="Times New Roman"/>
        </w:rPr>
        <w:t xml:space="preserve"> the most. 50% of the non-toxic top features varied with the feature removal, while only 10% </w:t>
      </w:r>
      <w:r w:rsidR="6A0646F6" w:rsidRPr="7FCF946C">
        <w:rPr>
          <w:rFonts w:eastAsia="Times New Roman" w:cs="Times New Roman"/>
        </w:rPr>
        <w:t xml:space="preserve">of the top toxic indicators aligned. </w:t>
      </w:r>
      <w:r w:rsidR="61CCD5CE" w:rsidRPr="7FCF946C">
        <w:rPr>
          <w:rFonts w:eastAsia="Times New Roman" w:cs="Times New Roman"/>
        </w:rPr>
        <w:t>When determining the quality of non-toxic indicators, the words “</w:t>
      </w:r>
      <w:bookmarkStart w:id="2" w:name="_Int_VZoKndIX"/>
      <w:r w:rsidR="61CCD5CE" w:rsidRPr="7FCF946C">
        <w:rPr>
          <w:rFonts w:eastAsia="Times New Roman" w:cs="Times New Roman"/>
        </w:rPr>
        <w:t>accuses</w:t>
      </w:r>
      <w:bookmarkEnd w:id="2"/>
      <w:r w:rsidR="61CCD5CE" w:rsidRPr="7FCF946C">
        <w:rPr>
          <w:rFonts w:eastAsia="Times New Roman" w:cs="Times New Roman"/>
        </w:rPr>
        <w:t>”, “aids”, “balls”</w:t>
      </w:r>
      <w:r w:rsidR="661161E0" w:rsidRPr="7FCF946C">
        <w:rPr>
          <w:rFonts w:eastAsia="Times New Roman" w:cs="Times New Roman"/>
        </w:rPr>
        <w:t xml:space="preserve"> and </w:t>
      </w:r>
      <w:r w:rsidR="61CCD5CE" w:rsidRPr="7FCF946C">
        <w:rPr>
          <w:rFonts w:eastAsia="Times New Roman" w:cs="Times New Roman"/>
        </w:rPr>
        <w:t>“bitch(es)” are</w:t>
      </w:r>
      <w:r w:rsidR="60718817" w:rsidRPr="7FCF946C">
        <w:rPr>
          <w:rFonts w:eastAsia="Times New Roman" w:cs="Times New Roman"/>
        </w:rPr>
        <w:t xml:space="preserve"> unique </w:t>
      </w:r>
      <w:r w:rsidR="40F06B3C" w:rsidRPr="7FCF946C">
        <w:rPr>
          <w:rFonts w:eastAsia="Times New Roman" w:cs="Times New Roman"/>
        </w:rPr>
        <w:t xml:space="preserve">features resulting from the removal of Social Group Features. However, the features “cock”, “commie”, “cowardly”, “crawl”, “cretin”, and “cruel” </w:t>
      </w:r>
      <w:r w:rsidR="0244D2E8" w:rsidRPr="7FCF946C">
        <w:rPr>
          <w:rFonts w:eastAsia="Times New Roman" w:cs="Times New Roman"/>
        </w:rPr>
        <w:t xml:space="preserve">are distinctive </w:t>
      </w:r>
      <w:r w:rsidR="30C10AB1" w:rsidRPr="7FCF946C">
        <w:rPr>
          <w:rFonts w:eastAsia="Times New Roman" w:cs="Times New Roman"/>
        </w:rPr>
        <w:t xml:space="preserve">and </w:t>
      </w:r>
      <w:r w:rsidR="0244D2E8" w:rsidRPr="7FCF946C">
        <w:rPr>
          <w:rFonts w:eastAsia="Times New Roman" w:cs="Times New Roman"/>
        </w:rPr>
        <w:t>more in</w:t>
      </w:r>
      <w:r w:rsidR="3A65C890" w:rsidRPr="7FCF946C">
        <w:rPr>
          <w:rFonts w:eastAsia="Times New Roman" w:cs="Times New Roman"/>
        </w:rPr>
        <w:t xml:space="preserve"> line with what </w:t>
      </w:r>
      <w:r w:rsidR="593BB3BB" w:rsidRPr="7FCF946C">
        <w:rPr>
          <w:rFonts w:eastAsia="Times New Roman" w:cs="Times New Roman"/>
        </w:rPr>
        <w:t>non-toxic language may entail. Except for “accuses”, the three remaining features may be better indicators of t</w:t>
      </w:r>
      <w:r w:rsidR="1AFCDB2E" w:rsidRPr="7FCF946C">
        <w:rPr>
          <w:rFonts w:eastAsia="Times New Roman" w:cs="Times New Roman"/>
        </w:rPr>
        <w:t>oxic content, especially when considering the homophobic trends in the comments and that “bitch(es)” is considered on the stronge</w:t>
      </w:r>
      <w:r w:rsidR="35947BD4" w:rsidRPr="7FCF946C">
        <w:rPr>
          <w:rFonts w:eastAsia="Times New Roman" w:cs="Times New Roman"/>
        </w:rPr>
        <w:t xml:space="preserve">r side of toxic language. Similarly, “cock” as a CV1 feature also tends to be considered on the more offensive side of </w:t>
      </w:r>
      <w:r w:rsidR="71E2F998" w:rsidRPr="7FCF946C">
        <w:rPr>
          <w:rFonts w:eastAsia="Times New Roman" w:cs="Times New Roman"/>
        </w:rPr>
        <w:t xml:space="preserve">anatomy and would be expected to be a better indicator for toxic content. </w:t>
      </w:r>
    </w:p>
    <w:p w14:paraId="104BD413" w14:textId="3E02BD86" w:rsidR="71E2F998" w:rsidRDefault="71E2F998" w:rsidP="00120F76">
      <w:pPr>
        <w:spacing w:line="240" w:lineRule="auto"/>
        <w:ind w:firstLine="720"/>
        <w:rPr>
          <w:rFonts w:eastAsia="Times New Roman" w:cs="Times New Roman"/>
        </w:rPr>
      </w:pPr>
      <w:r w:rsidRPr="7FCF946C">
        <w:rPr>
          <w:rFonts w:eastAsia="Times New Roman" w:cs="Times New Roman"/>
        </w:rPr>
        <w:lastRenderedPageBreak/>
        <w:t xml:space="preserve">When comparing the top features for toxic comments, </w:t>
      </w:r>
      <w:r w:rsidR="584EE740" w:rsidRPr="7FCF946C">
        <w:rPr>
          <w:rFonts w:eastAsia="Times New Roman" w:cs="Times New Roman"/>
        </w:rPr>
        <w:t>“fag</w:t>
      </w:r>
      <w:r w:rsidR="00331CE8">
        <w:rPr>
          <w:rFonts w:eastAsia="Times New Roman" w:cs="Times New Roman"/>
        </w:rPr>
        <w:t>,</w:t>
      </w:r>
      <w:r w:rsidR="584EE740" w:rsidRPr="7FCF946C">
        <w:rPr>
          <w:rFonts w:eastAsia="Times New Roman" w:cs="Times New Roman"/>
        </w:rPr>
        <w:t>” “wanker</w:t>
      </w:r>
      <w:r w:rsidR="00331CE8">
        <w:rPr>
          <w:rFonts w:eastAsia="Times New Roman" w:cs="Times New Roman"/>
        </w:rPr>
        <w:t>,</w:t>
      </w:r>
      <w:r w:rsidR="584EE740" w:rsidRPr="7FCF946C">
        <w:rPr>
          <w:rFonts w:eastAsia="Times New Roman" w:cs="Times New Roman"/>
        </w:rPr>
        <w:t>” “aids” and “balls” are the most relevant indicators</w:t>
      </w:r>
      <w:r w:rsidR="739E4287" w:rsidRPr="7FCF946C">
        <w:rPr>
          <w:rFonts w:eastAsia="Times New Roman" w:cs="Times New Roman"/>
        </w:rPr>
        <w:t xml:space="preserve"> that differ from the results with the CV</w:t>
      </w:r>
      <w:r w:rsidR="6265DE6B" w:rsidRPr="7FCF946C">
        <w:rPr>
          <w:rFonts w:eastAsia="Times New Roman" w:cs="Times New Roman"/>
        </w:rPr>
        <w:t>5</w:t>
      </w:r>
      <w:r w:rsidR="739E4287" w:rsidRPr="7FCF946C">
        <w:rPr>
          <w:rFonts w:eastAsia="Times New Roman" w:cs="Times New Roman"/>
        </w:rPr>
        <w:t xml:space="preserve"> vectorizer. </w:t>
      </w:r>
      <w:r w:rsidR="11959A52" w:rsidRPr="7FCF946C">
        <w:rPr>
          <w:rFonts w:eastAsia="Times New Roman" w:cs="Times New Roman"/>
        </w:rPr>
        <w:t>When weighing which comprehensive list of top features aligns best with the contents of toxic comments,</w:t>
      </w:r>
      <w:r w:rsidR="3F1634B3" w:rsidRPr="7FCF946C">
        <w:rPr>
          <w:rFonts w:eastAsia="Times New Roman" w:cs="Times New Roman"/>
        </w:rPr>
        <w:t xml:space="preserve"> CV5’s use of “fuck</w:t>
      </w:r>
      <w:r w:rsidR="009F2DA5">
        <w:rPr>
          <w:rFonts w:eastAsia="Times New Roman" w:cs="Times New Roman"/>
        </w:rPr>
        <w:t>,</w:t>
      </w:r>
      <w:r w:rsidR="3F1634B3" w:rsidRPr="7FCF946C">
        <w:rPr>
          <w:rFonts w:eastAsia="Times New Roman" w:cs="Times New Roman"/>
        </w:rPr>
        <w:t>” “vandalism</w:t>
      </w:r>
      <w:r w:rsidR="009F2DA5">
        <w:rPr>
          <w:rFonts w:eastAsia="Times New Roman" w:cs="Times New Roman"/>
        </w:rPr>
        <w:t>,</w:t>
      </w:r>
      <w:r w:rsidR="3F1634B3" w:rsidRPr="7FCF946C">
        <w:rPr>
          <w:rFonts w:eastAsia="Times New Roman" w:cs="Times New Roman"/>
        </w:rPr>
        <w:t>” “attack</w:t>
      </w:r>
      <w:r w:rsidR="009F2DA5">
        <w:rPr>
          <w:rFonts w:eastAsia="Times New Roman" w:cs="Times New Roman"/>
        </w:rPr>
        <w:t>,</w:t>
      </w:r>
      <w:r w:rsidR="3F1634B3" w:rsidRPr="7FCF946C">
        <w:rPr>
          <w:rFonts w:eastAsia="Times New Roman" w:cs="Times New Roman"/>
        </w:rPr>
        <w:t>” “idiot</w:t>
      </w:r>
      <w:r w:rsidR="009F2DA5">
        <w:rPr>
          <w:rFonts w:eastAsia="Times New Roman" w:cs="Times New Roman"/>
        </w:rPr>
        <w:t>,</w:t>
      </w:r>
      <w:r w:rsidR="3F1634B3" w:rsidRPr="7FCF946C">
        <w:rPr>
          <w:rFonts w:eastAsia="Times New Roman" w:cs="Times New Roman"/>
        </w:rPr>
        <w:t>” “shit</w:t>
      </w:r>
      <w:r w:rsidR="009F2DA5">
        <w:rPr>
          <w:rFonts w:eastAsia="Times New Roman" w:cs="Times New Roman"/>
        </w:rPr>
        <w:t>,</w:t>
      </w:r>
      <w:r w:rsidR="3F1634B3" w:rsidRPr="7FCF946C">
        <w:rPr>
          <w:rFonts w:eastAsia="Times New Roman" w:cs="Times New Roman"/>
        </w:rPr>
        <w:t>” “gay</w:t>
      </w:r>
      <w:r w:rsidR="009F2DA5">
        <w:rPr>
          <w:rFonts w:eastAsia="Times New Roman" w:cs="Times New Roman"/>
        </w:rPr>
        <w:t>,</w:t>
      </w:r>
      <w:r w:rsidR="3F1634B3" w:rsidRPr="7FCF946C">
        <w:rPr>
          <w:rFonts w:eastAsia="Times New Roman" w:cs="Times New Roman"/>
        </w:rPr>
        <w:t>” “stupid</w:t>
      </w:r>
      <w:r w:rsidR="009F2DA5">
        <w:rPr>
          <w:rFonts w:eastAsia="Times New Roman" w:cs="Times New Roman"/>
        </w:rPr>
        <w:t>,</w:t>
      </w:r>
      <w:r w:rsidR="3F1634B3" w:rsidRPr="7FCF946C">
        <w:rPr>
          <w:rFonts w:eastAsia="Times New Roman" w:cs="Times New Roman"/>
        </w:rPr>
        <w:t>” “hate” and “hell”</w:t>
      </w:r>
      <w:r w:rsidR="43F184DD" w:rsidRPr="7FCF946C">
        <w:rPr>
          <w:rFonts w:eastAsia="Times New Roman" w:cs="Times New Roman"/>
        </w:rPr>
        <w:t xml:space="preserve"> </w:t>
      </w:r>
      <w:r w:rsidR="5FAFA8CE" w:rsidRPr="7FCF946C">
        <w:rPr>
          <w:rFonts w:eastAsia="Times New Roman" w:cs="Times New Roman"/>
        </w:rPr>
        <w:t xml:space="preserve">has a slight advantage over </w:t>
      </w:r>
      <w:r w:rsidR="43F184DD" w:rsidRPr="7FCF946C">
        <w:rPr>
          <w:rFonts w:eastAsia="Times New Roman" w:cs="Times New Roman"/>
        </w:rPr>
        <w:t>CV1’s use of “gay</w:t>
      </w:r>
      <w:r w:rsidR="009F2DA5">
        <w:rPr>
          <w:rFonts w:eastAsia="Times New Roman" w:cs="Times New Roman"/>
        </w:rPr>
        <w:t>,</w:t>
      </w:r>
      <w:r w:rsidR="43F184DD" w:rsidRPr="7FCF946C">
        <w:rPr>
          <w:rFonts w:eastAsia="Times New Roman" w:cs="Times New Roman"/>
        </w:rPr>
        <w:t>” “hate</w:t>
      </w:r>
      <w:r w:rsidR="009F2DA5">
        <w:rPr>
          <w:rFonts w:eastAsia="Times New Roman" w:cs="Times New Roman"/>
        </w:rPr>
        <w:t>,</w:t>
      </w:r>
      <w:r w:rsidR="43F184DD" w:rsidRPr="7FCF946C">
        <w:rPr>
          <w:rFonts w:eastAsia="Times New Roman" w:cs="Times New Roman"/>
        </w:rPr>
        <w:t>” “fag</w:t>
      </w:r>
      <w:r w:rsidR="009F2DA5">
        <w:rPr>
          <w:rFonts w:eastAsia="Times New Roman" w:cs="Times New Roman"/>
        </w:rPr>
        <w:t>,</w:t>
      </w:r>
      <w:r w:rsidR="43F184DD" w:rsidRPr="7FCF946C">
        <w:rPr>
          <w:rFonts w:eastAsia="Times New Roman" w:cs="Times New Roman"/>
        </w:rPr>
        <w:t>” “</w:t>
      </w:r>
      <w:r w:rsidR="3E7DE945" w:rsidRPr="7FCF946C">
        <w:rPr>
          <w:rFonts w:eastAsia="Times New Roman" w:cs="Times New Roman"/>
        </w:rPr>
        <w:t>die</w:t>
      </w:r>
      <w:r w:rsidR="009F2DA5">
        <w:rPr>
          <w:rFonts w:eastAsia="Times New Roman" w:cs="Times New Roman"/>
        </w:rPr>
        <w:t>,</w:t>
      </w:r>
      <w:r w:rsidR="3E7DE945" w:rsidRPr="7FCF946C">
        <w:rPr>
          <w:rFonts w:eastAsia="Times New Roman" w:cs="Times New Roman"/>
        </w:rPr>
        <w:t>” “wanker</w:t>
      </w:r>
      <w:r w:rsidR="009F2DA5">
        <w:rPr>
          <w:rFonts w:eastAsia="Times New Roman" w:cs="Times New Roman"/>
        </w:rPr>
        <w:t>,</w:t>
      </w:r>
      <w:r w:rsidR="3E7DE945" w:rsidRPr="7FCF946C">
        <w:rPr>
          <w:rFonts w:eastAsia="Times New Roman" w:cs="Times New Roman"/>
        </w:rPr>
        <w:t>” “aids” and “balls</w:t>
      </w:r>
      <w:r w:rsidR="009F2DA5">
        <w:rPr>
          <w:rFonts w:eastAsia="Times New Roman" w:cs="Times New Roman"/>
        </w:rPr>
        <w:t>,</w:t>
      </w:r>
      <w:r w:rsidR="3E7DE945" w:rsidRPr="7FCF946C">
        <w:rPr>
          <w:rFonts w:eastAsia="Times New Roman" w:cs="Times New Roman"/>
        </w:rPr>
        <w:t>”</w:t>
      </w:r>
      <w:r w:rsidR="4921B891" w:rsidRPr="7FCF946C">
        <w:rPr>
          <w:rFonts w:eastAsia="Times New Roman" w:cs="Times New Roman"/>
        </w:rPr>
        <w:t xml:space="preserve"> especially when considering the value the words “would</w:t>
      </w:r>
      <w:r w:rsidR="00532C95">
        <w:rPr>
          <w:rFonts w:eastAsia="Times New Roman" w:cs="Times New Roman"/>
        </w:rPr>
        <w:t>,</w:t>
      </w:r>
      <w:r w:rsidR="4921B891" w:rsidRPr="7FCF946C">
        <w:rPr>
          <w:rFonts w:eastAsia="Times New Roman" w:cs="Times New Roman"/>
        </w:rPr>
        <w:t>” “</w:t>
      </w:r>
      <w:proofErr w:type="spellStart"/>
      <w:r w:rsidR="4921B891" w:rsidRPr="7FCF946C">
        <w:rPr>
          <w:rFonts w:eastAsia="Times New Roman" w:cs="Times New Roman"/>
        </w:rPr>
        <w:t>dont</w:t>
      </w:r>
      <w:r w:rsidR="00532C95">
        <w:rPr>
          <w:rFonts w:eastAsia="Times New Roman" w:cs="Times New Roman"/>
        </w:rPr>
        <w:t>m</w:t>
      </w:r>
      <w:proofErr w:type="spellEnd"/>
      <w:r w:rsidR="4921B891" w:rsidRPr="7FCF946C">
        <w:rPr>
          <w:rFonts w:eastAsia="Times New Roman" w:cs="Times New Roman"/>
        </w:rPr>
        <w:t>” “talk</w:t>
      </w:r>
      <w:r w:rsidR="00532C95">
        <w:rPr>
          <w:rFonts w:eastAsia="Times New Roman" w:cs="Times New Roman"/>
        </w:rPr>
        <w:t>,</w:t>
      </w:r>
      <w:r w:rsidR="4921B891" w:rsidRPr="7FCF946C">
        <w:rPr>
          <w:rFonts w:eastAsia="Times New Roman" w:cs="Times New Roman"/>
        </w:rPr>
        <w:t>” “wiki</w:t>
      </w:r>
      <w:r w:rsidR="00532C95">
        <w:rPr>
          <w:rFonts w:eastAsia="Times New Roman" w:cs="Times New Roman"/>
        </w:rPr>
        <w:t>,</w:t>
      </w:r>
      <w:r w:rsidR="4921B891" w:rsidRPr="7FCF946C">
        <w:rPr>
          <w:rFonts w:eastAsia="Times New Roman" w:cs="Times New Roman"/>
        </w:rPr>
        <w:t>” “get</w:t>
      </w:r>
      <w:r w:rsidR="00532C95">
        <w:rPr>
          <w:rFonts w:eastAsia="Times New Roman" w:cs="Times New Roman"/>
        </w:rPr>
        <w:t>,</w:t>
      </w:r>
      <w:r w:rsidR="4921B891" w:rsidRPr="7FCF946C">
        <w:rPr>
          <w:rFonts w:eastAsia="Times New Roman" w:cs="Times New Roman"/>
        </w:rPr>
        <w:t xml:space="preserve">” “know” and “page” actually </w:t>
      </w:r>
      <w:r w:rsidR="502C4669" w:rsidRPr="7FCF946C">
        <w:rPr>
          <w:rFonts w:eastAsia="Times New Roman" w:cs="Times New Roman"/>
        </w:rPr>
        <w:t>add when identifying toxic comments. Given the frequency of auxiliary verbs</w:t>
      </w:r>
      <w:r w:rsidR="5F32A70A" w:rsidRPr="7FCF946C">
        <w:rPr>
          <w:rFonts w:eastAsia="Times New Roman" w:cs="Times New Roman"/>
        </w:rPr>
        <w:t xml:space="preserve">, contractions, and terms unrelated to toxic identification, the quality of the features </w:t>
      </w:r>
      <w:r w:rsidR="1770F5D8" w:rsidRPr="7FCF946C">
        <w:rPr>
          <w:rFonts w:eastAsia="Times New Roman" w:cs="Times New Roman"/>
        </w:rPr>
        <w:t>without the Social Group Features appears to be the better option for the task at hand.</w:t>
      </w:r>
      <w:r w:rsidR="5F32A70A" w:rsidRPr="7FCF946C">
        <w:rPr>
          <w:rFonts w:eastAsia="Times New Roman" w:cs="Times New Roman"/>
        </w:rPr>
        <w:t xml:space="preserve"> </w:t>
      </w:r>
    </w:p>
    <w:p w14:paraId="08EED980" w14:textId="1422258D" w:rsidR="3260D453" w:rsidRDefault="2E627755" w:rsidP="00120F76">
      <w:pPr>
        <w:spacing w:line="240" w:lineRule="auto"/>
        <w:ind w:firstLine="720"/>
        <w:jc w:val="center"/>
      </w:pPr>
      <w:r>
        <w:rPr>
          <w:noProof/>
        </w:rPr>
        <w:drawing>
          <wp:inline distT="0" distB="0" distL="0" distR="0" wp14:anchorId="598D3932" wp14:editId="024AC735">
            <wp:extent cx="2068873" cy="4355522"/>
            <wp:effectExtent l="12700" t="12700" r="12700" b="12700"/>
            <wp:docPr id="725014899" name="Picture 72501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1489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8873" cy="4355522"/>
                    </a:xfrm>
                    <a:prstGeom prst="rect">
                      <a:avLst/>
                    </a:prstGeom>
                    <a:ln w="12700">
                      <a:solidFill>
                        <a:schemeClr val="tx1"/>
                      </a:solidFill>
                      <a:prstDash val="solid"/>
                    </a:ln>
                  </pic:spPr>
                </pic:pic>
              </a:graphicData>
            </a:graphic>
          </wp:inline>
        </w:drawing>
      </w:r>
    </w:p>
    <w:p w14:paraId="29B509CF" w14:textId="42AFCAEF" w:rsidR="2E627755" w:rsidRDefault="2E627755"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Table 9: Best Models’ Top 20 Features Comparison</w:t>
      </w:r>
    </w:p>
    <w:p w14:paraId="60E544B5" w14:textId="0D48AB35" w:rsidR="5EED8DE8" w:rsidRDefault="5EED8DE8" w:rsidP="00120F76">
      <w:pPr>
        <w:spacing w:line="240" w:lineRule="auto"/>
        <w:ind w:firstLine="720"/>
        <w:rPr>
          <w:rFonts w:eastAsia="Times New Roman" w:cs="Times New Roman"/>
        </w:rPr>
      </w:pPr>
      <w:r w:rsidRPr="7FCF946C">
        <w:rPr>
          <w:rFonts w:eastAsia="Times New Roman" w:cs="Times New Roman"/>
        </w:rPr>
        <w:t>With a mean 82.6% and 82.</w:t>
      </w:r>
      <w:r w:rsidR="3957C769" w:rsidRPr="7FCF946C">
        <w:rPr>
          <w:rFonts w:eastAsia="Times New Roman" w:cs="Times New Roman"/>
        </w:rPr>
        <w:t>0</w:t>
      </w:r>
      <w:r w:rsidRPr="7FCF946C">
        <w:rPr>
          <w:rFonts w:eastAsia="Times New Roman" w:cs="Times New Roman"/>
        </w:rPr>
        <w:t>% model fidelity, Naïv</w:t>
      </w:r>
      <w:r w:rsidR="0685E3D6" w:rsidRPr="7FCF946C">
        <w:rPr>
          <w:rFonts w:eastAsia="Times New Roman" w:cs="Times New Roman"/>
        </w:rPr>
        <w:t xml:space="preserve">e Bayes was more effective when the Social Group Features were not removed. Figure </w:t>
      </w:r>
      <w:r w:rsidR="5CBB8A6D" w:rsidRPr="7FCF946C">
        <w:rPr>
          <w:rFonts w:eastAsia="Times New Roman" w:cs="Times New Roman"/>
        </w:rPr>
        <w:t>45 illustrates</w:t>
      </w:r>
      <w:r w:rsidR="3EC432A3" w:rsidRPr="7FCF946C">
        <w:rPr>
          <w:rFonts w:eastAsia="Times New Roman" w:cs="Times New Roman"/>
        </w:rPr>
        <w:t xml:space="preserve"> the aggregated confusion matrices for both models after 5 folds of cross validation. With a</w:t>
      </w:r>
      <w:r w:rsidR="629DEEAF" w:rsidRPr="7FCF946C">
        <w:rPr>
          <w:rFonts w:eastAsia="Times New Roman" w:cs="Times New Roman"/>
        </w:rPr>
        <w:t xml:space="preserve"> 10% false positive rate, both models demonstrated a propensity towards identifying comments as toxic when they were not. However, the </w:t>
      </w:r>
      <w:r w:rsidR="14F9D93B" w:rsidRPr="7FCF946C">
        <w:rPr>
          <w:rFonts w:eastAsia="Times New Roman" w:cs="Times New Roman"/>
        </w:rPr>
        <w:t>false negative rates v</w:t>
      </w:r>
      <w:r w:rsidR="4274936A" w:rsidRPr="7FCF946C">
        <w:rPr>
          <w:rFonts w:eastAsia="Times New Roman" w:cs="Times New Roman"/>
        </w:rPr>
        <w:t xml:space="preserve">aried </w:t>
      </w:r>
      <w:r w:rsidR="14F9D93B" w:rsidRPr="7FCF946C">
        <w:rPr>
          <w:rFonts w:eastAsia="Times New Roman" w:cs="Times New Roman"/>
        </w:rPr>
        <w:t xml:space="preserve">by 1%, making Naïve Bayes less likely to miss toxic comments when the Social Group features </w:t>
      </w:r>
      <w:r w:rsidR="2833166E" w:rsidRPr="7FCF946C">
        <w:rPr>
          <w:rFonts w:eastAsia="Times New Roman" w:cs="Times New Roman"/>
        </w:rPr>
        <w:t xml:space="preserve">were not removed. Due to the </w:t>
      </w:r>
      <w:r w:rsidR="539EBE6C" w:rsidRPr="7FCF946C">
        <w:rPr>
          <w:rFonts w:eastAsia="Times New Roman" w:cs="Times New Roman"/>
        </w:rPr>
        <w:t>ramifications of circulating toxic content, the online platforms need to minimize the risk of misclassifying toxic content a</w:t>
      </w:r>
      <w:r w:rsidR="0742BD56" w:rsidRPr="7FCF946C">
        <w:rPr>
          <w:rFonts w:eastAsia="Times New Roman" w:cs="Times New Roman"/>
        </w:rPr>
        <w:t xml:space="preserve">s </w:t>
      </w:r>
      <w:r w:rsidR="539EBE6C" w:rsidRPr="7FCF946C">
        <w:rPr>
          <w:rFonts w:eastAsia="Times New Roman" w:cs="Times New Roman"/>
        </w:rPr>
        <w:t>no</w:t>
      </w:r>
      <w:r w:rsidR="79CCA544" w:rsidRPr="7FCF946C">
        <w:rPr>
          <w:rFonts w:eastAsia="Times New Roman" w:cs="Times New Roman"/>
        </w:rPr>
        <w:t>n-</w:t>
      </w:r>
      <w:r w:rsidR="539EBE6C" w:rsidRPr="7FCF946C">
        <w:rPr>
          <w:rFonts w:eastAsia="Times New Roman" w:cs="Times New Roman"/>
        </w:rPr>
        <w:t>toxic</w:t>
      </w:r>
      <w:r w:rsidR="32F13105" w:rsidRPr="7FCF946C">
        <w:rPr>
          <w:rFonts w:eastAsia="Times New Roman" w:cs="Times New Roman"/>
        </w:rPr>
        <w:t xml:space="preserve">. </w:t>
      </w:r>
    </w:p>
    <w:p w14:paraId="57B76644" w14:textId="20799AE4" w:rsidR="3230EAAE" w:rsidRDefault="11B16478" w:rsidP="00120F76">
      <w:pPr>
        <w:spacing w:line="240" w:lineRule="auto"/>
        <w:ind w:firstLine="720"/>
        <w:jc w:val="center"/>
      </w:pPr>
      <w:r>
        <w:rPr>
          <w:noProof/>
        </w:rPr>
        <w:lastRenderedPageBreak/>
        <w:drawing>
          <wp:inline distT="0" distB="0" distL="0" distR="0" wp14:anchorId="374B0645" wp14:editId="49565E27">
            <wp:extent cx="2522483" cy="1828800"/>
            <wp:effectExtent l="12700" t="12700" r="12700" b="12700"/>
            <wp:docPr id="1247612005" name="Picture 124761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6120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2483" cy="1828800"/>
                    </a:xfrm>
                    <a:prstGeom prst="rect">
                      <a:avLst/>
                    </a:prstGeom>
                    <a:ln w="12700">
                      <a:solidFill>
                        <a:schemeClr val="tx1"/>
                      </a:solidFill>
                      <a:prstDash val="solid"/>
                    </a:ln>
                  </pic:spPr>
                </pic:pic>
              </a:graphicData>
            </a:graphic>
          </wp:inline>
        </w:drawing>
      </w:r>
      <w:r w:rsidR="2D62C65C">
        <w:rPr>
          <w:noProof/>
        </w:rPr>
        <w:drawing>
          <wp:inline distT="0" distB="0" distL="0" distR="0" wp14:anchorId="0BD8E075" wp14:editId="351A9D93">
            <wp:extent cx="2536724" cy="1828800"/>
            <wp:effectExtent l="12700" t="12700" r="12700" b="12700"/>
            <wp:docPr id="350995838" name="Picture 35099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9958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36724" cy="1828800"/>
                    </a:xfrm>
                    <a:prstGeom prst="rect">
                      <a:avLst/>
                    </a:prstGeom>
                    <a:ln w="12700">
                      <a:solidFill>
                        <a:schemeClr val="tx1"/>
                      </a:solidFill>
                      <a:prstDash val="solid"/>
                    </a:ln>
                  </pic:spPr>
                </pic:pic>
              </a:graphicData>
            </a:graphic>
          </wp:inline>
        </w:drawing>
      </w:r>
    </w:p>
    <w:p w14:paraId="77FBBD2D" w14:textId="54CC1B74" w:rsidR="3230EAAE" w:rsidRDefault="11B16478"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Figure 45: Naïve Bayes Training Performance Comparison – w</w:t>
      </w:r>
      <w:r w:rsidR="2BC6F5FB" w:rsidRPr="7FCF946C">
        <w:rPr>
          <w:rFonts w:eastAsia="Times New Roman" w:cs="Times New Roman"/>
          <w:i/>
          <w:iCs/>
          <w:color w:val="44546A"/>
          <w:sz w:val="18"/>
          <w:szCs w:val="18"/>
        </w:rPr>
        <w:t>ith and without Social Group Features</w:t>
      </w:r>
    </w:p>
    <w:p w14:paraId="5AEE9066" w14:textId="74984909" w:rsidR="3230EAAE" w:rsidRDefault="49860BA6" w:rsidP="00120F76">
      <w:pPr>
        <w:spacing w:line="240" w:lineRule="auto"/>
        <w:ind w:firstLine="720"/>
      </w:pPr>
      <w:r>
        <w:t>Figure 46 illustrates the confusion matr</w:t>
      </w:r>
      <w:r w:rsidR="4A0A3DC8">
        <w:t xml:space="preserve">ices </w:t>
      </w:r>
      <w:r>
        <w:t xml:space="preserve">of the trained models’ performance on new test data that contains </w:t>
      </w:r>
      <w:r w:rsidR="5225D5E3">
        <w:t xml:space="preserve">3,816 unseen comments. </w:t>
      </w:r>
      <w:r w:rsidR="2F28EDEB">
        <w:t xml:space="preserve">Since cross-validation with five-folds was also implemented in these predictions, these matrices are also reflective of the aggregated results for all five folds. The </w:t>
      </w:r>
      <w:proofErr w:type="spellStart"/>
      <w:r w:rsidR="2F28EDEB">
        <w:t>classif</w:t>
      </w:r>
      <w:r w:rsidR="31FC7A9E">
        <w:t>ication_report</w:t>
      </w:r>
      <w:proofErr w:type="spellEnd"/>
      <w:r w:rsidR="31FC7A9E">
        <w:t xml:space="preserve"> of the prediction was also generated to summarize the findings of the information presented in Figure 46. Though precision, the number of correct toxic </w:t>
      </w:r>
      <w:r w:rsidR="0505F291">
        <w:t xml:space="preserve">comment identifications, is important, recall offers context on how well the model did within each label. </w:t>
      </w:r>
      <w:r w:rsidR="5DE04CEA">
        <w:t>At 81%, the recall for non-toxic comments was higher when the Social Group Features were removed. However, the trend seen in Figure 45 persisted, showing that when these features were not removed, the recall for toxic content was 86%, 3% higher than with its removal.</w:t>
      </w:r>
      <w:r w:rsidR="609CA378">
        <w:t xml:space="preserve"> The F1 scores, which are representative of a single metric that combines recall and precision using the harmonic mean, are </w:t>
      </w:r>
      <w:r w:rsidR="56FCB4C2">
        <w:t xml:space="preserve">also higher when the dataset contains the Social Group Features. Though both approaches </w:t>
      </w:r>
      <w:r w:rsidR="2E338F40">
        <w:t>result</w:t>
      </w:r>
      <w:r w:rsidR="56FCB4C2">
        <w:t xml:space="preserve"> in “good” model performance</w:t>
      </w:r>
      <w:r w:rsidR="37622C6A">
        <w:t xml:space="preserve">, emphasizing the importance of </w:t>
      </w:r>
      <w:r w:rsidR="2AF92781">
        <w:t xml:space="preserve">not </w:t>
      </w:r>
      <w:r w:rsidR="37622C6A">
        <w:t>overlooking</w:t>
      </w:r>
      <w:r w:rsidR="410B8E0C">
        <w:t xml:space="preserve"> toxic comments put the CV5 at an advantage.</w:t>
      </w:r>
    </w:p>
    <w:p w14:paraId="507E6570" w14:textId="4AB69236" w:rsidR="269137A7" w:rsidRDefault="269137A7" w:rsidP="00120F76">
      <w:pPr>
        <w:spacing w:line="240" w:lineRule="auto"/>
        <w:ind w:firstLine="720"/>
        <w:jc w:val="center"/>
      </w:pPr>
    </w:p>
    <w:p w14:paraId="489A23AF" w14:textId="6D3BCDFB" w:rsidR="13938FA0" w:rsidRDefault="13938FA0" w:rsidP="00120F76">
      <w:pPr>
        <w:spacing w:line="240" w:lineRule="auto"/>
        <w:ind w:firstLine="720"/>
        <w:jc w:val="center"/>
      </w:pPr>
      <w:r>
        <w:rPr>
          <w:noProof/>
        </w:rPr>
        <w:drawing>
          <wp:inline distT="0" distB="0" distL="0" distR="0" wp14:anchorId="66DCFD4F" wp14:editId="54FD0B2A">
            <wp:extent cx="2486753" cy="1828800"/>
            <wp:effectExtent l="12700" t="12700" r="12700" b="12700"/>
            <wp:docPr id="1039897553" name="Picture 103989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89755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86753" cy="1828800"/>
                    </a:xfrm>
                    <a:prstGeom prst="rect">
                      <a:avLst/>
                    </a:prstGeom>
                    <a:ln w="12700">
                      <a:solidFill>
                        <a:schemeClr val="tx1"/>
                      </a:solidFill>
                      <a:prstDash val="solid"/>
                    </a:ln>
                  </pic:spPr>
                </pic:pic>
              </a:graphicData>
            </a:graphic>
          </wp:inline>
        </w:drawing>
      </w:r>
      <w:r>
        <w:tab/>
      </w:r>
      <w:r>
        <w:rPr>
          <w:noProof/>
        </w:rPr>
        <w:drawing>
          <wp:inline distT="0" distB="0" distL="0" distR="0" wp14:anchorId="19938E12" wp14:editId="08513FA7">
            <wp:extent cx="2445192" cy="1828800"/>
            <wp:effectExtent l="12700" t="12700" r="12700" b="12700"/>
            <wp:docPr id="1282489724" name="Picture 128248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48972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45192" cy="1828800"/>
                    </a:xfrm>
                    <a:prstGeom prst="rect">
                      <a:avLst/>
                    </a:prstGeom>
                    <a:ln w="12700">
                      <a:solidFill>
                        <a:schemeClr val="tx1"/>
                      </a:solidFill>
                      <a:prstDash val="solid"/>
                    </a:ln>
                  </pic:spPr>
                </pic:pic>
              </a:graphicData>
            </a:graphic>
          </wp:inline>
        </w:drawing>
      </w:r>
      <w:r w:rsidR="18A6C34A">
        <w:t xml:space="preserve">      </w:t>
      </w:r>
      <w:r>
        <w:rPr>
          <w:noProof/>
        </w:rPr>
        <w:drawing>
          <wp:inline distT="0" distB="0" distL="0" distR="0" wp14:anchorId="67CBB909" wp14:editId="40C579DF">
            <wp:extent cx="2351313" cy="685800"/>
            <wp:effectExtent l="0" t="0" r="0" b="0"/>
            <wp:docPr id="1836592712" name="Picture 183659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59271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51313" cy="685800"/>
                    </a:xfrm>
                    <a:prstGeom prst="rect">
                      <a:avLst/>
                    </a:prstGeom>
                  </pic:spPr>
                </pic:pic>
              </a:graphicData>
            </a:graphic>
          </wp:inline>
        </w:drawing>
      </w:r>
      <w:r w:rsidR="6E18824E">
        <w:t xml:space="preserve">           </w:t>
      </w:r>
      <w:r w:rsidR="6E18824E">
        <w:rPr>
          <w:noProof/>
        </w:rPr>
        <w:drawing>
          <wp:inline distT="0" distB="0" distL="0" distR="0" wp14:anchorId="57225072" wp14:editId="6ED1461C">
            <wp:extent cx="2363566" cy="685800"/>
            <wp:effectExtent l="0" t="0" r="0" b="0"/>
            <wp:docPr id="1282417012" name="Picture 128241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4170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63566" cy="685800"/>
                    </a:xfrm>
                    <a:prstGeom prst="rect">
                      <a:avLst/>
                    </a:prstGeom>
                  </pic:spPr>
                </pic:pic>
              </a:graphicData>
            </a:graphic>
          </wp:inline>
        </w:drawing>
      </w:r>
    </w:p>
    <w:p w14:paraId="7012103D" w14:textId="1BDD6A11" w:rsidR="13938FA0" w:rsidRDefault="13938FA0" w:rsidP="00120F76">
      <w:pPr>
        <w:spacing w:line="240" w:lineRule="auto"/>
        <w:jc w:val="center"/>
        <w:rPr>
          <w:rFonts w:eastAsia="Times New Roman" w:cs="Times New Roman"/>
          <w:i/>
          <w:iCs/>
          <w:color w:val="44546A"/>
          <w:sz w:val="18"/>
          <w:szCs w:val="18"/>
        </w:rPr>
      </w:pPr>
      <w:r w:rsidRPr="77B80F81">
        <w:rPr>
          <w:rFonts w:eastAsia="Times New Roman" w:cs="Times New Roman"/>
          <w:i/>
          <w:iCs/>
          <w:color w:val="44546A"/>
          <w:sz w:val="18"/>
          <w:szCs w:val="18"/>
        </w:rPr>
        <w:t>Figure 46: Naïve Bayes Predictive Performance Comparison – with and without Social Group Features</w:t>
      </w:r>
    </w:p>
    <w:p w14:paraId="267D29E5" w14:textId="69DAC91D" w:rsidR="3260D453" w:rsidRDefault="3260D453" w:rsidP="00120F76">
      <w:pPr>
        <w:spacing w:line="240" w:lineRule="auto"/>
        <w:ind w:firstLine="720"/>
        <w:jc w:val="center"/>
      </w:pPr>
    </w:p>
    <w:p w14:paraId="09625CFE" w14:textId="77777777" w:rsidR="00120F76" w:rsidRDefault="00120F76" w:rsidP="00120F76">
      <w:pPr>
        <w:spacing w:line="240" w:lineRule="auto"/>
        <w:ind w:firstLine="720"/>
        <w:jc w:val="center"/>
      </w:pPr>
    </w:p>
    <w:p w14:paraId="5968D9D4" w14:textId="23438924" w:rsidR="7980B378" w:rsidRDefault="49A884D6" w:rsidP="00120F76">
      <w:pPr>
        <w:pStyle w:val="ListParagraph"/>
        <w:numPr>
          <w:ilvl w:val="0"/>
          <w:numId w:val="22"/>
        </w:numPr>
        <w:spacing w:line="240" w:lineRule="auto"/>
        <w:rPr>
          <w:rFonts w:asciiTheme="majorHAnsi" w:eastAsiaTheme="majorEastAsia" w:hAnsiTheme="majorHAnsi" w:cstheme="majorBidi"/>
          <w:color w:val="000000" w:themeColor="text1"/>
        </w:rPr>
      </w:pPr>
      <w:r w:rsidRPr="3260D453">
        <w:rPr>
          <w:rFonts w:asciiTheme="majorHAnsi" w:eastAsiaTheme="majorEastAsia" w:hAnsiTheme="majorHAnsi" w:cstheme="majorBidi"/>
          <w:color w:val="000000" w:themeColor="text1"/>
        </w:rPr>
        <w:lastRenderedPageBreak/>
        <w:t>Support Vector Machines</w:t>
      </w:r>
    </w:p>
    <w:p w14:paraId="286143BC" w14:textId="29DDD65F" w:rsidR="00886628" w:rsidRDefault="00F17406" w:rsidP="00120F76">
      <w:pPr>
        <w:spacing w:line="240" w:lineRule="auto"/>
        <w:ind w:firstLine="360"/>
      </w:pPr>
      <w:r>
        <w:t>The four Support Vector Machine</w:t>
      </w:r>
      <w:r w:rsidR="00711BCF">
        <w:t xml:space="preserve"> models trained on the Wikipedia comments corpus used 70% of the data </w:t>
      </w:r>
      <w:r w:rsidR="005361D2">
        <w:t>for training and 30% for testing</w:t>
      </w:r>
      <w:r w:rsidR="00376818">
        <w:t xml:space="preserve">. </w:t>
      </w:r>
      <w:r w:rsidR="00EC273E">
        <w:t xml:space="preserve">SVM </w:t>
      </w:r>
      <w:r w:rsidR="00886628">
        <w:t>m</w:t>
      </w:r>
      <w:r w:rsidR="00EC273E">
        <w:t>odel accuracies</w:t>
      </w:r>
      <w:r w:rsidR="00886628">
        <w:t>, precision and recall values</w:t>
      </w:r>
      <w:r w:rsidR="00EC273E">
        <w:t xml:space="preserve"> are shown in Figure </w:t>
      </w:r>
      <w:r w:rsidR="2760E481">
        <w:t>47</w:t>
      </w:r>
      <w:r w:rsidR="00EC273E">
        <w:t xml:space="preserve">. </w:t>
      </w:r>
      <w:r w:rsidR="00FC3334">
        <w:t xml:space="preserve">The Wikipedia comments corpus is balanced meaning there are the same number of toxic and non-toxic comments. </w:t>
      </w:r>
      <w:r w:rsidR="00E2591F">
        <w:t xml:space="preserve">Therefore, 50% is the baseline when evaluating model performance. </w:t>
      </w:r>
      <w:r w:rsidR="00014401">
        <w:t>T</w:t>
      </w:r>
      <w:r w:rsidR="00886628">
        <w:t xml:space="preserve">hree models </w:t>
      </w:r>
      <w:r w:rsidR="00EE3BF1">
        <w:t xml:space="preserve">out of the four models </w:t>
      </w:r>
      <w:r w:rsidR="00014401">
        <w:t>can</w:t>
      </w:r>
      <w:r w:rsidR="00886628">
        <w:t xml:space="preserve"> effectively differentiate between toxic and </w:t>
      </w:r>
      <w:r w:rsidR="4DD16085">
        <w:t>no</w:t>
      </w:r>
      <w:r w:rsidR="69126B25">
        <w:t>n-</w:t>
      </w:r>
      <w:r w:rsidR="007418E2">
        <w:t>toxic comments.</w:t>
      </w:r>
      <w:r w:rsidR="00886628">
        <w:t xml:space="preserve"> The SVM Linear model</w:t>
      </w:r>
      <w:r w:rsidR="00014401">
        <w:t xml:space="preserve"> performed the best at </w:t>
      </w:r>
      <w:r w:rsidR="006A7FC1">
        <w:t xml:space="preserve">identifying patterns in toxic comments; the SVM Linear model accuracy is 62.11%. The SVM Radial Basis Function kernel model </w:t>
      </w:r>
      <w:r w:rsidR="00443752">
        <w:t xml:space="preserve">was almost as effective as the SVM Linear model and </w:t>
      </w:r>
      <w:r w:rsidR="006A7FC1">
        <w:t>produced a</w:t>
      </w:r>
      <w:r w:rsidR="00443752">
        <w:t xml:space="preserve">n </w:t>
      </w:r>
      <w:r w:rsidR="006A7FC1">
        <w:t>accuracy of 61.81</w:t>
      </w:r>
      <w:r w:rsidR="0B5EFCAF">
        <w:t>%</w:t>
      </w:r>
      <w:r w:rsidR="5DA9018E">
        <w:t>.</w:t>
      </w:r>
      <w:r w:rsidR="00886628">
        <w:t xml:space="preserve"> </w:t>
      </w:r>
      <w:r w:rsidR="00B62492">
        <w:t xml:space="preserve">The SVM </w:t>
      </w:r>
      <w:r w:rsidR="00E01343">
        <w:t>Sigmoid kernel model produced an accuracy of 56.76%. The SVM Polynomial model produced a model accuracy of 50.05%; it was unable to distinguish toxic comments from no</w:t>
      </w:r>
      <w:r w:rsidR="00B9344A">
        <w:t>n-</w:t>
      </w:r>
      <w:r w:rsidR="00E01343">
        <w:t>toxic ones.</w:t>
      </w:r>
      <w:r w:rsidR="00794F85">
        <w:t xml:space="preserve"> </w:t>
      </w:r>
      <w:r w:rsidR="00DE5ADF">
        <w:t>Additionally, t</w:t>
      </w:r>
      <w:r w:rsidR="00B72E66">
        <w:t>he</w:t>
      </w:r>
      <w:r w:rsidR="009D69BE">
        <w:t xml:space="preserve"> SVM Polynomial </w:t>
      </w:r>
      <w:r w:rsidR="00B72E66">
        <w:t xml:space="preserve">model </w:t>
      </w:r>
      <w:r w:rsidR="004E437B">
        <w:t xml:space="preserve">produced a </w:t>
      </w:r>
      <w:r w:rsidR="009D69BE">
        <w:t>recall value</w:t>
      </w:r>
      <w:r w:rsidR="004E437B">
        <w:t xml:space="preserve"> of zero</w:t>
      </w:r>
      <w:r w:rsidR="009D69BE">
        <w:t xml:space="preserve"> for </w:t>
      </w:r>
      <w:r w:rsidR="00B72E66">
        <w:t>the not toxic label</w:t>
      </w:r>
      <w:r w:rsidR="004E437B">
        <w:t xml:space="preserve"> although it had perfect precision </w:t>
      </w:r>
      <w:r w:rsidR="00C82C32">
        <w:t xml:space="preserve">for the toxic label. The SVM Sigmoid model </w:t>
      </w:r>
      <w:r w:rsidR="00187990">
        <w:t>has a higher recall than SVM Polynomial</w:t>
      </w:r>
      <w:r w:rsidR="002D666A">
        <w:t xml:space="preserve"> for the not toxic label, but the value is relatively low when compared to </w:t>
      </w:r>
      <w:r w:rsidR="00C3046E">
        <w:t xml:space="preserve">the models using Linear and RBF kernels. </w:t>
      </w:r>
      <w:r w:rsidR="008276BF">
        <w:t xml:space="preserve">The SVM RBF model has </w:t>
      </w:r>
      <w:r w:rsidR="5B18A752">
        <w:t>a</w:t>
      </w:r>
      <w:r w:rsidR="008276BF">
        <w:t xml:space="preserve"> </w:t>
      </w:r>
      <w:r w:rsidR="00123D46">
        <w:t>higher</w:t>
      </w:r>
      <w:r w:rsidR="008276BF">
        <w:t xml:space="preserve"> precision value for the not toxic label, and </w:t>
      </w:r>
      <w:r w:rsidR="717ED3A0">
        <w:t>a</w:t>
      </w:r>
      <w:r w:rsidR="00123D46">
        <w:t xml:space="preserve"> higher recall for the toxic label</w:t>
      </w:r>
      <w:r w:rsidR="000C4932">
        <w:t xml:space="preserve"> when compared to the SVM Linear model. </w:t>
      </w:r>
      <w:r w:rsidR="00A6012B">
        <w:t xml:space="preserve">However, the Linear SVM model has a higher recall value for the not toxic label, and a higher precision value for the </w:t>
      </w:r>
      <w:r w:rsidR="00B84E08">
        <w:t xml:space="preserve">toxic label, </w:t>
      </w:r>
      <w:r w:rsidR="003031CF">
        <w:t>resulting in</w:t>
      </w:r>
      <w:r w:rsidR="00B84E08">
        <w:t xml:space="preserve"> </w:t>
      </w:r>
      <w:r w:rsidR="003031CF">
        <w:t xml:space="preserve">a slightly better performance </w:t>
      </w:r>
      <w:r w:rsidR="00A64E60">
        <w:t xml:space="preserve">predicting on the test data </w:t>
      </w:r>
      <w:r w:rsidR="003031CF">
        <w:t>than the RBF kernel model</w:t>
      </w:r>
      <w:r w:rsidR="00A64E60">
        <w:t>.</w:t>
      </w:r>
      <w:r w:rsidR="003031CF">
        <w:t xml:space="preserve"> </w:t>
      </w:r>
    </w:p>
    <w:p w14:paraId="27D07FFC" w14:textId="734AABCD" w:rsidR="00886628" w:rsidRDefault="00886628" w:rsidP="00120F76">
      <w:pPr>
        <w:spacing w:line="240" w:lineRule="auto"/>
        <w:jc w:val="center"/>
      </w:pPr>
      <w:r>
        <w:rPr>
          <w:noProof/>
        </w:rPr>
        <w:drawing>
          <wp:inline distT="0" distB="0" distL="0" distR="0" wp14:anchorId="12ADD67B" wp14:editId="2E4368E9">
            <wp:extent cx="5943600" cy="1338580"/>
            <wp:effectExtent l="12700" t="12700" r="12700" b="762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1338580"/>
                    </a:xfrm>
                    <a:prstGeom prst="rect">
                      <a:avLst/>
                    </a:prstGeom>
                    <a:ln w="12700">
                      <a:solidFill>
                        <a:schemeClr val="tx1"/>
                      </a:solidFill>
                    </a:ln>
                  </pic:spPr>
                </pic:pic>
              </a:graphicData>
            </a:graphic>
          </wp:inline>
        </w:drawing>
      </w:r>
    </w:p>
    <w:p w14:paraId="7E1CEC6D" w14:textId="185F81BC" w:rsidR="00BE0D02" w:rsidRDefault="00BE0D02"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200022F3" w:rsidRPr="7FCF946C">
        <w:rPr>
          <w:rFonts w:eastAsia="Times New Roman" w:cs="Times New Roman"/>
          <w:i/>
          <w:iCs/>
          <w:color w:val="44546A"/>
          <w:sz w:val="18"/>
          <w:szCs w:val="18"/>
        </w:rPr>
        <w:t>47</w:t>
      </w:r>
      <w:r w:rsidRPr="7FCF946C">
        <w:rPr>
          <w:rFonts w:eastAsia="Times New Roman" w:cs="Times New Roman"/>
          <w:i/>
          <w:iCs/>
          <w:color w:val="44546A"/>
          <w:sz w:val="18"/>
          <w:szCs w:val="18"/>
        </w:rPr>
        <w:t>: Support Vector Machine Model Accuracie</w:t>
      </w:r>
      <w:r w:rsidR="00AC4B79" w:rsidRPr="7FCF946C">
        <w:rPr>
          <w:rFonts w:eastAsia="Times New Roman" w:cs="Times New Roman"/>
          <w:i/>
          <w:iCs/>
          <w:color w:val="44546A"/>
          <w:sz w:val="18"/>
          <w:szCs w:val="18"/>
        </w:rPr>
        <w:t>s, Precision and Recall values</w:t>
      </w:r>
    </w:p>
    <w:p w14:paraId="766BFF95" w14:textId="3FAF030A" w:rsidR="00852D5A" w:rsidRDefault="00852D5A" w:rsidP="00120F76">
      <w:pPr>
        <w:spacing w:line="240" w:lineRule="auto"/>
        <w:ind w:firstLine="720"/>
      </w:pPr>
      <w:r>
        <w:t xml:space="preserve">Reviewing Confusion matrices </w:t>
      </w:r>
      <w:r w:rsidR="2C6593BB">
        <w:t>provides</w:t>
      </w:r>
      <w:r>
        <w:t xml:space="preserve"> further insight </w:t>
      </w:r>
      <w:r w:rsidR="3F590992">
        <w:t>into</w:t>
      </w:r>
      <w:r>
        <w:t xml:space="preserve"> each model’s performance. Confusion matrices are shown </w:t>
      </w:r>
      <w:r w:rsidR="65B9F744">
        <w:t>in</w:t>
      </w:r>
      <w:r>
        <w:t xml:space="preserve"> Figure </w:t>
      </w:r>
      <w:r w:rsidR="210F1B7B">
        <w:t>48</w:t>
      </w:r>
      <w:r>
        <w:t xml:space="preserve">. </w:t>
      </w:r>
      <w:r w:rsidR="00487E6D">
        <w:t xml:space="preserve">The SVM Polynomial model </w:t>
      </w:r>
      <w:r w:rsidR="00261822">
        <w:t xml:space="preserve">falsely labeled all test </w:t>
      </w:r>
      <w:r w:rsidR="00BA7D25">
        <w:t>comments</w:t>
      </w:r>
      <w:r w:rsidR="00261822">
        <w:t xml:space="preserve"> as not toxic</w:t>
      </w:r>
      <w:r w:rsidR="00955650">
        <w:t xml:space="preserve">, except for two which </w:t>
      </w:r>
      <w:r w:rsidR="00BA7D25">
        <w:t>are</w:t>
      </w:r>
      <w:r w:rsidR="00955650">
        <w:t xml:space="preserve"> correctly predicted as toxic</w:t>
      </w:r>
      <w:r w:rsidR="00BA7D25">
        <w:t>. This</w:t>
      </w:r>
      <w:r w:rsidR="008954BD">
        <w:t xml:space="preserve"> </w:t>
      </w:r>
      <w:r w:rsidR="00BA7D25">
        <w:t xml:space="preserve">supports </w:t>
      </w:r>
      <w:r w:rsidR="008954BD">
        <w:t xml:space="preserve">the conclusion that the model was </w:t>
      </w:r>
      <w:r w:rsidR="00C94470">
        <w:t>unable to differentiate between toxic and non-toxic comments</w:t>
      </w:r>
      <w:r w:rsidR="00955650">
        <w:t>.</w:t>
      </w:r>
      <w:r w:rsidR="004956FF">
        <w:t xml:space="preserve"> The SVM Sigmoid model labeled most comments as toxic</w:t>
      </w:r>
      <w:r w:rsidR="005A239C">
        <w:t xml:space="preserve"> and very few as not toxic. </w:t>
      </w:r>
      <w:r w:rsidR="00031CD9">
        <w:t xml:space="preserve">The SVM RBF model </w:t>
      </w:r>
      <w:r w:rsidR="0048395A">
        <w:t xml:space="preserve">accurately labeled more comments as not toxic when compared to the </w:t>
      </w:r>
      <w:r w:rsidR="006F48CE">
        <w:t xml:space="preserve">Sigmoid and Polynomial models. </w:t>
      </w:r>
      <w:r w:rsidR="00640C51">
        <w:t xml:space="preserve">The SVM Linear model </w:t>
      </w:r>
      <w:r w:rsidR="00850497">
        <w:t>accurately labeled</w:t>
      </w:r>
      <w:r w:rsidR="00640C51">
        <w:t xml:space="preserve"> </w:t>
      </w:r>
      <w:r w:rsidR="00850497">
        <w:t xml:space="preserve">the </w:t>
      </w:r>
      <w:r w:rsidR="00640C51">
        <w:t>most comments</w:t>
      </w:r>
      <w:r w:rsidR="00850497">
        <w:t xml:space="preserve"> non-toxic when compared with the </w:t>
      </w:r>
      <w:r w:rsidR="00A002C9">
        <w:t>RBF and Sigmoid kernel</w:t>
      </w:r>
      <w:r w:rsidR="00850497">
        <w:t xml:space="preserve"> models.</w:t>
      </w:r>
      <w:r w:rsidR="00A002C9">
        <w:t xml:space="preserve"> However, its accuracy in labeling toxic </w:t>
      </w:r>
      <w:r w:rsidR="00857239">
        <w:t>comments requires improvement.</w:t>
      </w:r>
      <w:r w:rsidR="00850497">
        <w:t xml:space="preserve"> </w:t>
      </w:r>
    </w:p>
    <w:p w14:paraId="2BD8868C" w14:textId="2CAE7C1B" w:rsidR="00DB59C6" w:rsidRDefault="00DB59C6" w:rsidP="00120F76">
      <w:pPr>
        <w:spacing w:line="240" w:lineRule="auto"/>
        <w:jc w:val="center"/>
      </w:pPr>
      <w:r>
        <w:rPr>
          <w:noProof/>
        </w:rPr>
        <w:lastRenderedPageBreak/>
        <w:drawing>
          <wp:inline distT="0" distB="0" distL="0" distR="0" wp14:anchorId="3CDBEA15" wp14:editId="0BB74850">
            <wp:extent cx="2284989" cy="3108872"/>
            <wp:effectExtent l="12700" t="12700" r="13970" b="1587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380992" cy="3239490"/>
                    </a:xfrm>
                    <a:prstGeom prst="rect">
                      <a:avLst/>
                    </a:prstGeom>
                    <a:ln w="12700">
                      <a:solidFill>
                        <a:schemeClr val="tx1"/>
                      </a:solidFill>
                    </a:ln>
                  </pic:spPr>
                </pic:pic>
              </a:graphicData>
            </a:graphic>
          </wp:inline>
        </w:drawing>
      </w:r>
    </w:p>
    <w:p w14:paraId="48B44682" w14:textId="6A69A747" w:rsidR="002B3487" w:rsidRDefault="002B3487"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5BFD0BA1" w:rsidRPr="7FCF946C">
        <w:rPr>
          <w:rFonts w:eastAsia="Times New Roman" w:cs="Times New Roman"/>
          <w:i/>
          <w:iCs/>
          <w:color w:val="44546A"/>
          <w:sz w:val="18"/>
          <w:szCs w:val="18"/>
        </w:rPr>
        <w:t>48</w:t>
      </w:r>
      <w:r w:rsidRPr="7FCF946C">
        <w:rPr>
          <w:rFonts w:eastAsia="Times New Roman" w:cs="Times New Roman"/>
          <w:i/>
          <w:iCs/>
          <w:color w:val="44546A"/>
          <w:sz w:val="18"/>
          <w:szCs w:val="18"/>
        </w:rPr>
        <w:t>: Support Vector Machine Model Confusion Matrices</w:t>
      </w:r>
    </w:p>
    <w:p w14:paraId="4CC47349" w14:textId="092E376E" w:rsidR="007C354B" w:rsidRDefault="007C354B" w:rsidP="00120F76">
      <w:pPr>
        <w:spacing w:line="240" w:lineRule="auto"/>
        <w:ind w:firstLine="360"/>
      </w:pPr>
      <w:r>
        <w:t>The Cost values</w:t>
      </w:r>
      <w:r w:rsidR="00087FFE">
        <w:t>, C,</w:t>
      </w:r>
      <w:r>
        <w:t xml:space="preserve"> associated with </w:t>
      </w:r>
      <w:r w:rsidR="00A9445D">
        <w:t>the best performing</w:t>
      </w:r>
      <w:r>
        <w:t xml:space="preserve"> Support Vector Machine model</w:t>
      </w:r>
      <w:r w:rsidR="00A9445D">
        <w:t>s</w:t>
      </w:r>
      <w:r>
        <w:t xml:space="preserve"> </w:t>
      </w:r>
      <w:r w:rsidR="00087FFE">
        <w:t>are</w:t>
      </w:r>
      <w:r>
        <w:t xml:space="preserve"> shown in Figure </w:t>
      </w:r>
      <w:r w:rsidR="60FAD5D3">
        <w:t>49</w:t>
      </w:r>
      <w:r>
        <w:t>.</w:t>
      </w:r>
      <w:r w:rsidR="00087FFE">
        <w:t xml:space="preserve"> The SVM Linear model produced the best accuracies using a low value of C. Increasing C did not affect model accuracy. </w:t>
      </w:r>
      <w:r w:rsidR="00B34F85">
        <w:t xml:space="preserve">The SVM models using </w:t>
      </w:r>
      <w:r w:rsidR="003B6ABF">
        <w:t xml:space="preserve">RBF, Polynomial, and Sigmoid kernels required higher values of C. However, at a certain point, </w:t>
      </w:r>
      <w:r w:rsidR="0027145A">
        <w:t xml:space="preserve">increasing C did not improve model accuracy. </w:t>
      </w:r>
      <w:r w:rsidR="003B6ABF">
        <w:t xml:space="preserve"> </w:t>
      </w:r>
    </w:p>
    <w:p w14:paraId="5050D97C" w14:textId="79BD9A9A" w:rsidR="002B3487" w:rsidRDefault="000D34D8" w:rsidP="00120F76">
      <w:pPr>
        <w:spacing w:line="240" w:lineRule="auto"/>
        <w:jc w:val="center"/>
      </w:pPr>
      <w:r>
        <w:rPr>
          <w:noProof/>
        </w:rPr>
        <w:drawing>
          <wp:inline distT="0" distB="0" distL="0" distR="0" wp14:anchorId="79E107F1" wp14:editId="519CCE2B">
            <wp:extent cx="1576551" cy="1017380"/>
            <wp:effectExtent l="12700" t="12700" r="11430" b="1143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607703" cy="1037483"/>
                    </a:xfrm>
                    <a:prstGeom prst="rect">
                      <a:avLst/>
                    </a:prstGeom>
                    <a:ln w="12700">
                      <a:solidFill>
                        <a:schemeClr val="tx1"/>
                      </a:solidFill>
                    </a:ln>
                  </pic:spPr>
                </pic:pic>
              </a:graphicData>
            </a:graphic>
          </wp:inline>
        </w:drawing>
      </w:r>
    </w:p>
    <w:p w14:paraId="592047F2" w14:textId="51BCD999" w:rsidR="000D34D8" w:rsidRDefault="000D34D8"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4C6DDB28" w:rsidRPr="7FCF946C">
        <w:rPr>
          <w:rFonts w:eastAsia="Times New Roman" w:cs="Times New Roman"/>
          <w:i/>
          <w:iCs/>
          <w:color w:val="44546A"/>
          <w:sz w:val="18"/>
          <w:szCs w:val="18"/>
        </w:rPr>
        <w:t>49</w:t>
      </w:r>
      <w:r w:rsidRPr="7FCF946C">
        <w:rPr>
          <w:rFonts w:eastAsia="Times New Roman" w:cs="Times New Roman"/>
          <w:i/>
          <w:iCs/>
          <w:color w:val="44546A"/>
          <w:sz w:val="18"/>
          <w:szCs w:val="18"/>
        </w:rPr>
        <w:t xml:space="preserve">: </w:t>
      </w:r>
      <w:r w:rsidR="005B4BFB" w:rsidRPr="7FCF946C">
        <w:rPr>
          <w:rFonts w:eastAsia="Times New Roman" w:cs="Times New Roman"/>
          <w:i/>
          <w:iCs/>
          <w:color w:val="44546A"/>
          <w:sz w:val="18"/>
          <w:szCs w:val="18"/>
        </w:rPr>
        <w:t>Cost Values associated with the best performing Support Vector Machine Models</w:t>
      </w:r>
    </w:p>
    <w:p w14:paraId="6588A200" w14:textId="5469DDBD" w:rsidR="00653090" w:rsidRDefault="00505C03" w:rsidP="00120F76">
      <w:pPr>
        <w:spacing w:line="240" w:lineRule="auto"/>
      </w:pPr>
      <w:r>
        <w:tab/>
      </w:r>
      <w:r w:rsidR="00357C82">
        <w:t>The Linear</w:t>
      </w:r>
      <w:r>
        <w:t xml:space="preserve"> Support Vector Machine model </w:t>
      </w:r>
      <w:r w:rsidR="00F217FA">
        <w:t>performed the best at labeling toxic comments on the Wikipedia corpus</w:t>
      </w:r>
      <w:r w:rsidR="00357C82">
        <w:t xml:space="preserve"> when compared with the other three SVM models</w:t>
      </w:r>
      <w:r w:rsidR="2505D046">
        <w:t>,</w:t>
      </w:r>
      <w:r w:rsidR="00F333D6">
        <w:t xml:space="preserve"> once again proving the simplest model is often the best model</w:t>
      </w:r>
      <w:r w:rsidR="00F217FA">
        <w:t>.</w:t>
      </w:r>
      <w:r w:rsidR="00357C82">
        <w:t xml:space="preserve"> </w:t>
      </w:r>
      <w:r w:rsidR="00F333D6">
        <w:t xml:space="preserve">The Linear model also ran the fastest when compared with </w:t>
      </w:r>
      <w:r w:rsidR="00C94D85">
        <w:t xml:space="preserve">Radial Basis Function, Sigmoid, and Polynomial kernel models. </w:t>
      </w:r>
      <w:r w:rsidR="005D0205">
        <w:t xml:space="preserve">Figures </w:t>
      </w:r>
      <w:r w:rsidR="0E66422D">
        <w:t>50</w:t>
      </w:r>
      <w:r w:rsidR="005D0205">
        <w:t xml:space="preserve"> and </w:t>
      </w:r>
      <w:r w:rsidR="19F71E87">
        <w:t>51</w:t>
      </w:r>
      <w:r w:rsidR="005D0205">
        <w:t xml:space="preserve"> are </w:t>
      </w:r>
      <w:r w:rsidR="00AF7F8A">
        <w:t>visualizations produced using indicative features for toxic and not toxic</w:t>
      </w:r>
      <w:r w:rsidR="00EA0CF4">
        <w:t xml:space="preserve"> labels</w:t>
      </w:r>
      <w:r w:rsidR="00AF7F8A">
        <w:t xml:space="preserve"> </w:t>
      </w:r>
      <w:r w:rsidR="00C86FF3">
        <w:t xml:space="preserve">generated by </w:t>
      </w:r>
      <w:r w:rsidR="00AF7F8A">
        <w:t>the Linear SVM model</w:t>
      </w:r>
      <w:r w:rsidR="00653090">
        <w:t xml:space="preserve">. </w:t>
      </w:r>
      <w:r w:rsidR="00C36C2D">
        <w:t>“Boring” is a support vector often found in toxic comments while “dig” is one often found in non-toxic comments. The SVM Linear model accurately s</w:t>
      </w:r>
      <w:r w:rsidR="00DC21D5">
        <w:t xml:space="preserve">eparates comments using both features. “Painful” is a support vector often found in toxic comments, while “bond” is </w:t>
      </w:r>
      <w:r w:rsidR="005E6423">
        <w:t>found in non-toxic comments. The SVM Linear model was able to distinguish toxic comments from non-toxic ones using the words “boring,” “dig,” “</w:t>
      </w:r>
      <w:r w:rsidR="00092424">
        <w:t>painful” and “bond.”</w:t>
      </w:r>
    </w:p>
    <w:p w14:paraId="76C3A5D3" w14:textId="3F522627" w:rsidR="00505C03" w:rsidRDefault="00653090" w:rsidP="00120F76">
      <w:pPr>
        <w:spacing w:line="240" w:lineRule="auto"/>
        <w:jc w:val="center"/>
      </w:pPr>
      <w:r w:rsidRPr="00653090">
        <w:rPr>
          <w:noProof/>
        </w:rPr>
        <w:lastRenderedPageBreak/>
        <w:drawing>
          <wp:inline distT="0" distB="0" distL="0" distR="0" wp14:anchorId="2351E94C" wp14:editId="46B9D75E">
            <wp:extent cx="3079952" cy="2183025"/>
            <wp:effectExtent l="12700" t="12700" r="6350" b="14605"/>
            <wp:docPr id="16" name="Picture 16"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91"/>
                    <a:stretch>
                      <a:fillRect/>
                    </a:stretch>
                  </pic:blipFill>
                  <pic:spPr>
                    <a:xfrm>
                      <a:off x="0" y="0"/>
                      <a:ext cx="3089730" cy="2189956"/>
                    </a:xfrm>
                    <a:prstGeom prst="rect">
                      <a:avLst/>
                    </a:prstGeom>
                    <a:ln w="12700">
                      <a:solidFill>
                        <a:schemeClr val="tx1"/>
                      </a:solidFill>
                    </a:ln>
                  </pic:spPr>
                </pic:pic>
              </a:graphicData>
            </a:graphic>
          </wp:inline>
        </w:drawing>
      </w:r>
    </w:p>
    <w:p w14:paraId="6650B4B9" w14:textId="3B8535A3" w:rsidR="007D0BE4" w:rsidRDefault="007D0BE4"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13CDACB9" w:rsidRPr="7FCF946C">
        <w:rPr>
          <w:rFonts w:eastAsia="Times New Roman" w:cs="Times New Roman"/>
          <w:i/>
          <w:iCs/>
          <w:color w:val="44546A"/>
          <w:sz w:val="18"/>
          <w:szCs w:val="18"/>
        </w:rPr>
        <w:t>50</w:t>
      </w:r>
      <w:r w:rsidRPr="7FCF946C">
        <w:rPr>
          <w:rFonts w:eastAsia="Times New Roman" w:cs="Times New Roman"/>
          <w:i/>
          <w:iCs/>
          <w:color w:val="44546A"/>
          <w:sz w:val="18"/>
          <w:szCs w:val="18"/>
        </w:rPr>
        <w:t xml:space="preserve">: </w:t>
      </w:r>
      <w:r w:rsidR="00C36C2D" w:rsidRPr="7FCF946C">
        <w:rPr>
          <w:rFonts w:eastAsia="Times New Roman" w:cs="Times New Roman"/>
          <w:i/>
          <w:iCs/>
          <w:color w:val="44546A"/>
          <w:sz w:val="18"/>
          <w:szCs w:val="18"/>
        </w:rPr>
        <w:t>Support Vector Machine Linear Decision Boundary for “Boring” and “Dig”</w:t>
      </w:r>
    </w:p>
    <w:p w14:paraId="5E6B9532" w14:textId="138D0D72" w:rsidR="00EC3F4D" w:rsidRDefault="00EC3F4D" w:rsidP="00120F76">
      <w:pPr>
        <w:spacing w:line="240" w:lineRule="auto"/>
        <w:jc w:val="center"/>
        <w:rPr>
          <w:rFonts w:eastAsia="Times New Roman" w:cs="Times New Roman"/>
          <w:i/>
          <w:iCs/>
          <w:color w:val="44546A"/>
          <w:sz w:val="18"/>
          <w:szCs w:val="18"/>
        </w:rPr>
      </w:pPr>
      <w:r w:rsidRPr="00EC3F4D">
        <w:rPr>
          <w:rFonts w:eastAsia="Times New Roman" w:cs="Times New Roman"/>
          <w:i/>
          <w:iCs/>
          <w:noProof/>
          <w:color w:val="44546A"/>
          <w:sz w:val="18"/>
          <w:szCs w:val="18"/>
        </w:rPr>
        <w:drawing>
          <wp:inline distT="0" distB="0" distL="0" distR="0" wp14:anchorId="25497827" wp14:editId="6BE8F2B1">
            <wp:extent cx="3079952" cy="2214511"/>
            <wp:effectExtent l="12700" t="12700" r="6350" b="825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92"/>
                    <a:stretch>
                      <a:fillRect/>
                    </a:stretch>
                  </pic:blipFill>
                  <pic:spPr>
                    <a:xfrm>
                      <a:off x="0" y="0"/>
                      <a:ext cx="3102733" cy="2230891"/>
                    </a:xfrm>
                    <a:prstGeom prst="rect">
                      <a:avLst/>
                    </a:prstGeom>
                    <a:ln w="12700">
                      <a:solidFill>
                        <a:schemeClr val="tx1"/>
                      </a:solidFill>
                    </a:ln>
                  </pic:spPr>
                </pic:pic>
              </a:graphicData>
            </a:graphic>
          </wp:inline>
        </w:drawing>
      </w:r>
    </w:p>
    <w:p w14:paraId="3474636F" w14:textId="30C464AB" w:rsidR="00EC3F4D" w:rsidRDefault="00EC3F4D"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5EE83383" w:rsidRPr="7FCF946C">
        <w:rPr>
          <w:rFonts w:eastAsia="Times New Roman" w:cs="Times New Roman"/>
          <w:i/>
          <w:iCs/>
          <w:color w:val="44546A"/>
          <w:sz w:val="18"/>
          <w:szCs w:val="18"/>
        </w:rPr>
        <w:t>51</w:t>
      </w:r>
      <w:r w:rsidRPr="7FCF946C">
        <w:rPr>
          <w:rFonts w:eastAsia="Times New Roman" w:cs="Times New Roman"/>
          <w:i/>
          <w:iCs/>
          <w:color w:val="44546A"/>
          <w:sz w:val="18"/>
          <w:szCs w:val="18"/>
        </w:rPr>
        <w:t>: Support Vector Machine Linear Decision Boundary for “Painful” and “Bond”</w:t>
      </w:r>
    </w:p>
    <w:p w14:paraId="46D6AB3F" w14:textId="77777777" w:rsidR="00EC3F4D" w:rsidRPr="007D0BE4" w:rsidRDefault="00EC3F4D" w:rsidP="00120F76">
      <w:pPr>
        <w:spacing w:line="240" w:lineRule="auto"/>
        <w:jc w:val="center"/>
        <w:rPr>
          <w:rFonts w:eastAsia="Times New Roman" w:cs="Times New Roman"/>
          <w:i/>
          <w:iCs/>
          <w:color w:val="44546A"/>
          <w:sz w:val="18"/>
          <w:szCs w:val="18"/>
        </w:rPr>
      </w:pPr>
    </w:p>
    <w:p w14:paraId="0AE9D62B" w14:textId="1105C988" w:rsidR="7980B378" w:rsidRDefault="49A884D6" w:rsidP="00120F76">
      <w:pPr>
        <w:pStyle w:val="ListParagraph"/>
        <w:numPr>
          <w:ilvl w:val="0"/>
          <w:numId w:val="22"/>
        </w:numPr>
        <w:spacing w:line="240" w:lineRule="auto"/>
        <w:rPr>
          <w:rFonts w:asciiTheme="majorHAnsi" w:eastAsiaTheme="majorEastAsia" w:hAnsiTheme="majorHAnsi" w:cstheme="majorBidi"/>
          <w:color w:val="000000" w:themeColor="text1"/>
        </w:rPr>
      </w:pPr>
      <w:r w:rsidRPr="3260D453">
        <w:rPr>
          <w:rFonts w:asciiTheme="majorHAnsi" w:eastAsiaTheme="majorEastAsia" w:hAnsiTheme="majorHAnsi" w:cstheme="majorBidi"/>
          <w:color w:val="000000" w:themeColor="text1"/>
        </w:rPr>
        <w:t>Summary and Discussion</w:t>
      </w:r>
    </w:p>
    <w:p w14:paraId="3F47BF7E" w14:textId="0899A9FB" w:rsidR="00320504" w:rsidRDefault="00FC526E" w:rsidP="00120F76">
      <w:pPr>
        <w:spacing w:line="240" w:lineRule="auto"/>
        <w:ind w:firstLine="720"/>
      </w:pPr>
      <w:r>
        <w:t xml:space="preserve">Machine Learning Algorithms </w:t>
      </w:r>
      <w:r w:rsidR="00C85B8A">
        <w:t>can identify</w:t>
      </w:r>
      <w:r w:rsidR="003D6475">
        <w:t xml:space="preserve"> patterns </w:t>
      </w:r>
      <w:r w:rsidR="00C85B8A">
        <w:t xml:space="preserve">to differentiate between toxic and </w:t>
      </w:r>
      <w:r w:rsidR="3A3AC074">
        <w:t>non-</w:t>
      </w:r>
      <w:r w:rsidR="00C85B8A">
        <w:t xml:space="preserve">toxic comments. </w:t>
      </w:r>
      <w:r w:rsidR="002B6926">
        <w:t>However, doing so is not a trivial task.</w:t>
      </w:r>
      <w:r w:rsidR="002C13FC">
        <w:t xml:space="preserve"> Bias is naturally built into datasets and, if not careful, these biases can work their way into models</w:t>
      </w:r>
      <w:r w:rsidR="009D11AD">
        <w:t xml:space="preserve"> causing models to predict erroneous information</w:t>
      </w:r>
      <w:r w:rsidR="002C13FC">
        <w:t xml:space="preserve">. </w:t>
      </w:r>
      <w:r w:rsidR="00BA6413">
        <w:t xml:space="preserve">One Support Vector Machine model </w:t>
      </w:r>
      <w:r w:rsidR="00E11CB9">
        <w:t xml:space="preserve">generated a list of indicative words for toxic comments containing the word “Khoi” (see Figure </w:t>
      </w:r>
      <w:r w:rsidR="53DBD363">
        <w:t>52</w:t>
      </w:r>
      <w:r w:rsidR="00E11CB9">
        <w:t>).</w:t>
      </w:r>
      <w:r w:rsidR="00B3696E">
        <w:t xml:space="preserve"> </w:t>
      </w:r>
      <w:r w:rsidR="002615C6">
        <w:t xml:space="preserve">Reviewing the Wikipedia comments corpus reveals the word is mostly used as a name when </w:t>
      </w:r>
      <w:r w:rsidR="002F5817">
        <w:t xml:space="preserve">ending </w:t>
      </w:r>
      <w:r w:rsidR="002615C6">
        <w:t>a comment. For example, “-Khoi.”</w:t>
      </w:r>
      <w:r w:rsidR="00377F4A">
        <w:t xml:space="preserve"> Out of curiosity, the word “Khoi” was </w:t>
      </w:r>
      <w:r w:rsidR="004A7471">
        <w:t>typed into</w:t>
      </w:r>
      <w:r w:rsidR="00377F4A">
        <w:t xml:space="preserve"> Google</w:t>
      </w:r>
      <w:r w:rsidR="004A7471">
        <w:t>. The image below is</w:t>
      </w:r>
      <w:r w:rsidR="00DD5A50">
        <w:t xml:space="preserve"> a screenshot</w:t>
      </w:r>
      <w:r w:rsidR="004A7471">
        <w:t xml:space="preserve"> </w:t>
      </w:r>
      <w:r w:rsidR="00DD5A50">
        <w:t xml:space="preserve">of </w:t>
      </w:r>
      <w:r w:rsidR="004A7471">
        <w:t xml:space="preserve">the definition </w:t>
      </w:r>
      <w:r w:rsidR="00DD5A50">
        <w:t>that appeared once the search was complete</w:t>
      </w:r>
      <w:r w:rsidR="00E32E5B">
        <w:t>.</w:t>
      </w:r>
      <w:r w:rsidR="00EE226B">
        <w:t xml:space="preserve"> </w:t>
      </w:r>
      <w:r w:rsidR="00E32E5B">
        <w:t>L</w:t>
      </w:r>
      <w:r w:rsidR="008F2308">
        <w:t xml:space="preserve">abeling any comments as toxic </w:t>
      </w:r>
      <w:r w:rsidR="00EE226B">
        <w:t>due to the existence and frequency of the word “Khoi” would prove disastrous.</w:t>
      </w:r>
      <w:r w:rsidR="00F64079">
        <w:t xml:space="preserve"> This demonstrates the importance of actively reviewing features </w:t>
      </w:r>
      <w:r w:rsidR="002F5817">
        <w:t xml:space="preserve">and, ideally, bringing in a subject matter expert </w:t>
      </w:r>
      <w:r w:rsidR="00DE5A71">
        <w:t xml:space="preserve">before building models to decide </w:t>
      </w:r>
      <w:r w:rsidR="00BA46DC">
        <w:t>which features</w:t>
      </w:r>
      <w:r w:rsidR="00FD10D6">
        <w:t xml:space="preserve"> </w:t>
      </w:r>
      <w:r w:rsidR="00FD10D6" w:rsidRPr="7FCF946C">
        <w:rPr>
          <w:i/>
          <w:iCs/>
        </w:rPr>
        <w:t>might</w:t>
      </w:r>
      <w:r w:rsidR="00BA46DC">
        <w:t xml:space="preserve"> </w:t>
      </w:r>
      <w:r w:rsidR="00FD10D6">
        <w:t xml:space="preserve">hinder the model’s performance by </w:t>
      </w:r>
      <w:r w:rsidR="00BA46DC">
        <w:t>introduc</w:t>
      </w:r>
      <w:r w:rsidR="00FD10D6">
        <w:t>ing</w:t>
      </w:r>
      <w:r w:rsidR="00BA46DC">
        <w:t xml:space="preserve"> bias</w:t>
      </w:r>
      <w:r w:rsidR="00FD10D6">
        <w:t>.</w:t>
      </w:r>
      <w:r w:rsidR="0089590E">
        <w:t xml:space="preserve"> The process of manually removing unhelpful features is a double-edged sword. This process involves relying on subjective individual opinions and potentially introduces bias since everyone has different opinions on which features should be </w:t>
      </w:r>
      <w:r w:rsidR="0089590E">
        <w:lastRenderedPageBreak/>
        <w:t xml:space="preserve">kept or removed. </w:t>
      </w:r>
      <w:r w:rsidR="253396EB">
        <w:t>Additionally,</w:t>
      </w:r>
      <w:r w:rsidR="253396EB" w:rsidRPr="7FCF946C">
        <w:rPr>
          <w:rFonts w:eastAsia="Times New Roman" w:cs="Times New Roman"/>
        </w:rPr>
        <w:t xml:space="preserve"> most words have various meanings depending on the context. </w:t>
      </w:r>
      <w:r w:rsidR="0089590E">
        <w:t>How to handle bias in a dataset and model is a challenging task that researchers have been trying to overcome for a long time.</w:t>
      </w:r>
    </w:p>
    <w:p w14:paraId="5587EB01" w14:textId="44132D59" w:rsidR="0076202D" w:rsidRDefault="0076202D" w:rsidP="00120F76">
      <w:pPr>
        <w:spacing w:line="240" w:lineRule="auto"/>
        <w:jc w:val="center"/>
      </w:pPr>
      <w:r w:rsidRPr="0076202D">
        <w:rPr>
          <w:noProof/>
        </w:rPr>
        <w:drawing>
          <wp:inline distT="0" distB="0" distL="0" distR="0" wp14:anchorId="2EBF764A" wp14:editId="0F768F4C">
            <wp:extent cx="3657600" cy="2743200"/>
            <wp:effectExtent l="12700" t="12700" r="12700" b="12700"/>
            <wp:docPr id="18" name="Picture 18"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93"/>
                    <a:stretch>
                      <a:fillRect/>
                    </a:stretch>
                  </pic:blipFill>
                  <pic:spPr>
                    <a:xfrm>
                      <a:off x="0" y="0"/>
                      <a:ext cx="3657600" cy="2743200"/>
                    </a:xfrm>
                    <a:prstGeom prst="rect">
                      <a:avLst/>
                    </a:prstGeom>
                    <a:ln w="12700">
                      <a:solidFill>
                        <a:schemeClr val="tx1"/>
                      </a:solidFill>
                    </a:ln>
                  </pic:spPr>
                </pic:pic>
              </a:graphicData>
            </a:graphic>
          </wp:inline>
        </w:drawing>
      </w:r>
    </w:p>
    <w:p w14:paraId="0AC211D2" w14:textId="753926DA" w:rsidR="00D91149" w:rsidRDefault="0076202D"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6ED851A4" w:rsidRPr="7FCF946C">
        <w:rPr>
          <w:rFonts w:eastAsia="Times New Roman" w:cs="Times New Roman"/>
          <w:i/>
          <w:iCs/>
          <w:color w:val="44546A"/>
          <w:sz w:val="18"/>
          <w:szCs w:val="18"/>
        </w:rPr>
        <w:t>52</w:t>
      </w:r>
      <w:r w:rsidRPr="7FCF946C">
        <w:rPr>
          <w:rFonts w:eastAsia="Times New Roman" w:cs="Times New Roman"/>
          <w:i/>
          <w:iCs/>
          <w:color w:val="44546A"/>
          <w:sz w:val="18"/>
          <w:szCs w:val="18"/>
        </w:rPr>
        <w:t xml:space="preserve">: </w:t>
      </w:r>
      <w:r w:rsidR="00B3696E" w:rsidRPr="7FCF946C">
        <w:rPr>
          <w:rFonts w:eastAsia="Times New Roman" w:cs="Times New Roman"/>
          <w:i/>
          <w:iCs/>
          <w:color w:val="44546A"/>
          <w:sz w:val="18"/>
          <w:szCs w:val="18"/>
        </w:rPr>
        <w:t>Bias in Support Vector Machine model</w:t>
      </w:r>
    </w:p>
    <w:p w14:paraId="60BA345D" w14:textId="478A3BC4" w:rsidR="004A7471" w:rsidRDefault="008F2308" w:rsidP="00120F76">
      <w:pPr>
        <w:spacing w:line="240" w:lineRule="auto"/>
        <w:jc w:val="center"/>
        <w:rPr>
          <w:rFonts w:eastAsia="Times New Roman" w:cs="Times New Roman"/>
          <w:i/>
          <w:iCs/>
          <w:color w:val="44546A"/>
          <w:sz w:val="18"/>
          <w:szCs w:val="18"/>
        </w:rPr>
      </w:pPr>
      <w:r>
        <w:rPr>
          <w:noProof/>
        </w:rPr>
        <w:drawing>
          <wp:inline distT="0" distB="0" distL="0" distR="0" wp14:anchorId="1D239DEE" wp14:editId="5E6CC999">
            <wp:extent cx="3249905" cy="1648249"/>
            <wp:effectExtent l="0" t="0" r="1905" b="3175"/>
            <wp:docPr id="19" name="Picture 19"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4">
                      <a:extLst>
                        <a:ext uri="{28A0092B-C50C-407E-A947-70E740481C1C}">
                          <a14:useLocalDpi xmlns:a14="http://schemas.microsoft.com/office/drawing/2010/main" val="0"/>
                        </a:ext>
                      </a:extLst>
                    </a:blip>
                    <a:stretch>
                      <a:fillRect/>
                    </a:stretch>
                  </pic:blipFill>
                  <pic:spPr>
                    <a:xfrm>
                      <a:off x="0" y="0"/>
                      <a:ext cx="3273854" cy="1660395"/>
                    </a:xfrm>
                    <a:prstGeom prst="rect">
                      <a:avLst/>
                    </a:prstGeom>
                  </pic:spPr>
                </pic:pic>
              </a:graphicData>
            </a:graphic>
          </wp:inline>
        </w:drawing>
      </w:r>
    </w:p>
    <w:p w14:paraId="34476045" w14:textId="38E98A50" w:rsidR="0076202D" w:rsidRDefault="00591558" w:rsidP="00120F76">
      <w:pPr>
        <w:spacing w:line="240" w:lineRule="auto"/>
        <w:jc w:val="center"/>
        <w:rPr>
          <w:rFonts w:eastAsia="Times New Roman" w:cs="Times New Roman"/>
          <w:i/>
          <w:iCs/>
          <w:color w:val="44546A"/>
          <w:sz w:val="18"/>
          <w:szCs w:val="18"/>
        </w:rPr>
      </w:pPr>
      <w:r>
        <w:rPr>
          <w:rFonts w:eastAsia="Times New Roman" w:cs="Times New Roman"/>
          <w:i/>
          <w:iCs/>
          <w:color w:val="44546A"/>
          <w:sz w:val="18"/>
          <w:szCs w:val="18"/>
        </w:rPr>
        <w:t>Image 2: Definition of Khoi (Google)</w:t>
      </w:r>
      <w:r w:rsidR="004A7471">
        <w:rPr>
          <w:rFonts w:eastAsia="Times New Roman" w:cs="Times New Roman"/>
          <w:i/>
          <w:iCs/>
          <w:color w:val="44546A"/>
          <w:sz w:val="18"/>
          <w:szCs w:val="18"/>
        </w:rPr>
        <w:t xml:space="preserve"> </w:t>
      </w:r>
      <w:r>
        <w:rPr>
          <w:rStyle w:val="FootnoteReference"/>
          <w:rFonts w:eastAsia="Times New Roman" w:cs="Times New Roman"/>
          <w:i/>
          <w:iCs/>
          <w:color w:val="44546A"/>
          <w:sz w:val="18"/>
          <w:szCs w:val="18"/>
        </w:rPr>
        <w:footnoteReference w:id="5"/>
      </w:r>
    </w:p>
    <w:p w14:paraId="7242A0BE" w14:textId="00F7FEB9" w:rsidR="5A0FA398" w:rsidRPr="00382862" w:rsidRDefault="009C31AB" w:rsidP="00120F76">
      <w:pPr>
        <w:pStyle w:val="Heading1"/>
        <w:numPr>
          <w:ilvl w:val="0"/>
          <w:numId w:val="18"/>
        </w:numPr>
      </w:pPr>
      <w:r>
        <w:t>Conclusion</w:t>
      </w:r>
    </w:p>
    <w:p w14:paraId="58D2D115" w14:textId="394E7416" w:rsidR="00382862" w:rsidRPr="00382862" w:rsidRDefault="00382862" w:rsidP="00120F76">
      <w:pPr>
        <w:spacing w:line="240" w:lineRule="auto"/>
        <w:ind w:firstLine="720"/>
      </w:pPr>
      <w:r w:rsidRPr="7FCF946C">
        <w:t xml:space="preserve">The internet has grown from something that only a few people </w:t>
      </w:r>
      <w:r w:rsidR="0A4E26A8" w:rsidRPr="7FCF946C">
        <w:t>have</w:t>
      </w:r>
      <w:r w:rsidRPr="7FCF946C">
        <w:t xml:space="preserve"> access to, to something readily available for anyone with a smartphone and Wi-Fi. Social media has vastly changed how people communicate, indirectly introducing new forms of harassment. Children and teenagers are using the internet now more than ever, resulting in exposure to harassment at earlier ages and making it necessary to find ways to mitigate the toxicity and harassment found on the internet. </w:t>
      </w:r>
    </w:p>
    <w:p w14:paraId="5E477E72" w14:textId="6072E913" w:rsidR="5A0FA398" w:rsidRDefault="00382862" w:rsidP="00120F76">
      <w:pPr>
        <w:spacing w:line="240" w:lineRule="auto"/>
        <w:ind w:firstLine="720"/>
      </w:pPr>
      <w:r w:rsidRPr="7FCF946C">
        <w:t xml:space="preserve">Before the internet days, children were distressed mainly by playground bullies. The internet has transformed that playground into an amusement park giving </w:t>
      </w:r>
      <w:r w:rsidR="70DA2969" w:rsidRPr="7FCF946C">
        <w:t xml:space="preserve">aggressors </w:t>
      </w:r>
      <w:r w:rsidRPr="7FCF946C">
        <w:t xml:space="preserve">anonymous </w:t>
      </w:r>
      <w:r w:rsidRPr="7FCF946C">
        <w:lastRenderedPageBreak/>
        <w:t>and instant access to multiple victims. As a parent, it is hard to control the content accessed by children on the internet. Additionally, it is easy to see the physical harm caused by a bully on a playground. Emotional distress is a lot harder to spot.</w:t>
      </w:r>
    </w:p>
    <w:p w14:paraId="7D890BEA" w14:textId="794D8D29" w:rsidR="4FDB47D1" w:rsidRDefault="4FDB47D1" w:rsidP="00120F76">
      <w:pPr>
        <w:spacing w:line="240" w:lineRule="auto"/>
        <w:ind w:firstLine="720"/>
        <w:rPr>
          <w:rFonts w:eastAsia="Times New Roman" w:cs="Times New Roman"/>
        </w:rPr>
      </w:pPr>
      <w:r w:rsidRPr="7FCF946C">
        <w:rPr>
          <w:rFonts w:eastAsia="Times New Roman" w:cs="Times New Roman"/>
        </w:rPr>
        <w:t>Censorship</w:t>
      </w:r>
      <w:r w:rsidR="6DBD3623" w:rsidRPr="7FCF946C">
        <w:rPr>
          <w:rFonts w:eastAsia="Times New Roman" w:cs="Times New Roman"/>
        </w:rPr>
        <w:t>,</w:t>
      </w:r>
      <w:r w:rsidRPr="7FCF946C">
        <w:rPr>
          <w:rFonts w:eastAsia="Times New Roman" w:cs="Times New Roman"/>
        </w:rPr>
        <w:t xml:space="preserve"> </w:t>
      </w:r>
      <w:bookmarkStart w:id="3" w:name="_Int_TZdFgITl"/>
      <w:r w:rsidRPr="7FCF946C">
        <w:rPr>
          <w:rFonts w:eastAsia="Times New Roman" w:cs="Times New Roman"/>
        </w:rPr>
        <w:t>as a means to</w:t>
      </w:r>
      <w:bookmarkEnd w:id="3"/>
      <w:r w:rsidRPr="7FCF946C">
        <w:rPr>
          <w:rFonts w:eastAsia="Times New Roman" w:cs="Times New Roman"/>
        </w:rPr>
        <w:t xml:space="preserve"> stifle online </w:t>
      </w:r>
      <w:r w:rsidR="47A39845" w:rsidRPr="7FCF946C">
        <w:rPr>
          <w:rFonts w:eastAsia="Times New Roman" w:cs="Times New Roman"/>
        </w:rPr>
        <w:t>toxicity,</w:t>
      </w:r>
      <w:r w:rsidRPr="7FCF946C">
        <w:rPr>
          <w:rFonts w:eastAsia="Times New Roman" w:cs="Times New Roman"/>
        </w:rPr>
        <w:t xml:space="preserve"> is a contentiously debated topic. </w:t>
      </w:r>
      <w:r w:rsidR="2BF352AB" w:rsidRPr="7FCF946C">
        <w:rPr>
          <w:rFonts w:eastAsia="Times New Roman" w:cs="Times New Roman"/>
        </w:rPr>
        <w:t xml:space="preserve">Often interpreted as a violation of free speech, citizens and policymakers have struggled to synthesize </w:t>
      </w:r>
      <w:r w:rsidR="4FCD0EB7" w:rsidRPr="7FCF946C">
        <w:rPr>
          <w:rFonts w:eastAsia="Times New Roman" w:cs="Times New Roman"/>
        </w:rPr>
        <w:t xml:space="preserve">this right into its digital equivalent. </w:t>
      </w:r>
      <w:r w:rsidR="729D643A" w:rsidRPr="7FCF946C">
        <w:rPr>
          <w:rFonts w:eastAsia="Times New Roman" w:cs="Times New Roman"/>
        </w:rPr>
        <w:t>Britannica states exceptions to free speech include incitement, defamation, fraud, fighting words and threats, which to some degree, have al</w:t>
      </w:r>
      <w:r w:rsidR="3142496C" w:rsidRPr="7FCF946C">
        <w:rPr>
          <w:rFonts w:eastAsia="Times New Roman" w:cs="Times New Roman"/>
        </w:rPr>
        <w:t>l been evident in online toxicity</w:t>
      </w:r>
      <w:r w:rsidRPr="7FCF946C">
        <w:rPr>
          <w:rStyle w:val="FootnoteReference"/>
          <w:rFonts w:eastAsia="Times New Roman" w:cs="Times New Roman"/>
        </w:rPr>
        <w:footnoteReference w:id="6"/>
      </w:r>
      <w:r w:rsidR="3142496C" w:rsidRPr="7FCF946C">
        <w:rPr>
          <w:rFonts w:eastAsia="Times New Roman" w:cs="Times New Roman"/>
        </w:rPr>
        <w:t xml:space="preserve">. Additional research concluding online toxicity is the virtual form of harassment further </w:t>
      </w:r>
      <w:r w:rsidR="75C992DF" w:rsidRPr="7FCF946C">
        <w:rPr>
          <w:rFonts w:eastAsia="Times New Roman" w:cs="Times New Roman"/>
        </w:rPr>
        <w:t xml:space="preserve">supports </w:t>
      </w:r>
      <w:r w:rsidR="5E2A985F" w:rsidRPr="7FCF946C">
        <w:rPr>
          <w:rFonts w:eastAsia="Times New Roman" w:cs="Times New Roman"/>
        </w:rPr>
        <w:t xml:space="preserve">that </w:t>
      </w:r>
      <w:r w:rsidR="75C992DF" w:rsidRPr="7FCF946C">
        <w:rPr>
          <w:rFonts w:eastAsia="Times New Roman" w:cs="Times New Roman"/>
        </w:rPr>
        <w:t>there is no legal right to spread toxic content that falls within the exceptions to free speech.</w:t>
      </w:r>
      <w:r w:rsidR="3142496C" w:rsidRPr="7FCF946C">
        <w:rPr>
          <w:rFonts w:eastAsia="Times New Roman" w:cs="Times New Roman"/>
        </w:rPr>
        <w:t xml:space="preserve"> </w:t>
      </w:r>
    </w:p>
    <w:p w14:paraId="3863049B" w14:textId="3307106D" w:rsidR="461CD535" w:rsidRDefault="461CD535" w:rsidP="00120F76">
      <w:pPr>
        <w:spacing w:line="240" w:lineRule="auto"/>
        <w:ind w:firstLine="720"/>
        <w:rPr>
          <w:rFonts w:eastAsia="Times New Roman" w:cs="Times New Roman"/>
        </w:rPr>
      </w:pPr>
      <w:r w:rsidRPr="7FCF946C">
        <w:rPr>
          <w:rFonts w:eastAsia="Times New Roman" w:cs="Times New Roman"/>
        </w:rPr>
        <w:t xml:space="preserve">The idea of ending online anonymity </w:t>
      </w:r>
      <w:r w:rsidR="00591558" w:rsidRPr="7FCF946C">
        <w:rPr>
          <w:rFonts w:eastAsia="Times New Roman" w:cs="Times New Roman"/>
        </w:rPr>
        <w:t>to</w:t>
      </w:r>
      <w:r w:rsidRPr="7FCF946C">
        <w:rPr>
          <w:rFonts w:eastAsia="Times New Roman" w:cs="Times New Roman"/>
        </w:rPr>
        <w:t xml:space="preserve"> deter online toxicity has also been entertained by anti-online toxicity advocates. While the prevention and removal of toxic content</w:t>
      </w:r>
      <w:r w:rsidR="04C1BA67" w:rsidRPr="7FCF946C">
        <w:rPr>
          <w:rFonts w:eastAsia="Times New Roman" w:cs="Times New Roman"/>
        </w:rPr>
        <w:t xml:space="preserve"> that is not protected under free speech is paramount, this approach would directly violate cit</w:t>
      </w:r>
      <w:r w:rsidR="4FAF9A3E" w:rsidRPr="7FCF946C">
        <w:rPr>
          <w:rFonts w:eastAsia="Times New Roman" w:cs="Times New Roman"/>
        </w:rPr>
        <w:t>izens’ right to free speech. In McIntyre v. Ohio Elections Commission, the Supreme Court ruled that anonymity is a fundamental component of free speech</w:t>
      </w:r>
      <w:r w:rsidR="6936E239" w:rsidRPr="7FCF946C">
        <w:rPr>
          <w:rFonts w:eastAsia="Times New Roman" w:cs="Times New Roman"/>
        </w:rPr>
        <w:t>.</w:t>
      </w:r>
      <w:r w:rsidR="3B4B077D" w:rsidRPr="7FCF946C">
        <w:rPr>
          <w:rFonts w:eastAsia="Times New Roman" w:cs="Times New Roman"/>
        </w:rPr>
        <w:t xml:space="preserve"> Aside from legal rationale, this suggestion would not address the actual harm behind toxic online content. While requiring real names to be associated with online content might dissuade some aggressors from posting </w:t>
      </w:r>
      <w:r w:rsidR="6DA6F208" w:rsidRPr="7FCF946C">
        <w:rPr>
          <w:rFonts w:eastAsia="Times New Roman" w:cs="Times New Roman"/>
        </w:rPr>
        <w:t>harmful content for fear of legal retribution or general consequences, the victims would still be susceptible to encountering these messages- they would still be vulnerable to the adverse health impacts online to</w:t>
      </w:r>
      <w:r w:rsidR="740D886C" w:rsidRPr="7FCF946C">
        <w:rPr>
          <w:rFonts w:eastAsia="Times New Roman" w:cs="Times New Roman"/>
        </w:rPr>
        <w:t>xicity causes.</w:t>
      </w:r>
    </w:p>
    <w:p w14:paraId="08AFC68A" w14:textId="4A729C14" w:rsidR="5DE10A01" w:rsidRDefault="5DE10A01" w:rsidP="00120F76">
      <w:pPr>
        <w:spacing w:line="240" w:lineRule="auto"/>
        <w:ind w:firstLine="720"/>
        <w:jc w:val="center"/>
        <w:rPr>
          <w:rFonts w:eastAsia="Times New Roman" w:cs="Times New Roman"/>
        </w:rPr>
      </w:pPr>
      <w:r>
        <w:rPr>
          <w:noProof/>
        </w:rPr>
        <w:drawing>
          <wp:inline distT="0" distB="0" distL="0" distR="0" wp14:anchorId="54EF3B37" wp14:editId="7AAAEA91">
            <wp:extent cx="2095500" cy="1619647"/>
            <wp:effectExtent l="63500" t="76200" r="63500" b="107950"/>
            <wp:docPr id="1174422320" name="Picture 117442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095500" cy="1619647"/>
                    </a:xfrm>
                    <a:prstGeom prst="rect">
                      <a:avLst/>
                    </a:prstGeom>
                    <a:solidFill>
                      <a:srgbClr val="FFFFFF">
                        <a:shade val="85000"/>
                      </a:srgbClr>
                    </a:solidFill>
                    <a:ln w="1270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DA9AD6" w14:textId="4DF19D68" w:rsidR="00591558" w:rsidRDefault="00591558" w:rsidP="00120F76">
      <w:pPr>
        <w:spacing w:line="240" w:lineRule="auto"/>
        <w:ind w:firstLine="720"/>
        <w:jc w:val="center"/>
        <w:rPr>
          <w:rFonts w:eastAsia="Times New Roman" w:cs="Times New Roman"/>
        </w:rPr>
      </w:pPr>
      <w:r>
        <w:rPr>
          <w:rFonts w:eastAsia="Times New Roman" w:cs="Times New Roman"/>
          <w:i/>
          <w:iCs/>
          <w:color w:val="44546A"/>
          <w:sz w:val="18"/>
          <w:szCs w:val="18"/>
        </w:rPr>
        <w:t>Image 3: Free speech vs Censorship (source:</w:t>
      </w:r>
      <w:r w:rsidRPr="00591558">
        <w:t xml:space="preserve"> </w:t>
      </w:r>
      <w:r w:rsidRPr="00591558">
        <w:rPr>
          <w:rFonts w:eastAsia="Times New Roman" w:cs="Times New Roman"/>
          <w:i/>
          <w:iCs/>
          <w:color w:val="44546A"/>
          <w:sz w:val="18"/>
          <w:szCs w:val="18"/>
        </w:rPr>
        <w:t>https://unsplash.com/s/photos/scale</w:t>
      </w:r>
      <w:r>
        <w:rPr>
          <w:rFonts w:eastAsia="Times New Roman" w:cs="Times New Roman"/>
          <w:i/>
          <w:iCs/>
          <w:color w:val="44546A"/>
          <w:sz w:val="18"/>
          <w:szCs w:val="18"/>
        </w:rPr>
        <w:t>)</w:t>
      </w:r>
    </w:p>
    <w:p w14:paraId="1DBBA1BB" w14:textId="35D0BE58" w:rsidR="00153105" w:rsidRDefault="368CB659" w:rsidP="00B74461">
      <w:pPr>
        <w:spacing w:line="240" w:lineRule="auto"/>
        <w:ind w:firstLine="720"/>
        <w:rPr>
          <w:rFonts w:eastAsia="Times New Roman" w:cs="Times New Roman"/>
        </w:rPr>
      </w:pPr>
      <w:r w:rsidRPr="7FCF946C">
        <w:rPr>
          <w:rFonts w:eastAsia="Times New Roman" w:cs="Times New Roman"/>
        </w:rPr>
        <w:t xml:space="preserve">Companies who run online platforms need to take appropriate actions to balance free speech and content moderation. </w:t>
      </w:r>
      <w:r w:rsidR="02817DD2" w:rsidRPr="7FCF946C">
        <w:rPr>
          <w:rFonts w:eastAsia="Times New Roman" w:cs="Times New Roman"/>
        </w:rPr>
        <w:t>By referencing the truly protected rights of free speech</w:t>
      </w:r>
      <w:r w:rsidR="08E81436" w:rsidRPr="7FCF946C">
        <w:rPr>
          <w:rFonts w:eastAsia="Times New Roman" w:cs="Times New Roman"/>
        </w:rPr>
        <w:t>,</w:t>
      </w:r>
      <w:r w:rsidR="15BAA899" w:rsidRPr="7FCF946C">
        <w:rPr>
          <w:rFonts w:eastAsia="Times New Roman" w:cs="Times New Roman"/>
        </w:rPr>
        <w:t xml:space="preserve"> the disassociation of online behaviors with what is allowed outside the digital world </w:t>
      </w:r>
      <w:r w:rsidR="1E5A72D6" w:rsidRPr="7FCF946C">
        <w:rPr>
          <w:rFonts w:eastAsia="Times New Roman" w:cs="Times New Roman"/>
        </w:rPr>
        <w:t>can be mitigated.</w:t>
      </w:r>
      <w:r w:rsidR="02817DD2" w:rsidRPr="7FCF946C">
        <w:rPr>
          <w:rFonts w:eastAsia="Times New Roman" w:cs="Times New Roman"/>
        </w:rPr>
        <w:t xml:space="preserve"> </w:t>
      </w:r>
      <w:r w:rsidR="7B73B195" w:rsidRPr="7FCF946C">
        <w:rPr>
          <w:rFonts w:eastAsia="Times New Roman" w:cs="Times New Roman"/>
        </w:rPr>
        <w:t xml:space="preserve">Though coherent regulatory guidelines </w:t>
      </w:r>
      <w:r w:rsidR="489AC546" w:rsidRPr="7FCF946C">
        <w:rPr>
          <w:rFonts w:eastAsia="Times New Roman" w:cs="Times New Roman"/>
        </w:rPr>
        <w:t>are</w:t>
      </w:r>
      <w:r w:rsidR="7B73B195" w:rsidRPr="7FCF946C">
        <w:rPr>
          <w:rFonts w:eastAsia="Times New Roman" w:cs="Times New Roman"/>
        </w:rPr>
        <w:t xml:space="preserve"> ideal, online platforms </w:t>
      </w:r>
      <w:r w:rsidR="4DA07648" w:rsidRPr="7FCF946C">
        <w:rPr>
          <w:rFonts w:eastAsia="Times New Roman" w:cs="Times New Roman"/>
        </w:rPr>
        <w:t>cannot</w:t>
      </w:r>
      <w:r w:rsidR="7B73B195" w:rsidRPr="7FCF946C">
        <w:rPr>
          <w:rFonts w:eastAsia="Times New Roman" w:cs="Times New Roman"/>
        </w:rPr>
        <w:t xml:space="preserve"> wait idly for this to manifest.</w:t>
      </w:r>
      <w:r w:rsidR="71333BB4" w:rsidRPr="7FCF946C">
        <w:rPr>
          <w:rFonts w:eastAsia="Times New Roman" w:cs="Times New Roman"/>
        </w:rPr>
        <w:t xml:space="preserve"> With bias prevention in mind, </w:t>
      </w:r>
      <w:r w:rsidR="2F8B781F" w:rsidRPr="7FCF946C">
        <w:rPr>
          <w:rFonts w:eastAsia="Times New Roman" w:cs="Times New Roman"/>
        </w:rPr>
        <w:t xml:space="preserve">legal and linguistic </w:t>
      </w:r>
      <w:r w:rsidR="71333BB4" w:rsidRPr="7FCF946C">
        <w:rPr>
          <w:rFonts w:eastAsia="Times New Roman" w:cs="Times New Roman"/>
        </w:rPr>
        <w:t>sub</w:t>
      </w:r>
      <w:r w:rsidR="4F702454" w:rsidRPr="7FCF946C">
        <w:rPr>
          <w:rFonts w:eastAsia="Times New Roman" w:cs="Times New Roman"/>
        </w:rPr>
        <w:t>ject matter experts</w:t>
      </w:r>
      <w:r w:rsidR="18EDB185" w:rsidRPr="7FCF946C">
        <w:rPr>
          <w:rFonts w:eastAsia="Times New Roman" w:cs="Times New Roman"/>
        </w:rPr>
        <w:t xml:space="preserve"> </w:t>
      </w:r>
      <w:r w:rsidR="4F702454" w:rsidRPr="7FCF946C">
        <w:rPr>
          <w:rFonts w:eastAsia="Times New Roman" w:cs="Times New Roman"/>
        </w:rPr>
        <w:t xml:space="preserve">should be contracted to curate </w:t>
      </w:r>
      <w:r w:rsidR="08899A0F" w:rsidRPr="7FCF946C">
        <w:rPr>
          <w:rFonts w:eastAsia="Times New Roman" w:cs="Times New Roman"/>
        </w:rPr>
        <w:t xml:space="preserve">a list of common </w:t>
      </w:r>
      <w:r w:rsidR="00B74461">
        <w:rPr>
          <w:rFonts w:eastAsia="Times New Roman" w:cs="Times New Roman"/>
        </w:rPr>
        <w:t>words</w:t>
      </w:r>
      <w:r w:rsidR="08899A0F" w:rsidRPr="7FCF946C">
        <w:rPr>
          <w:rFonts w:eastAsia="Times New Roman" w:cs="Times New Roman"/>
        </w:rPr>
        <w:t xml:space="preserve"> in </w:t>
      </w:r>
      <w:r w:rsidR="66921D10" w:rsidRPr="7FCF946C">
        <w:rPr>
          <w:rFonts w:eastAsia="Times New Roman" w:cs="Times New Roman"/>
        </w:rPr>
        <w:t xml:space="preserve">subsets of toxic </w:t>
      </w:r>
      <w:r w:rsidR="62642C8A" w:rsidRPr="7FCF946C">
        <w:rPr>
          <w:rFonts w:eastAsia="Times New Roman" w:cs="Times New Roman"/>
        </w:rPr>
        <w:t xml:space="preserve">content </w:t>
      </w:r>
      <w:r w:rsidR="12C47058" w:rsidRPr="7FCF946C">
        <w:rPr>
          <w:rFonts w:eastAsia="Times New Roman" w:cs="Times New Roman"/>
        </w:rPr>
        <w:t xml:space="preserve">that are not under the provisions of </w:t>
      </w:r>
      <w:r w:rsidR="66921D10" w:rsidRPr="7FCF946C">
        <w:rPr>
          <w:rFonts w:eastAsia="Times New Roman" w:cs="Times New Roman"/>
        </w:rPr>
        <w:t xml:space="preserve">free speech. </w:t>
      </w:r>
      <w:r w:rsidR="5365342B" w:rsidRPr="7FCF946C">
        <w:rPr>
          <w:rFonts w:eastAsia="Times New Roman" w:cs="Times New Roman"/>
        </w:rPr>
        <w:t>Subject matter experts would be able to offer insight</w:t>
      </w:r>
      <w:r w:rsidR="571594F2" w:rsidRPr="7FCF946C">
        <w:rPr>
          <w:rFonts w:eastAsia="Times New Roman" w:cs="Times New Roman"/>
        </w:rPr>
        <w:t xml:space="preserve"> on what </w:t>
      </w:r>
      <w:r w:rsidR="5D7C2B56" w:rsidRPr="7FCF946C">
        <w:rPr>
          <w:rFonts w:eastAsia="Times New Roman" w:cs="Times New Roman"/>
        </w:rPr>
        <w:t>constitutes</w:t>
      </w:r>
      <w:r w:rsidR="571594F2" w:rsidRPr="7FCF946C">
        <w:rPr>
          <w:rFonts w:eastAsia="Times New Roman" w:cs="Times New Roman"/>
        </w:rPr>
        <w:t xml:space="preserve"> true indicators of illegal toxicity,</w:t>
      </w:r>
      <w:r w:rsidR="5365342B" w:rsidRPr="7FCF946C">
        <w:rPr>
          <w:rFonts w:eastAsia="Times New Roman" w:cs="Times New Roman"/>
        </w:rPr>
        <w:t xml:space="preserve"> despite the</w:t>
      </w:r>
      <w:r w:rsidRPr="7FCF946C">
        <w:rPr>
          <w:rFonts w:eastAsia="Times New Roman" w:cs="Times New Roman"/>
        </w:rPr>
        <w:t xml:space="preserve"> different backgrounds </w:t>
      </w:r>
      <w:r w:rsidR="6614C535" w:rsidRPr="7FCF946C">
        <w:rPr>
          <w:rFonts w:eastAsia="Times New Roman" w:cs="Times New Roman"/>
        </w:rPr>
        <w:t xml:space="preserve">and </w:t>
      </w:r>
      <w:r w:rsidRPr="7FCF946C">
        <w:rPr>
          <w:rFonts w:eastAsia="Times New Roman" w:cs="Times New Roman"/>
        </w:rPr>
        <w:t>perspectives on toxic</w:t>
      </w:r>
      <w:r w:rsidR="098DEB0C" w:rsidRPr="7FCF946C">
        <w:rPr>
          <w:rFonts w:eastAsia="Times New Roman" w:cs="Times New Roman"/>
        </w:rPr>
        <w:t>ity</w:t>
      </w:r>
      <w:r w:rsidR="5517FEDE" w:rsidRPr="7FCF946C">
        <w:rPr>
          <w:rFonts w:eastAsia="Times New Roman" w:cs="Times New Roman"/>
        </w:rPr>
        <w:t xml:space="preserve">. </w:t>
      </w:r>
    </w:p>
    <w:p w14:paraId="24230851" w14:textId="7D4F1386" w:rsidR="00FD7B6C" w:rsidRDefault="00FD7B6C" w:rsidP="00FD7B6C">
      <w:pPr>
        <w:pStyle w:val="Heading1"/>
        <w:numPr>
          <w:ilvl w:val="0"/>
          <w:numId w:val="18"/>
        </w:numPr>
      </w:pPr>
      <w:r>
        <w:lastRenderedPageBreak/>
        <w:t>References</w:t>
      </w:r>
    </w:p>
    <w:p w14:paraId="56E18AA7" w14:textId="77777777" w:rsidR="00356A37" w:rsidRDefault="008F697A" w:rsidP="008F697A">
      <w:pPr>
        <w:pStyle w:val="ListParagraph"/>
        <w:numPr>
          <w:ilvl w:val="0"/>
          <w:numId w:val="27"/>
        </w:numPr>
      </w:pPr>
      <w:r>
        <w:t xml:space="preserve">(n.d.). Retrieved September 20, 2022, from </w:t>
      </w:r>
    </w:p>
    <w:p w14:paraId="39396B41" w14:textId="2AA4949B" w:rsidR="00753558" w:rsidRDefault="00F7201D" w:rsidP="00356A37">
      <w:pPr>
        <w:pStyle w:val="ListParagraph"/>
        <w:ind w:left="1440"/>
      </w:pPr>
      <w:hyperlink r:id="rId96" w:history="1">
        <w:r w:rsidR="00356A37" w:rsidRPr="00D3757F">
          <w:rPr>
            <w:rStyle w:val="Hyperlink"/>
          </w:rPr>
          <w:t>https://www.google.com/search?q=khoi&amp;oq=khoi&amp;aqs=chrome..69i57j46i131i199i433i465i512j46i131i433i512j46i175i199i512l2j0i433i512j46i175i199i512j46i512j0i512.1511j0j7&amp;sourceid=chrome&amp;ie=UTF-8</w:t>
        </w:r>
      </w:hyperlink>
    </w:p>
    <w:p w14:paraId="1BCD1C43" w14:textId="77777777" w:rsidR="00356A37" w:rsidRDefault="008F697A" w:rsidP="006B0717">
      <w:pPr>
        <w:pStyle w:val="NormalWeb"/>
        <w:numPr>
          <w:ilvl w:val="0"/>
          <w:numId w:val="27"/>
        </w:numPr>
      </w:pPr>
      <w:r>
        <w:t>ENC2045 computational linguistics. (n.d.). Retrieved September 20, 2022, from</w:t>
      </w:r>
    </w:p>
    <w:p w14:paraId="7E5F785F" w14:textId="663F4628" w:rsidR="006B0717" w:rsidRDefault="00F7201D" w:rsidP="00356A37">
      <w:pPr>
        <w:pStyle w:val="NormalWeb"/>
        <w:ind w:left="1440"/>
      </w:pPr>
      <w:hyperlink r:id="rId97" w:history="1">
        <w:r w:rsidR="00356A37" w:rsidRPr="00D3757F">
          <w:rPr>
            <w:rStyle w:val="Hyperlink"/>
          </w:rPr>
          <w:t>https://alvinntnu.github.io/NTNU_ENC2045_LECTURES/nlp/topic-modeling-naive.html</w:t>
        </w:r>
      </w:hyperlink>
    </w:p>
    <w:p w14:paraId="327D451C" w14:textId="77777777" w:rsidR="007847E6" w:rsidRDefault="006B0717" w:rsidP="006B0717">
      <w:pPr>
        <w:pStyle w:val="NormalWeb"/>
        <w:numPr>
          <w:ilvl w:val="0"/>
          <w:numId w:val="27"/>
        </w:numPr>
      </w:pPr>
      <w:r>
        <w:t xml:space="preserve">Heart-breaking cyberbullying statistics for 2022. (n.d.). Retrieved September 20, 2022, from </w:t>
      </w:r>
    </w:p>
    <w:p w14:paraId="79A5F992" w14:textId="33C3F640" w:rsidR="007847E6" w:rsidRDefault="00F7201D" w:rsidP="007847E6">
      <w:pPr>
        <w:pStyle w:val="NormalWeb"/>
        <w:ind w:left="1440"/>
      </w:pPr>
      <w:hyperlink r:id="rId98" w:history="1">
        <w:r w:rsidR="007847E6" w:rsidRPr="00D3757F">
          <w:rPr>
            <w:rStyle w:val="Hyperlink"/>
          </w:rPr>
          <w:t>https://dataprot.net/statistics/cyberbullying-statistics/</w:t>
        </w:r>
      </w:hyperlink>
    </w:p>
    <w:p w14:paraId="09BF0380" w14:textId="77777777" w:rsidR="002A20F4" w:rsidRDefault="002A20F4" w:rsidP="002A20F4">
      <w:pPr>
        <w:pStyle w:val="NormalWeb"/>
        <w:numPr>
          <w:ilvl w:val="0"/>
          <w:numId w:val="27"/>
        </w:numPr>
      </w:pPr>
      <w:proofErr w:type="spellStart"/>
      <w:r>
        <w:t>OpenWeb</w:t>
      </w:r>
      <w:proofErr w:type="spellEnd"/>
      <w:r>
        <w:t xml:space="preserve">. (n.d.). Toxic online comments: How they happen, and how to stop them. Retrieved September 20, 2022, from </w:t>
      </w:r>
    </w:p>
    <w:p w14:paraId="3495E8BB" w14:textId="43A0C4B6" w:rsidR="002A20F4" w:rsidRDefault="00F7201D" w:rsidP="002A20F4">
      <w:pPr>
        <w:pStyle w:val="NormalWeb"/>
        <w:ind w:left="1440"/>
      </w:pPr>
      <w:hyperlink r:id="rId99" w:history="1">
        <w:r w:rsidR="002A20F4" w:rsidRPr="00D3757F">
          <w:rPr>
            <w:rStyle w:val="Hyperlink"/>
          </w:rPr>
          <w:t>https://www.openweb.com/blog/toxic-online-comments-how-they-happen-and-how-to-stop-them</w:t>
        </w:r>
      </w:hyperlink>
    </w:p>
    <w:p w14:paraId="3E19B90C" w14:textId="77777777" w:rsidR="001E32AF" w:rsidRDefault="001E32AF" w:rsidP="001E32AF">
      <w:pPr>
        <w:pStyle w:val="NormalWeb"/>
        <w:numPr>
          <w:ilvl w:val="0"/>
          <w:numId w:val="27"/>
        </w:numPr>
      </w:pPr>
      <w:r>
        <w:t>Permissible restrictions on expression. (n.d.). Retrieved September 20, 2022, from</w:t>
      </w:r>
    </w:p>
    <w:p w14:paraId="631FA1B5" w14:textId="73311CC1" w:rsidR="001E32AF" w:rsidRDefault="00F7201D" w:rsidP="001E32AF">
      <w:pPr>
        <w:pStyle w:val="NormalWeb"/>
        <w:ind w:left="1440"/>
      </w:pPr>
      <w:hyperlink r:id="rId100" w:history="1">
        <w:r w:rsidR="001E32AF" w:rsidRPr="00D3757F">
          <w:rPr>
            <w:rStyle w:val="Hyperlink"/>
          </w:rPr>
          <w:t>https://www.britannica.com/topic/First-Amendment/Permissible-restrictions-on-expression</w:t>
        </w:r>
      </w:hyperlink>
    </w:p>
    <w:p w14:paraId="6F748EE1" w14:textId="77777777" w:rsidR="00C30FB6" w:rsidRDefault="00C30FB6" w:rsidP="00C30FB6">
      <w:pPr>
        <w:pStyle w:val="NormalWeb"/>
        <w:numPr>
          <w:ilvl w:val="0"/>
          <w:numId w:val="27"/>
        </w:numPr>
      </w:pPr>
      <w:r>
        <w:t xml:space="preserve">Rising levels of hate speech &amp; online toxicity during this time ... - l1ght. (n.d.). Retrieved September 21, 2022, from </w:t>
      </w:r>
    </w:p>
    <w:p w14:paraId="39219944" w14:textId="093DD423" w:rsidR="00C30FB6" w:rsidRDefault="00F7201D" w:rsidP="00C30FB6">
      <w:pPr>
        <w:pStyle w:val="NormalWeb"/>
        <w:ind w:left="1440"/>
      </w:pPr>
      <w:hyperlink r:id="rId101" w:history="1">
        <w:r w:rsidR="00C30FB6" w:rsidRPr="00D3757F">
          <w:rPr>
            <w:rStyle w:val="Hyperlink"/>
          </w:rPr>
          <w:t>https://l1ght.com/Toxicity_during_coronavirus_Report-L1ght.pdf</w:t>
        </w:r>
      </w:hyperlink>
    </w:p>
    <w:p w14:paraId="13C1E8A5" w14:textId="77777777" w:rsidR="00C30FB6" w:rsidRDefault="00C30FB6" w:rsidP="00C30FB6">
      <w:pPr>
        <w:pStyle w:val="NormalWeb"/>
        <w:numPr>
          <w:ilvl w:val="0"/>
          <w:numId w:val="27"/>
        </w:numPr>
      </w:pPr>
      <w:r>
        <w:t>Toxic definition &amp; meaning. (n.d.). Retrieved September 20, 2022, from</w:t>
      </w:r>
    </w:p>
    <w:p w14:paraId="48EC213C" w14:textId="14C89B1D" w:rsidR="00C30FB6" w:rsidRDefault="00F7201D" w:rsidP="00C80D27">
      <w:pPr>
        <w:pStyle w:val="NormalWeb"/>
        <w:ind w:left="1440"/>
      </w:pPr>
      <w:hyperlink r:id="rId102" w:history="1">
        <w:r w:rsidR="00C30FB6" w:rsidRPr="00D3757F">
          <w:rPr>
            <w:rStyle w:val="Hyperlink"/>
          </w:rPr>
          <w:t>https://www.merriam-webster.com/dictionary/toxic</w:t>
        </w:r>
      </w:hyperlink>
    </w:p>
    <w:p w14:paraId="7FBB2E79" w14:textId="77777777" w:rsidR="00C80D27" w:rsidRDefault="00C80D27" w:rsidP="00C80D27">
      <w:pPr>
        <w:pStyle w:val="NormalWeb"/>
        <w:numPr>
          <w:ilvl w:val="0"/>
          <w:numId w:val="27"/>
        </w:numPr>
      </w:pPr>
      <w:r>
        <w:t xml:space="preserve">Toxicity in the streaming world- causes, effects and solutions. (2021, July 12). Retrieved September 20, 2022, from </w:t>
      </w:r>
    </w:p>
    <w:p w14:paraId="6069F981" w14:textId="27D410AF" w:rsidR="00C80D27" w:rsidRDefault="00F7201D" w:rsidP="00C80D27">
      <w:pPr>
        <w:pStyle w:val="NormalWeb"/>
        <w:ind w:left="1440"/>
      </w:pPr>
      <w:hyperlink r:id="rId103" w:history="1">
        <w:r w:rsidR="00C80D27" w:rsidRPr="00D3757F">
          <w:rPr>
            <w:rStyle w:val="Hyperlink"/>
          </w:rPr>
          <w:t>https://www.richardweechambers.com/toxicity-in-the-streaming-world-causes-effects-and-solutions/</w:t>
        </w:r>
      </w:hyperlink>
    </w:p>
    <w:p w14:paraId="711DD5B3" w14:textId="1714F27C" w:rsidR="006D47A3" w:rsidRDefault="006D47A3" w:rsidP="006D47A3">
      <w:pPr>
        <w:pStyle w:val="NormalWeb"/>
        <w:numPr>
          <w:ilvl w:val="0"/>
          <w:numId w:val="27"/>
        </w:numPr>
      </w:pPr>
      <w:proofErr w:type="spellStart"/>
      <w:r>
        <w:t>Visualising</w:t>
      </w:r>
      <w:proofErr w:type="spellEnd"/>
      <w:r>
        <w:t xml:space="preserve"> topics as distributions over words. (n.d.). Retrieved September 20, 2022, from </w:t>
      </w:r>
    </w:p>
    <w:p w14:paraId="1C8E2EC9" w14:textId="3D33D145" w:rsidR="006B0717" w:rsidRDefault="00F7201D" w:rsidP="006D47A3">
      <w:pPr>
        <w:pStyle w:val="NormalWeb"/>
        <w:ind w:left="1440"/>
      </w:pPr>
      <w:hyperlink r:id="rId104" w:history="1">
        <w:r w:rsidR="006D47A3" w:rsidRPr="00D3757F">
          <w:rPr>
            <w:rStyle w:val="Hyperlink"/>
          </w:rPr>
          <w:t>https://bl.ocks.org/AlessandraSozzi/raw/ce1ace56e4aed6f2d614ae2243aab5a5/</w:t>
        </w:r>
      </w:hyperlink>
    </w:p>
    <w:p w14:paraId="3F81BDAB" w14:textId="77777777" w:rsidR="006D47A3" w:rsidRDefault="006D47A3" w:rsidP="006D47A3">
      <w:pPr>
        <w:pStyle w:val="NormalWeb"/>
        <w:ind w:left="1440"/>
      </w:pPr>
    </w:p>
    <w:p w14:paraId="374317D4" w14:textId="77777777" w:rsidR="008F697A" w:rsidRPr="00F67EA2" w:rsidRDefault="008F697A" w:rsidP="006B0717">
      <w:pPr>
        <w:pStyle w:val="NormalWeb"/>
      </w:pPr>
    </w:p>
    <w:p w14:paraId="7496A4C0" w14:textId="3279E436" w:rsidR="00F67EA2" w:rsidRPr="00FD7B6C" w:rsidRDefault="00F67EA2" w:rsidP="007602DE">
      <w:pPr>
        <w:pStyle w:val="ListParagraph"/>
      </w:pPr>
    </w:p>
    <w:sectPr w:rsidR="00F67EA2" w:rsidRPr="00FD7B6C" w:rsidSect="007361F4">
      <w:headerReference w:type="default" r:id="rId105"/>
      <w:footerReference w:type="default" r:id="rId106"/>
      <w:headerReference w:type="first" r:id="rId107"/>
      <w:footerReference w:type="first" r:id="rId10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B3D8B" w14:textId="77777777" w:rsidR="00F7201D" w:rsidRDefault="00F7201D" w:rsidP="00610805">
      <w:pPr>
        <w:spacing w:after="0" w:line="240" w:lineRule="auto"/>
      </w:pPr>
      <w:r>
        <w:separator/>
      </w:r>
    </w:p>
  </w:endnote>
  <w:endnote w:type="continuationSeparator" w:id="0">
    <w:p w14:paraId="1691BB4D" w14:textId="77777777" w:rsidR="00F7201D" w:rsidRDefault="00F7201D" w:rsidP="00610805">
      <w:pPr>
        <w:spacing w:after="0" w:line="240" w:lineRule="auto"/>
      </w:pPr>
      <w:r>
        <w:continuationSeparator/>
      </w:r>
    </w:p>
  </w:endnote>
  <w:endnote w:type="continuationNotice" w:id="1">
    <w:p w14:paraId="605B2A9D" w14:textId="77777777" w:rsidR="00F7201D" w:rsidRDefault="00F720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Meiryo">
    <w:altName w:val="メイリオ"/>
    <w:panose1 w:val="020B0604030504040204"/>
    <w:charset w:val="80"/>
    <w:family w:val="swiss"/>
    <w:pitch w:val="variable"/>
    <w:sig w:usb0="E00002FF" w:usb1="6AC7FFFF" w:usb2="08000012" w:usb3="00000000" w:csb0="0002009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A233C" w14:textId="2662CD7A" w:rsidR="2E80D08D" w:rsidRDefault="2E80D08D" w:rsidP="2E80D08D">
    <w:pPr>
      <w:pStyle w:val="Footer"/>
      <w:jc w:val="center"/>
    </w:pPr>
    <w:r>
      <w:fldChar w:fldCharType="begin"/>
    </w:r>
    <w:r>
      <w:instrText>PAGE</w:instrText>
    </w:r>
    <w:r>
      <w:fldChar w:fldCharType="separate"/>
    </w:r>
    <w:r w:rsidR="004C67EE">
      <w:rPr>
        <w:noProof/>
      </w:rPr>
      <w:t>2</w:t>
    </w:r>
    <w:r>
      <w:fldChar w:fldCharType="end"/>
    </w:r>
    <w:r>
      <w:t xml:space="preserve"> of </w:t>
    </w:r>
    <w:r>
      <w:fldChar w:fldCharType="begin"/>
    </w:r>
    <w:r>
      <w:instrText>NUMPAGES</w:instrText>
    </w:r>
    <w:r>
      <w:fldChar w:fldCharType="separate"/>
    </w:r>
    <w:r w:rsidR="004C67EE">
      <w:rPr>
        <w:noProof/>
      </w:rPr>
      <w:t>3</w:t>
    </w:r>
    <w:r>
      <w:fldChar w:fldCharType="end"/>
    </w:r>
  </w:p>
  <w:p w14:paraId="428C20E9" w14:textId="3767D1C0" w:rsidR="00610805" w:rsidRDefault="006108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E80D08D" w14:paraId="67D6D412" w14:textId="77777777" w:rsidTr="2E80D08D">
      <w:tc>
        <w:tcPr>
          <w:tcW w:w="3120" w:type="dxa"/>
        </w:tcPr>
        <w:p w14:paraId="13B8C65F" w14:textId="12D9E7CE" w:rsidR="2E80D08D" w:rsidRDefault="2E80D08D" w:rsidP="2E80D08D">
          <w:pPr>
            <w:pStyle w:val="Header"/>
            <w:ind w:left="-115"/>
          </w:pPr>
        </w:p>
      </w:tc>
      <w:tc>
        <w:tcPr>
          <w:tcW w:w="3120" w:type="dxa"/>
        </w:tcPr>
        <w:p w14:paraId="7A26DF91" w14:textId="336928D3" w:rsidR="2E80D08D" w:rsidRDefault="2E80D08D" w:rsidP="2E80D08D">
          <w:pPr>
            <w:pStyle w:val="Header"/>
            <w:jc w:val="center"/>
          </w:pPr>
        </w:p>
      </w:tc>
      <w:tc>
        <w:tcPr>
          <w:tcW w:w="3120" w:type="dxa"/>
        </w:tcPr>
        <w:p w14:paraId="267D1629" w14:textId="1139CF6C" w:rsidR="2E80D08D" w:rsidRDefault="2E80D08D" w:rsidP="2E80D08D">
          <w:pPr>
            <w:pStyle w:val="Header"/>
            <w:ind w:right="-115"/>
            <w:jc w:val="right"/>
          </w:pPr>
        </w:p>
      </w:tc>
    </w:tr>
  </w:tbl>
  <w:p w14:paraId="17D6E1F3" w14:textId="73CBAF37" w:rsidR="00B056F1" w:rsidRDefault="00B056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E4F19" w14:textId="77777777" w:rsidR="00F7201D" w:rsidRDefault="00F7201D" w:rsidP="00610805">
      <w:pPr>
        <w:spacing w:after="0" w:line="240" w:lineRule="auto"/>
      </w:pPr>
      <w:r>
        <w:separator/>
      </w:r>
    </w:p>
  </w:footnote>
  <w:footnote w:type="continuationSeparator" w:id="0">
    <w:p w14:paraId="61FBCCB9" w14:textId="77777777" w:rsidR="00F7201D" w:rsidRDefault="00F7201D" w:rsidP="00610805">
      <w:pPr>
        <w:spacing w:after="0" w:line="240" w:lineRule="auto"/>
      </w:pPr>
      <w:r>
        <w:continuationSeparator/>
      </w:r>
    </w:p>
  </w:footnote>
  <w:footnote w:type="continuationNotice" w:id="1">
    <w:p w14:paraId="0A543550" w14:textId="77777777" w:rsidR="00F7201D" w:rsidRDefault="00F7201D">
      <w:pPr>
        <w:spacing w:after="0" w:line="240" w:lineRule="auto"/>
      </w:pPr>
    </w:p>
  </w:footnote>
  <w:footnote w:id="2">
    <w:p w14:paraId="69B1B7A9" w14:textId="4873C763" w:rsidR="00BB1649" w:rsidRPr="007D7E44" w:rsidRDefault="00BB1649" w:rsidP="00BB1649">
      <w:pPr>
        <w:pStyle w:val="FootnoteText"/>
        <w:rPr>
          <w:sz w:val="20"/>
        </w:rPr>
      </w:pPr>
      <w:r w:rsidRPr="007D7E44">
        <w:rPr>
          <w:rStyle w:val="FootnoteReference"/>
          <w:sz w:val="20"/>
        </w:rPr>
        <w:footnoteRef/>
      </w:r>
      <w:r w:rsidRPr="007D7E44">
        <w:rPr>
          <w:sz w:val="20"/>
        </w:rPr>
        <w:t xml:space="preserve"> </w:t>
      </w:r>
      <w:r w:rsidR="000A0457" w:rsidRPr="007D7E44">
        <w:rPr>
          <w:sz w:val="20"/>
        </w:rPr>
        <w:t>Pew Research Center, January 2021, “The State of Online Harassment”</w:t>
      </w:r>
    </w:p>
  </w:footnote>
  <w:footnote w:id="3">
    <w:p w14:paraId="29EF8D3B" w14:textId="4E7BC80D" w:rsidR="720F99D3" w:rsidRPr="007D7E44" w:rsidRDefault="720F99D3" w:rsidP="720F99D3">
      <w:pPr>
        <w:rPr>
          <w:sz w:val="20"/>
          <w:szCs w:val="20"/>
        </w:rPr>
      </w:pPr>
      <w:r w:rsidRPr="007D7E44">
        <w:rPr>
          <w:rStyle w:val="FootnoteReference"/>
          <w:sz w:val="20"/>
          <w:szCs w:val="20"/>
        </w:rPr>
        <w:footnoteRef/>
      </w:r>
      <w:r w:rsidRPr="007D7E44">
        <w:rPr>
          <w:sz w:val="20"/>
          <w:szCs w:val="20"/>
        </w:rPr>
        <w:t xml:space="preserve"> </w:t>
      </w:r>
      <w:r w:rsidRPr="007D7E44">
        <w:rPr>
          <w:rFonts w:eastAsia="Times New Roman" w:cs="Times New Roman"/>
          <w:sz w:val="20"/>
          <w:szCs w:val="20"/>
        </w:rPr>
        <w:t>https://alvinntnu.github.io/NTNU_ENC2045_LECTURES/nlp/topic-modeling-naive.html</w:t>
      </w:r>
    </w:p>
  </w:footnote>
  <w:footnote w:id="4">
    <w:p w14:paraId="6BF2CE9D" w14:textId="186A2605" w:rsidR="5A10CD62" w:rsidRPr="007D7E44" w:rsidRDefault="5A10CD62" w:rsidP="5A10CD62">
      <w:pPr>
        <w:pStyle w:val="FootnoteText"/>
        <w:rPr>
          <w:sz w:val="20"/>
        </w:rPr>
      </w:pPr>
      <w:r w:rsidRPr="007D7E44">
        <w:rPr>
          <w:rStyle w:val="FootnoteReference"/>
          <w:sz w:val="20"/>
        </w:rPr>
        <w:footnoteRef/>
      </w:r>
      <w:r w:rsidRPr="007D7E44">
        <w:rPr>
          <w:sz w:val="20"/>
        </w:rPr>
        <w:t xml:space="preserve"> </w:t>
      </w:r>
      <w:r w:rsidRPr="007D7E44">
        <w:rPr>
          <w:rFonts w:eastAsia="Times New Roman" w:cs="Times New Roman"/>
          <w:sz w:val="20"/>
        </w:rPr>
        <w:t>http://bl.ocks.org/AlessandraSozzi/raw/ce1ace56e4aed6f2d614ae2243aab5a5/</w:t>
      </w:r>
    </w:p>
  </w:footnote>
  <w:footnote w:id="5">
    <w:p w14:paraId="726BF23B" w14:textId="545AFE56" w:rsidR="00591558" w:rsidRPr="007D7E44" w:rsidRDefault="00591558">
      <w:pPr>
        <w:pStyle w:val="FootnoteText"/>
        <w:rPr>
          <w:sz w:val="20"/>
        </w:rPr>
      </w:pPr>
      <w:r w:rsidRPr="007D7E44">
        <w:rPr>
          <w:rStyle w:val="FootnoteReference"/>
          <w:color w:val="000000" w:themeColor="text1"/>
          <w:sz w:val="20"/>
        </w:rPr>
        <w:footnoteRef/>
      </w:r>
      <w:proofErr w:type="gramStart"/>
      <w:r w:rsidRPr="007D7E44">
        <w:rPr>
          <w:rFonts w:eastAsia="Times New Roman" w:cs="Times New Roman"/>
          <w:color w:val="000000" w:themeColor="text1"/>
          <w:sz w:val="20"/>
        </w:rPr>
        <w:t>https://www.google.com/search?q=khoi&amp;oq=khoi&amp;aqs=chrome..</w:t>
      </w:r>
      <w:proofErr w:type="gramEnd"/>
      <w:r w:rsidRPr="007D7E44">
        <w:rPr>
          <w:rFonts w:eastAsia="Times New Roman" w:cs="Times New Roman"/>
          <w:color w:val="000000" w:themeColor="text1"/>
          <w:sz w:val="20"/>
        </w:rPr>
        <w:t>69i57j46i131i199i433i465i512j46i131i433i512j46i175i199i512l2j0i433i512j46i175i199i512j46i512j0i512.1511j0j7&amp;sourceid=chrome&amp;ie=UTF-8</w:t>
      </w:r>
    </w:p>
  </w:footnote>
  <w:footnote w:id="6">
    <w:p w14:paraId="2F62D0B6" w14:textId="5850C09B" w:rsidR="7FCF946C" w:rsidRPr="007D7E44" w:rsidRDefault="7FCF946C" w:rsidP="00A72F8B">
      <w:pPr>
        <w:rPr>
          <w:rFonts w:ascii="Calibri" w:eastAsia="Calibri" w:hAnsi="Calibri" w:cs="Calibri"/>
          <w:sz w:val="20"/>
          <w:szCs w:val="20"/>
        </w:rPr>
      </w:pPr>
      <w:r w:rsidRPr="007D7E44">
        <w:rPr>
          <w:rStyle w:val="FootnoteReference"/>
          <w:sz w:val="20"/>
          <w:szCs w:val="20"/>
        </w:rPr>
        <w:footnoteRef/>
      </w:r>
      <w:r w:rsidRPr="007D7E44">
        <w:rPr>
          <w:sz w:val="20"/>
          <w:szCs w:val="20"/>
        </w:rPr>
        <w:t xml:space="preserve"> </w:t>
      </w:r>
      <w:r w:rsidR="00A72F8B" w:rsidRPr="007D7E44">
        <w:rPr>
          <w:sz w:val="20"/>
          <w:szCs w:val="20"/>
        </w:rPr>
        <w:t>https://www.britannica.com/topic/First-Amendment/Permissible-restrictions-on-expression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E80D08D" w14:paraId="3D033014" w14:textId="77777777" w:rsidTr="2E80D08D">
      <w:tc>
        <w:tcPr>
          <w:tcW w:w="3120" w:type="dxa"/>
        </w:tcPr>
        <w:p w14:paraId="4C289232" w14:textId="445B186B" w:rsidR="2E80D08D" w:rsidRDefault="2E80D08D" w:rsidP="2E80D08D">
          <w:pPr>
            <w:pStyle w:val="Header"/>
            <w:ind w:left="-115"/>
          </w:pPr>
        </w:p>
      </w:tc>
      <w:tc>
        <w:tcPr>
          <w:tcW w:w="3120" w:type="dxa"/>
        </w:tcPr>
        <w:p w14:paraId="19B3C2B4" w14:textId="3D18BC42" w:rsidR="2E80D08D" w:rsidRDefault="2E80D08D" w:rsidP="2E80D08D">
          <w:pPr>
            <w:pStyle w:val="Header"/>
            <w:jc w:val="center"/>
          </w:pPr>
        </w:p>
      </w:tc>
      <w:tc>
        <w:tcPr>
          <w:tcW w:w="3120" w:type="dxa"/>
        </w:tcPr>
        <w:p w14:paraId="27664B98" w14:textId="5DD05159" w:rsidR="2E80D08D" w:rsidRDefault="2E80D08D" w:rsidP="2E80D08D">
          <w:pPr>
            <w:pStyle w:val="Header"/>
            <w:ind w:right="-115"/>
            <w:jc w:val="right"/>
          </w:pPr>
        </w:p>
      </w:tc>
    </w:tr>
  </w:tbl>
  <w:p w14:paraId="5D5A8814" w14:textId="4DE3CF34" w:rsidR="00B056F1" w:rsidRDefault="00B056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E80D08D" w14:paraId="05E713EC" w14:textId="77777777" w:rsidTr="2E80D08D">
      <w:tc>
        <w:tcPr>
          <w:tcW w:w="3120" w:type="dxa"/>
        </w:tcPr>
        <w:p w14:paraId="0D8C926C" w14:textId="3E9392A9" w:rsidR="00E40BC4" w:rsidRDefault="00E40BC4" w:rsidP="2E80D08D">
          <w:pPr>
            <w:pStyle w:val="Header"/>
            <w:ind w:left="-115"/>
          </w:pPr>
        </w:p>
      </w:tc>
      <w:tc>
        <w:tcPr>
          <w:tcW w:w="3120" w:type="dxa"/>
        </w:tcPr>
        <w:p w14:paraId="5477C566" w14:textId="7F51F6BF" w:rsidR="2E80D08D" w:rsidRDefault="2E80D08D" w:rsidP="2E80D08D">
          <w:pPr>
            <w:pStyle w:val="Header"/>
            <w:jc w:val="center"/>
          </w:pPr>
        </w:p>
      </w:tc>
      <w:tc>
        <w:tcPr>
          <w:tcW w:w="3120" w:type="dxa"/>
        </w:tcPr>
        <w:p w14:paraId="17461127" w14:textId="1493BEF1" w:rsidR="2E80D08D" w:rsidRDefault="2E80D08D" w:rsidP="2E80D08D">
          <w:pPr>
            <w:pStyle w:val="Header"/>
            <w:ind w:right="-115"/>
            <w:jc w:val="right"/>
          </w:pPr>
        </w:p>
      </w:tc>
    </w:tr>
  </w:tbl>
  <w:p w14:paraId="14208EA4" w14:textId="35C847E1" w:rsidR="00B056F1" w:rsidRDefault="00B056F1">
    <w:pPr>
      <w:pStyle w:val="Header"/>
    </w:pPr>
  </w:p>
</w:hdr>
</file>

<file path=word/intelligence2.xml><?xml version="1.0" encoding="utf-8"?>
<int2:intelligence xmlns:int2="http://schemas.microsoft.com/office/intelligence/2020/intelligence" xmlns:oel="http://schemas.microsoft.com/office/2019/extlst">
  <int2:observations>
    <int2:textHash int2:hashCode="z5qLYVf0G67wSm" int2:id="cTackcXG">
      <int2:state int2:value="Rejected" int2:type="LegacyProofing"/>
    </int2:textHash>
    <int2:textHash int2:hashCode="92JcSUIYlSku6s" int2:id="4bZjR7uz">
      <int2:state int2:value="Rejected" int2:type="LegacyProofing"/>
    </int2:textHash>
    <int2:textHash int2:hashCode="UwODiB7hviouW/" int2:id="6Y0z0Erm">
      <int2:state int2:value="Rejected" int2:type="LegacyProofing"/>
    </int2:textHash>
    <int2:textHash int2:hashCode="zCnMfN0556Z9Cu" int2:id="8lNpdQFS">
      <int2:state int2:value="Rejected" int2:type="LegacyProofing"/>
    </int2:textHash>
    <int2:textHash int2:hashCode="JZwfCynNriN91k" int2:id="H2w4JWzX">
      <int2:state int2:value="Rejected" int2:type="LegacyProofing"/>
    </int2:textHash>
    <int2:textHash int2:hashCode="r+CJNNtDXNHqsM" int2:id="OXd9FWI5">
      <int2:state int2:value="Rejected" int2:type="LegacyProofing"/>
    </int2:textHash>
    <int2:textHash int2:hashCode="fNJ8dsgQHMEw7N" int2:id="QQIPBbxC">
      <int2:state int2:value="Rejected" int2:type="LegacyProofing"/>
    </int2:textHash>
    <int2:textHash int2:hashCode="rsUIEE/a2XV63H" int2:id="ZKwKFAjq">
      <int2:state int2:value="Rejected" int2:type="LegacyProofing"/>
    </int2:textHash>
    <int2:textHash int2:hashCode="GNf1UmnQF0k61K" int2:id="yK2oUzm7">
      <int2:state int2:value="Rejected" int2:type="LegacyProofing"/>
    </int2:textHash>
    <int2:bookmark int2:bookmarkName="_Int_E1rKft29" int2:invalidationBookmarkName="" int2:hashCode="eMOuD5GW0Iepq/" int2:id="APNH2GyB">
      <int2:state int2:value="Rejected" int2:type="LegacyProofing"/>
    </int2:bookmark>
    <int2:bookmark int2:bookmarkName="_Int_TZdFgITl" int2:invalidationBookmarkName="" int2:hashCode="5QOPJmMfk4/xYi" int2:id="v7Dg4u22">
      <int2:state int2:value="Rejected" int2:type="LegacyProofing"/>
    </int2:bookmark>
    <int2:bookmark int2:bookmarkName="_Int_rF9NSrgm" int2:invalidationBookmarkName="" int2:hashCode="7rP0FVjo8PrCA+" int2:id="ludbxEyE">
      <int2:state int2:value="Rejected" int2:type="LegacyProofing"/>
    </int2:bookmark>
    <int2:bookmark int2:bookmarkName="_Int_VZoKndIX" int2:invalidationBookmarkName="" int2:hashCode="yoLiPpsUT+nNwk" int2:id="h3VlPib9">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930F49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9CCB94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C0F0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C7CD30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DE27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A6AE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54664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BF0D47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F72C4D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50CF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606B6"/>
    <w:multiLevelType w:val="hybridMultilevel"/>
    <w:tmpl w:val="A244B162"/>
    <w:lvl w:ilvl="0" w:tplc="2548C42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F7E53"/>
    <w:multiLevelType w:val="multilevel"/>
    <w:tmpl w:val="19D099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D7907FA"/>
    <w:multiLevelType w:val="hybridMultilevel"/>
    <w:tmpl w:val="6F581332"/>
    <w:lvl w:ilvl="0" w:tplc="FFFFFFFF">
      <w:start w:val="1"/>
      <w:numFmt w:val="upp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8C2DA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1C39B771"/>
    <w:multiLevelType w:val="hybridMultilevel"/>
    <w:tmpl w:val="055CD8B0"/>
    <w:lvl w:ilvl="0" w:tplc="6286185A">
      <w:start w:val="1"/>
      <w:numFmt w:val="upperLetter"/>
      <w:lvlText w:val="%1."/>
      <w:lvlJc w:val="left"/>
      <w:pPr>
        <w:ind w:left="720" w:hanging="360"/>
      </w:pPr>
    </w:lvl>
    <w:lvl w:ilvl="1" w:tplc="87E49ECE">
      <w:start w:val="1"/>
      <w:numFmt w:val="lowerLetter"/>
      <w:lvlText w:val="%2."/>
      <w:lvlJc w:val="left"/>
      <w:pPr>
        <w:ind w:left="1440" w:hanging="360"/>
      </w:pPr>
    </w:lvl>
    <w:lvl w:ilvl="2" w:tplc="ECFE57F4">
      <w:start w:val="1"/>
      <w:numFmt w:val="lowerRoman"/>
      <w:lvlText w:val="%3."/>
      <w:lvlJc w:val="right"/>
      <w:pPr>
        <w:ind w:left="2160" w:hanging="180"/>
      </w:pPr>
    </w:lvl>
    <w:lvl w:ilvl="3" w:tplc="C22CB2CE">
      <w:start w:val="1"/>
      <w:numFmt w:val="decimal"/>
      <w:lvlText w:val="%4."/>
      <w:lvlJc w:val="left"/>
      <w:pPr>
        <w:ind w:left="2880" w:hanging="360"/>
      </w:pPr>
    </w:lvl>
    <w:lvl w:ilvl="4" w:tplc="1EFADE34">
      <w:start w:val="1"/>
      <w:numFmt w:val="lowerLetter"/>
      <w:lvlText w:val="%5."/>
      <w:lvlJc w:val="left"/>
      <w:pPr>
        <w:ind w:left="3600" w:hanging="360"/>
      </w:pPr>
    </w:lvl>
    <w:lvl w:ilvl="5" w:tplc="F4620112">
      <w:start w:val="1"/>
      <w:numFmt w:val="lowerRoman"/>
      <w:lvlText w:val="%6."/>
      <w:lvlJc w:val="right"/>
      <w:pPr>
        <w:ind w:left="4320" w:hanging="180"/>
      </w:pPr>
    </w:lvl>
    <w:lvl w:ilvl="6" w:tplc="7CBEFF7C">
      <w:start w:val="1"/>
      <w:numFmt w:val="decimal"/>
      <w:lvlText w:val="%7."/>
      <w:lvlJc w:val="left"/>
      <w:pPr>
        <w:ind w:left="5040" w:hanging="360"/>
      </w:pPr>
    </w:lvl>
    <w:lvl w:ilvl="7" w:tplc="C4D6E534">
      <w:start w:val="1"/>
      <w:numFmt w:val="lowerLetter"/>
      <w:lvlText w:val="%8."/>
      <w:lvlJc w:val="left"/>
      <w:pPr>
        <w:ind w:left="5760" w:hanging="360"/>
      </w:pPr>
    </w:lvl>
    <w:lvl w:ilvl="8" w:tplc="B644C71E">
      <w:start w:val="1"/>
      <w:numFmt w:val="lowerRoman"/>
      <w:lvlText w:val="%9."/>
      <w:lvlJc w:val="right"/>
      <w:pPr>
        <w:ind w:left="6480" w:hanging="180"/>
      </w:pPr>
    </w:lvl>
  </w:abstractNum>
  <w:abstractNum w:abstractNumId="15" w15:restartNumberingAfterBreak="0">
    <w:nsid w:val="23757F08"/>
    <w:multiLevelType w:val="hybridMultilevel"/>
    <w:tmpl w:val="4EFA1B1A"/>
    <w:lvl w:ilvl="0" w:tplc="018EE568">
      <w:start w:val="1"/>
      <w:numFmt w:val="bullet"/>
      <w:lvlText w:val="•"/>
      <w:lvlJc w:val="left"/>
      <w:pPr>
        <w:tabs>
          <w:tab w:val="num" w:pos="720"/>
        </w:tabs>
        <w:ind w:left="720" w:hanging="360"/>
      </w:pPr>
      <w:rPr>
        <w:rFonts w:ascii="Arial" w:hAnsi="Arial" w:hint="default"/>
      </w:rPr>
    </w:lvl>
    <w:lvl w:ilvl="1" w:tplc="4508ADBA" w:tentative="1">
      <w:start w:val="1"/>
      <w:numFmt w:val="bullet"/>
      <w:lvlText w:val="•"/>
      <w:lvlJc w:val="left"/>
      <w:pPr>
        <w:tabs>
          <w:tab w:val="num" w:pos="1440"/>
        </w:tabs>
        <w:ind w:left="1440" w:hanging="360"/>
      </w:pPr>
      <w:rPr>
        <w:rFonts w:ascii="Arial" w:hAnsi="Arial" w:hint="default"/>
      </w:rPr>
    </w:lvl>
    <w:lvl w:ilvl="2" w:tplc="529C891A" w:tentative="1">
      <w:start w:val="1"/>
      <w:numFmt w:val="bullet"/>
      <w:lvlText w:val="•"/>
      <w:lvlJc w:val="left"/>
      <w:pPr>
        <w:tabs>
          <w:tab w:val="num" w:pos="2160"/>
        </w:tabs>
        <w:ind w:left="2160" w:hanging="360"/>
      </w:pPr>
      <w:rPr>
        <w:rFonts w:ascii="Arial" w:hAnsi="Arial" w:hint="default"/>
      </w:rPr>
    </w:lvl>
    <w:lvl w:ilvl="3" w:tplc="124C6934" w:tentative="1">
      <w:start w:val="1"/>
      <w:numFmt w:val="bullet"/>
      <w:lvlText w:val="•"/>
      <w:lvlJc w:val="left"/>
      <w:pPr>
        <w:tabs>
          <w:tab w:val="num" w:pos="2880"/>
        </w:tabs>
        <w:ind w:left="2880" w:hanging="360"/>
      </w:pPr>
      <w:rPr>
        <w:rFonts w:ascii="Arial" w:hAnsi="Arial" w:hint="default"/>
      </w:rPr>
    </w:lvl>
    <w:lvl w:ilvl="4" w:tplc="4F24848E" w:tentative="1">
      <w:start w:val="1"/>
      <w:numFmt w:val="bullet"/>
      <w:lvlText w:val="•"/>
      <w:lvlJc w:val="left"/>
      <w:pPr>
        <w:tabs>
          <w:tab w:val="num" w:pos="3600"/>
        </w:tabs>
        <w:ind w:left="3600" w:hanging="360"/>
      </w:pPr>
      <w:rPr>
        <w:rFonts w:ascii="Arial" w:hAnsi="Arial" w:hint="default"/>
      </w:rPr>
    </w:lvl>
    <w:lvl w:ilvl="5" w:tplc="BA5ABBC2" w:tentative="1">
      <w:start w:val="1"/>
      <w:numFmt w:val="bullet"/>
      <w:lvlText w:val="•"/>
      <w:lvlJc w:val="left"/>
      <w:pPr>
        <w:tabs>
          <w:tab w:val="num" w:pos="4320"/>
        </w:tabs>
        <w:ind w:left="4320" w:hanging="360"/>
      </w:pPr>
      <w:rPr>
        <w:rFonts w:ascii="Arial" w:hAnsi="Arial" w:hint="default"/>
      </w:rPr>
    </w:lvl>
    <w:lvl w:ilvl="6" w:tplc="B0BA7198" w:tentative="1">
      <w:start w:val="1"/>
      <w:numFmt w:val="bullet"/>
      <w:lvlText w:val="•"/>
      <w:lvlJc w:val="left"/>
      <w:pPr>
        <w:tabs>
          <w:tab w:val="num" w:pos="5040"/>
        </w:tabs>
        <w:ind w:left="5040" w:hanging="360"/>
      </w:pPr>
      <w:rPr>
        <w:rFonts w:ascii="Arial" w:hAnsi="Arial" w:hint="default"/>
      </w:rPr>
    </w:lvl>
    <w:lvl w:ilvl="7" w:tplc="5AEC8AE8" w:tentative="1">
      <w:start w:val="1"/>
      <w:numFmt w:val="bullet"/>
      <w:lvlText w:val="•"/>
      <w:lvlJc w:val="left"/>
      <w:pPr>
        <w:tabs>
          <w:tab w:val="num" w:pos="5760"/>
        </w:tabs>
        <w:ind w:left="5760" w:hanging="360"/>
      </w:pPr>
      <w:rPr>
        <w:rFonts w:ascii="Arial" w:hAnsi="Arial" w:hint="default"/>
      </w:rPr>
    </w:lvl>
    <w:lvl w:ilvl="8" w:tplc="49ACC07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AB365D7"/>
    <w:multiLevelType w:val="hybridMultilevel"/>
    <w:tmpl w:val="B00422C8"/>
    <w:lvl w:ilvl="0" w:tplc="A9D84670">
      <w:start w:val="1"/>
      <w:numFmt w:val="decimal"/>
      <w:lvlText w:val="%1."/>
      <w:lvlJc w:val="left"/>
      <w:pPr>
        <w:ind w:left="720" w:hanging="360"/>
      </w:pPr>
    </w:lvl>
    <w:lvl w:ilvl="1" w:tplc="B3400ACE">
      <w:start w:val="1"/>
      <w:numFmt w:val="lowerLetter"/>
      <w:lvlText w:val="%2."/>
      <w:lvlJc w:val="left"/>
      <w:pPr>
        <w:ind w:left="1440" w:hanging="360"/>
      </w:pPr>
    </w:lvl>
    <w:lvl w:ilvl="2" w:tplc="0482332C">
      <w:start w:val="1"/>
      <w:numFmt w:val="lowerRoman"/>
      <w:lvlText w:val="%3."/>
      <w:lvlJc w:val="right"/>
      <w:pPr>
        <w:ind w:left="2160" w:hanging="180"/>
      </w:pPr>
    </w:lvl>
    <w:lvl w:ilvl="3" w:tplc="A3403582">
      <w:start w:val="1"/>
      <w:numFmt w:val="decimal"/>
      <w:lvlText w:val="%4."/>
      <w:lvlJc w:val="left"/>
      <w:pPr>
        <w:ind w:left="2880" w:hanging="360"/>
      </w:pPr>
    </w:lvl>
    <w:lvl w:ilvl="4" w:tplc="36828836">
      <w:start w:val="1"/>
      <w:numFmt w:val="lowerLetter"/>
      <w:lvlText w:val="%5."/>
      <w:lvlJc w:val="left"/>
      <w:pPr>
        <w:ind w:left="3600" w:hanging="360"/>
      </w:pPr>
    </w:lvl>
    <w:lvl w:ilvl="5" w:tplc="1B24A284">
      <w:start w:val="1"/>
      <w:numFmt w:val="lowerRoman"/>
      <w:lvlText w:val="%6."/>
      <w:lvlJc w:val="right"/>
      <w:pPr>
        <w:ind w:left="4320" w:hanging="180"/>
      </w:pPr>
    </w:lvl>
    <w:lvl w:ilvl="6" w:tplc="22CC6794">
      <w:start w:val="1"/>
      <w:numFmt w:val="decimal"/>
      <w:lvlText w:val="%7."/>
      <w:lvlJc w:val="left"/>
      <w:pPr>
        <w:ind w:left="5040" w:hanging="360"/>
      </w:pPr>
    </w:lvl>
    <w:lvl w:ilvl="7" w:tplc="04F8E056">
      <w:start w:val="1"/>
      <w:numFmt w:val="lowerLetter"/>
      <w:lvlText w:val="%8."/>
      <w:lvlJc w:val="left"/>
      <w:pPr>
        <w:ind w:left="5760" w:hanging="360"/>
      </w:pPr>
    </w:lvl>
    <w:lvl w:ilvl="8" w:tplc="05201784">
      <w:start w:val="1"/>
      <w:numFmt w:val="lowerRoman"/>
      <w:lvlText w:val="%9."/>
      <w:lvlJc w:val="right"/>
      <w:pPr>
        <w:ind w:left="6480" w:hanging="180"/>
      </w:pPr>
    </w:lvl>
  </w:abstractNum>
  <w:abstractNum w:abstractNumId="17" w15:restartNumberingAfterBreak="0">
    <w:nsid w:val="3DCD24F3"/>
    <w:multiLevelType w:val="hybridMultilevel"/>
    <w:tmpl w:val="952EA1F6"/>
    <w:lvl w:ilvl="0" w:tplc="D8002AF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CA030E"/>
    <w:multiLevelType w:val="hybridMultilevel"/>
    <w:tmpl w:val="3368867C"/>
    <w:lvl w:ilvl="0" w:tplc="85E055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9646C1"/>
    <w:multiLevelType w:val="hybridMultilevel"/>
    <w:tmpl w:val="3514900A"/>
    <w:lvl w:ilvl="0" w:tplc="54640AA6">
      <w:start w:val="1"/>
      <w:numFmt w:val="decimal"/>
      <w:lvlText w:val="%1)"/>
      <w:lvlJc w:val="left"/>
      <w:pPr>
        <w:ind w:left="720" w:hanging="360"/>
      </w:pPr>
    </w:lvl>
    <w:lvl w:ilvl="1" w:tplc="D6E48462">
      <w:start w:val="1"/>
      <w:numFmt w:val="decimal"/>
      <w:lvlText w:val="%2)"/>
      <w:lvlJc w:val="left"/>
      <w:pPr>
        <w:ind w:left="1440" w:hanging="360"/>
      </w:pPr>
    </w:lvl>
    <w:lvl w:ilvl="2" w:tplc="395AB930">
      <w:start w:val="1"/>
      <w:numFmt w:val="lowerRoman"/>
      <w:lvlText w:val="%3)"/>
      <w:lvlJc w:val="right"/>
      <w:pPr>
        <w:ind w:left="2160" w:hanging="180"/>
      </w:pPr>
    </w:lvl>
    <w:lvl w:ilvl="3" w:tplc="E334FCA0">
      <w:start w:val="1"/>
      <w:numFmt w:val="decimal"/>
      <w:lvlText w:val="(%4)"/>
      <w:lvlJc w:val="left"/>
      <w:pPr>
        <w:ind w:left="2880" w:hanging="360"/>
      </w:pPr>
    </w:lvl>
    <w:lvl w:ilvl="4" w:tplc="1C3CB4B6">
      <w:start w:val="1"/>
      <w:numFmt w:val="lowerLetter"/>
      <w:lvlText w:val="(%5)"/>
      <w:lvlJc w:val="left"/>
      <w:pPr>
        <w:ind w:left="3600" w:hanging="360"/>
      </w:pPr>
    </w:lvl>
    <w:lvl w:ilvl="5" w:tplc="29006D38">
      <w:start w:val="1"/>
      <w:numFmt w:val="lowerRoman"/>
      <w:lvlText w:val="(%6)"/>
      <w:lvlJc w:val="right"/>
      <w:pPr>
        <w:ind w:left="4320" w:hanging="180"/>
      </w:pPr>
    </w:lvl>
    <w:lvl w:ilvl="6" w:tplc="5B32126C">
      <w:start w:val="1"/>
      <w:numFmt w:val="decimal"/>
      <w:lvlText w:val="%7."/>
      <w:lvlJc w:val="left"/>
      <w:pPr>
        <w:ind w:left="5040" w:hanging="360"/>
      </w:pPr>
    </w:lvl>
    <w:lvl w:ilvl="7" w:tplc="30020F7A">
      <w:start w:val="1"/>
      <w:numFmt w:val="lowerLetter"/>
      <w:lvlText w:val="%8."/>
      <w:lvlJc w:val="left"/>
      <w:pPr>
        <w:ind w:left="5760" w:hanging="360"/>
      </w:pPr>
    </w:lvl>
    <w:lvl w:ilvl="8" w:tplc="2F1CB4D4">
      <w:start w:val="1"/>
      <w:numFmt w:val="lowerRoman"/>
      <w:lvlText w:val="%9."/>
      <w:lvlJc w:val="right"/>
      <w:pPr>
        <w:ind w:left="6480" w:hanging="180"/>
      </w:pPr>
    </w:lvl>
  </w:abstractNum>
  <w:abstractNum w:abstractNumId="20" w15:restartNumberingAfterBreak="0">
    <w:nsid w:val="4E6FD6C8"/>
    <w:multiLevelType w:val="hybridMultilevel"/>
    <w:tmpl w:val="EDD6B73A"/>
    <w:lvl w:ilvl="0" w:tplc="C17C3F82">
      <w:start w:val="1"/>
      <w:numFmt w:val="bullet"/>
      <w:lvlText w:val="·"/>
      <w:lvlJc w:val="left"/>
      <w:pPr>
        <w:ind w:left="720" w:hanging="360"/>
      </w:pPr>
      <w:rPr>
        <w:rFonts w:ascii="Symbol" w:hAnsi="Symbol" w:hint="default"/>
      </w:rPr>
    </w:lvl>
    <w:lvl w:ilvl="1" w:tplc="E168CFC8">
      <w:start w:val="1"/>
      <w:numFmt w:val="bullet"/>
      <w:lvlText w:val="o"/>
      <w:lvlJc w:val="left"/>
      <w:pPr>
        <w:ind w:left="1440" w:hanging="360"/>
      </w:pPr>
      <w:rPr>
        <w:rFonts w:ascii="Courier New" w:hAnsi="Courier New" w:hint="default"/>
      </w:rPr>
    </w:lvl>
    <w:lvl w:ilvl="2" w:tplc="DC5A0440">
      <w:start w:val="1"/>
      <w:numFmt w:val="bullet"/>
      <w:lvlText w:val=""/>
      <w:lvlJc w:val="left"/>
      <w:pPr>
        <w:ind w:left="2160" w:hanging="360"/>
      </w:pPr>
      <w:rPr>
        <w:rFonts w:ascii="Wingdings" w:hAnsi="Wingdings" w:hint="default"/>
      </w:rPr>
    </w:lvl>
    <w:lvl w:ilvl="3" w:tplc="8EFE135A">
      <w:start w:val="1"/>
      <w:numFmt w:val="bullet"/>
      <w:lvlText w:val=""/>
      <w:lvlJc w:val="left"/>
      <w:pPr>
        <w:ind w:left="2880" w:hanging="360"/>
      </w:pPr>
      <w:rPr>
        <w:rFonts w:ascii="Symbol" w:hAnsi="Symbol" w:hint="default"/>
      </w:rPr>
    </w:lvl>
    <w:lvl w:ilvl="4" w:tplc="E17E3F30">
      <w:start w:val="1"/>
      <w:numFmt w:val="bullet"/>
      <w:lvlText w:val="o"/>
      <w:lvlJc w:val="left"/>
      <w:pPr>
        <w:ind w:left="3600" w:hanging="360"/>
      </w:pPr>
      <w:rPr>
        <w:rFonts w:ascii="Courier New" w:hAnsi="Courier New" w:hint="default"/>
      </w:rPr>
    </w:lvl>
    <w:lvl w:ilvl="5" w:tplc="7B6C6E08">
      <w:start w:val="1"/>
      <w:numFmt w:val="bullet"/>
      <w:lvlText w:val=""/>
      <w:lvlJc w:val="left"/>
      <w:pPr>
        <w:ind w:left="4320" w:hanging="360"/>
      </w:pPr>
      <w:rPr>
        <w:rFonts w:ascii="Wingdings" w:hAnsi="Wingdings" w:hint="default"/>
      </w:rPr>
    </w:lvl>
    <w:lvl w:ilvl="6" w:tplc="889E7D54">
      <w:start w:val="1"/>
      <w:numFmt w:val="bullet"/>
      <w:lvlText w:val=""/>
      <w:lvlJc w:val="left"/>
      <w:pPr>
        <w:ind w:left="5040" w:hanging="360"/>
      </w:pPr>
      <w:rPr>
        <w:rFonts w:ascii="Symbol" w:hAnsi="Symbol" w:hint="default"/>
      </w:rPr>
    </w:lvl>
    <w:lvl w:ilvl="7" w:tplc="894CBB52">
      <w:start w:val="1"/>
      <w:numFmt w:val="bullet"/>
      <w:lvlText w:val="o"/>
      <w:lvlJc w:val="left"/>
      <w:pPr>
        <w:ind w:left="5760" w:hanging="360"/>
      </w:pPr>
      <w:rPr>
        <w:rFonts w:ascii="Courier New" w:hAnsi="Courier New" w:hint="default"/>
      </w:rPr>
    </w:lvl>
    <w:lvl w:ilvl="8" w:tplc="D9CE2DC6">
      <w:start w:val="1"/>
      <w:numFmt w:val="bullet"/>
      <w:lvlText w:val=""/>
      <w:lvlJc w:val="left"/>
      <w:pPr>
        <w:ind w:left="6480" w:hanging="360"/>
      </w:pPr>
      <w:rPr>
        <w:rFonts w:ascii="Wingdings" w:hAnsi="Wingdings" w:hint="default"/>
      </w:rPr>
    </w:lvl>
  </w:abstractNum>
  <w:abstractNum w:abstractNumId="21" w15:restartNumberingAfterBreak="0">
    <w:nsid w:val="53AE00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554937E"/>
    <w:multiLevelType w:val="hybridMultilevel"/>
    <w:tmpl w:val="82B4A7FA"/>
    <w:lvl w:ilvl="0" w:tplc="CFF21898">
      <w:start w:val="1"/>
      <w:numFmt w:val="lowerLetter"/>
      <w:lvlText w:val="%1."/>
      <w:lvlJc w:val="left"/>
      <w:pPr>
        <w:ind w:left="720" w:hanging="360"/>
      </w:pPr>
    </w:lvl>
    <w:lvl w:ilvl="1" w:tplc="D04CB3D4">
      <w:start w:val="1"/>
      <w:numFmt w:val="lowerLetter"/>
      <w:lvlText w:val="%2."/>
      <w:lvlJc w:val="left"/>
      <w:pPr>
        <w:ind w:left="1440" w:hanging="360"/>
      </w:pPr>
    </w:lvl>
    <w:lvl w:ilvl="2" w:tplc="504A820C">
      <w:start w:val="1"/>
      <w:numFmt w:val="lowerRoman"/>
      <w:lvlText w:val="%3."/>
      <w:lvlJc w:val="right"/>
      <w:pPr>
        <w:ind w:left="2160" w:hanging="180"/>
      </w:pPr>
    </w:lvl>
    <w:lvl w:ilvl="3" w:tplc="6A1AD458">
      <w:start w:val="1"/>
      <w:numFmt w:val="decimal"/>
      <w:lvlText w:val="%4."/>
      <w:lvlJc w:val="left"/>
      <w:pPr>
        <w:ind w:left="2880" w:hanging="360"/>
      </w:pPr>
    </w:lvl>
    <w:lvl w:ilvl="4" w:tplc="B60EA870">
      <w:start w:val="1"/>
      <w:numFmt w:val="lowerLetter"/>
      <w:lvlText w:val="%5."/>
      <w:lvlJc w:val="left"/>
      <w:pPr>
        <w:ind w:left="3600" w:hanging="360"/>
      </w:pPr>
    </w:lvl>
    <w:lvl w:ilvl="5" w:tplc="49E091EA">
      <w:start w:val="1"/>
      <w:numFmt w:val="lowerRoman"/>
      <w:lvlText w:val="%6."/>
      <w:lvlJc w:val="right"/>
      <w:pPr>
        <w:ind w:left="4320" w:hanging="180"/>
      </w:pPr>
    </w:lvl>
    <w:lvl w:ilvl="6" w:tplc="5824F07A">
      <w:start w:val="1"/>
      <w:numFmt w:val="decimal"/>
      <w:lvlText w:val="%7."/>
      <w:lvlJc w:val="left"/>
      <w:pPr>
        <w:ind w:left="5040" w:hanging="360"/>
      </w:pPr>
    </w:lvl>
    <w:lvl w:ilvl="7" w:tplc="FAC03254">
      <w:start w:val="1"/>
      <w:numFmt w:val="lowerLetter"/>
      <w:lvlText w:val="%8."/>
      <w:lvlJc w:val="left"/>
      <w:pPr>
        <w:ind w:left="5760" w:hanging="360"/>
      </w:pPr>
    </w:lvl>
    <w:lvl w:ilvl="8" w:tplc="0A0EFCB2">
      <w:start w:val="1"/>
      <w:numFmt w:val="lowerRoman"/>
      <w:lvlText w:val="%9."/>
      <w:lvlJc w:val="right"/>
      <w:pPr>
        <w:ind w:left="6480" w:hanging="180"/>
      </w:pPr>
    </w:lvl>
  </w:abstractNum>
  <w:abstractNum w:abstractNumId="23" w15:restartNumberingAfterBreak="0">
    <w:nsid w:val="6D1F7E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6CF2548"/>
    <w:multiLevelType w:val="hybridMultilevel"/>
    <w:tmpl w:val="4AE21782"/>
    <w:lvl w:ilvl="0" w:tplc="30A0C0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6"/>
  </w:num>
  <w:num w:numId="3">
    <w:abstractNumId w:val="23"/>
  </w:num>
  <w:num w:numId="4">
    <w:abstractNumId w:val="21"/>
  </w:num>
  <w:num w:numId="5">
    <w:abstractNumId w:val="11"/>
  </w:num>
  <w:num w:numId="6">
    <w:abstractNumId w:val="13"/>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0"/>
  </w:num>
  <w:num w:numId="18">
    <w:abstractNumId w:val="12"/>
  </w:num>
  <w:num w:numId="19">
    <w:abstractNumId w:val="10"/>
  </w:num>
  <w:num w:numId="20">
    <w:abstractNumId w:val="17"/>
  </w:num>
  <w:num w:numId="21">
    <w:abstractNumId w:val="16"/>
  </w:num>
  <w:num w:numId="22">
    <w:abstractNumId w:val="14"/>
  </w:num>
  <w:num w:numId="23">
    <w:abstractNumId w:val="22"/>
  </w:num>
  <w:num w:numId="24">
    <w:abstractNumId w:val="19"/>
  </w:num>
  <w:num w:numId="25">
    <w:abstractNumId w:val="18"/>
  </w:num>
  <w:num w:numId="26">
    <w:abstractNumId w:val="15"/>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020"/>
    <w:rsid w:val="00000997"/>
    <w:rsid w:val="000079F2"/>
    <w:rsid w:val="00010143"/>
    <w:rsid w:val="00013650"/>
    <w:rsid w:val="00014401"/>
    <w:rsid w:val="00031CD9"/>
    <w:rsid w:val="000327CA"/>
    <w:rsid w:val="00033015"/>
    <w:rsid w:val="00034167"/>
    <w:rsid w:val="000436D3"/>
    <w:rsid w:val="0004BA29"/>
    <w:rsid w:val="00057651"/>
    <w:rsid w:val="00074821"/>
    <w:rsid w:val="00083F2C"/>
    <w:rsid w:val="00087FFE"/>
    <w:rsid w:val="00090255"/>
    <w:rsid w:val="00091930"/>
    <w:rsid w:val="00092424"/>
    <w:rsid w:val="000A0457"/>
    <w:rsid w:val="000B1BD2"/>
    <w:rsid w:val="000B2607"/>
    <w:rsid w:val="000B337E"/>
    <w:rsid w:val="000B3C88"/>
    <w:rsid w:val="000C4932"/>
    <w:rsid w:val="000D34D8"/>
    <w:rsid w:val="000D5009"/>
    <w:rsid w:val="000D5B69"/>
    <w:rsid w:val="000D5DAA"/>
    <w:rsid w:val="000F2CA6"/>
    <w:rsid w:val="001002D6"/>
    <w:rsid w:val="00100C13"/>
    <w:rsid w:val="00115EE6"/>
    <w:rsid w:val="00120F76"/>
    <w:rsid w:val="00123D46"/>
    <w:rsid w:val="00126E7D"/>
    <w:rsid w:val="0013089F"/>
    <w:rsid w:val="001464F7"/>
    <w:rsid w:val="00153105"/>
    <w:rsid w:val="00155D3C"/>
    <w:rsid w:val="001803C1"/>
    <w:rsid w:val="00186656"/>
    <w:rsid w:val="0018792D"/>
    <w:rsid w:val="00187990"/>
    <w:rsid w:val="001A339D"/>
    <w:rsid w:val="001B0819"/>
    <w:rsid w:val="001B2BCD"/>
    <w:rsid w:val="001B53AB"/>
    <w:rsid w:val="001B5FDF"/>
    <w:rsid w:val="001C0689"/>
    <w:rsid w:val="001C1500"/>
    <w:rsid w:val="001C4C74"/>
    <w:rsid w:val="001C6D91"/>
    <w:rsid w:val="001D6CC8"/>
    <w:rsid w:val="001D7A3B"/>
    <w:rsid w:val="001E04FE"/>
    <w:rsid w:val="001E32AF"/>
    <w:rsid w:val="001F368E"/>
    <w:rsid w:val="001F4512"/>
    <w:rsid w:val="001F7BB5"/>
    <w:rsid w:val="00201EC8"/>
    <w:rsid w:val="0020518F"/>
    <w:rsid w:val="0021103F"/>
    <w:rsid w:val="00215CA9"/>
    <w:rsid w:val="00216FDB"/>
    <w:rsid w:val="002343DD"/>
    <w:rsid w:val="0023DC50"/>
    <w:rsid w:val="002444D8"/>
    <w:rsid w:val="00244F0B"/>
    <w:rsid w:val="002455CB"/>
    <w:rsid w:val="002475B7"/>
    <w:rsid w:val="00251115"/>
    <w:rsid w:val="0025291E"/>
    <w:rsid w:val="00256756"/>
    <w:rsid w:val="002615C6"/>
    <w:rsid w:val="00261822"/>
    <w:rsid w:val="00263440"/>
    <w:rsid w:val="002648E2"/>
    <w:rsid w:val="002667F8"/>
    <w:rsid w:val="0027145A"/>
    <w:rsid w:val="00274D40"/>
    <w:rsid w:val="00284644"/>
    <w:rsid w:val="00285CEF"/>
    <w:rsid w:val="00286E09"/>
    <w:rsid w:val="00290904"/>
    <w:rsid w:val="002A002E"/>
    <w:rsid w:val="002A20F4"/>
    <w:rsid w:val="002A215D"/>
    <w:rsid w:val="002A31AF"/>
    <w:rsid w:val="002A48E9"/>
    <w:rsid w:val="002B3487"/>
    <w:rsid w:val="002B51CE"/>
    <w:rsid w:val="002B6926"/>
    <w:rsid w:val="002B7A00"/>
    <w:rsid w:val="002C13FC"/>
    <w:rsid w:val="002C2EB6"/>
    <w:rsid w:val="002D666A"/>
    <w:rsid w:val="002E3F97"/>
    <w:rsid w:val="002F5817"/>
    <w:rsid w:val="002F62E1"/>
    <w:rsid w:val="00302C73"/>
    <w:rsid w:val="003031CF"/>
    <w:rsid w:val="00310B81"/>
    <w:rsid w:val="00312ADB"/>
    <w:rsid w:val="00320504"/>
    <w:rsid w:val="00330030"/>
    <w:rsid w:val="00331CE8"/>
    <w:rsid w:val="00333F00"/>
    <w:rsid w:val="00337A71"/>
    <w:rsid w:val="00341733"/>
    <w:rsid w:val="0034376A"/>
    <w:rsid w:val="0035213E"/>
    <w:rsid w:val="00356A37"/>
    <w:rsid w:val="00357C82"/>
    <w:rsid w:val="00357E07"/>
    <w:rsid w:val="00361C9E"/>
    <w:rsid w:val="00364EA5"/>
    <w:rsid w:val="00376818"/>
    <w:rsid w:val="00377F4A"/>
    <w:rsid w:val="00382862"/>
    <w:rsid w:val="00390A73"/>
    <w:rsid w:val="00391107"/>
    <w:rsid w:val="00394E57"/>
    <w:rsid w:val="003A3C85"/>
    <w:rsid w:val="003B359B"/>
    <w:rsid w:val="003B6ABF"/>
    <w:rsid w:val="003C1D09"/>
    <w:rsid w:val="003C310C"/>
    <w:rsid w:val="003D3378"/>
    <w:rsid w:val="003D6475"/>
    <w:rsid w:val="003E0A6E"/>
    <w:rsid w:val="003F082A"/>
    <w:rsid w:val="003F37FD"/>
    <w:rsid w:val="003F67CF"/>
    <w:rsid w:val="00401E04"/>
    <w:rsid w:val="00414E64"/>
    <w:rsid w:val="00424181"/>
    <w:rsid w:val="004265D2"/>
    <w:rsid w:val="004403DA"/>
    <w:rsid w:val="00440549"/>
    <w:rsid w:val="00440EFB"/>
    <w:rsid w:val="00443752"/>
    <w:rsid w:val="00453DB7"/>
    <w:rsid w:val="004667AE"/>
    <w:rsid w:val="00467FA1"/>
    <w:rsid w:val="00473E8C"/>
    <w:rsid w:val="00474B9B"/>
    <w:rsid w:val="0048395A"/>
    <w:rsid w:val="00485745"/>
    <w:rsid w:val="00487222"/>
    <w:rsid w:val="00487E6D"/>
    <w:rsid w:val="00493943"/>
    <w:rsid w:val="004956FF"/>
    <w:rsid w:val="004A48B5"/>
    <w:rsid w:val="004A52CC"/>
    <w:rsid w:val="004A6C0E"/>
    <w:rsid w:val="004A7471"/>
    <w:rsid w:val="004B4428"/>
    <w:rsid w:val="004B7323"/>
    <w:rsid w:val="004C09E6"/>
    <w:rsid w:val="004C0D80"/>
    <w:rsid w:val="004C39A8"/>
    <w:rsid w:val="004C5EE9"/>
    <w:rsid w:val="004C66F4"/>
    <w:rsid w:val="004C67EE"/>
    <w:rsid w:val="004D185D"/>
    <w:rsid w:val="004D1A85"/>
    <w:rsid w:val="004D20F1"/>
    <w:rsid w:val="004D317A"/>
    <w:rsid w:val="004D57F9"/>
    <w:rsid w:val="004D603A"/>
    <w:rsid w:val="004E080A"/>
    <w:rsid w:val="004E437B"/>
    <w:rsid w:val="004E7601"/>
    <w:rsid w:val="004F34D2"/>
    <w:rsid w:val="004F4B3E"/>
    <w:rsid w:val="004F4C8A"/>
    <w:rsid w:val="00500B38"/>
    <w:rsid w:val="00501E03"/>
    <w:rsid w:val="00503575"/>
    <w:rsid w:val="00504E88"/>
    <w:rsid w:val="00505C03"/>
    <w:rsid w:val="00513CA7"/>
    <w:rsid w:val="00532C95"/>
    <w:rsid w:val="005361D2"/>
    <w:rsid w:val="005361DD"/>
    <w:rsid w:val="0054298D"/>
    <w:rsid w:val="005644CC"/>
    <w:rsid w:val="005703EE"/>
    <w:rsid w:val="005754DA"/>
    <w:rsid w:val="00582D3E"/>
    <w:rsid w:val="00583019"/>
    <w:rsid w:val="00587F2D"/>
    <w:rsid w:val="00591558"/>
    <w:rsid w:val="00592BF1"/>
    <w:rsid w:val="005944A8"/>
    <w:rsid w:val="005A239C"/>
    <w:rsid w:val="005A348A"/>
    <w:rsid w:val="005A776B"/>
    <w:rsid w:val="005B302E"/>
    <w:rsid w:val="005B4BFB"/>
    <w:rsid w:val="005B74A8"/>
    <w:rsid w:val="005B7699"/>
    <w:rsid w:val="005C40F6"/>
    <w:rsid w:val="005C616D"/>
    <w:rsid w:val="005D0205"/>
    <w:rsid w:val="005D0FCE"/>
    <w:rsid w:val="005D7DAA"/>
    <w:rsid w:val="005E6423"/>
    <w:rsid w:val="005F7E44"/>
    <w:rsid w:val="00600FF9"/>
    <w:rsid w:val="00601F7C"/>
    <w:rsid w:val="00602E53"/>
    <w:rsid w:val="00610805"/>
    <w:rsid w:val="0061287C"/>
    <w:rsid w:val="00616D3E"/>
    <w:rsid w:val="00617196"/>
    <w:rsid w:val="0062553B"/>
    <w:rsid w:val="00627C78"/>
    <w:rsid w:val="00632BE0"/>
    <w:rsid w:val="00635116"/>
    <w:rsid w:val="00636C8A"/>
    <w:rsid w:val="00640C51"/>
    <w:rsid w:val="00642748"/>
    <w:rsid w:val="0064622A"/>
    <w:rsid w:val="00646F04"/>
    <w:rsid w:val="006507E3"/>
    <w:rsid w:val="00653090"/>
    <w:rsid w:val="00664BEC"/>
    <w:rsid w:val="0066589B"/>
    <w:rsid w:val="006662F1"/>
    <w:rsid w:val="006676C2"/>
    <w:rsid w:val="00675CFE"/>
    <w:rsid w:val="00686A41"/>
    <w:rsid w:val="00691725"/>
    <w:rsid w:val="00691D9F"/>
    <w:rsid w:val="00693E88"/>
    <w:rsid w:val="00694728"/>
    <w:rsid w:val="006A2343"/>
    <w:rsid w:val="006A2887"/>
    <w:rsid w:val="006A7FC1"/>
    <w:rsid w:val="006B0717"/>
    <w:rsid w:val="006B20E8"/>
    <w:rsid w:val="006B3E6F"/>
    <w:rsid w:val="006C08A9"/>
    <w:rsid w:val="006C3B3E"/>
    <w:rsid w:val="006C4BCA"/>
    <w:rsid w:val="006C4C06"/>
    <w:rsid w:val="006C4E25"/>
    <w:rsid w:val="006C6F56"/>
    <w:rsid w:val="006C7532"/>
    <w:rsid w:val="006D47A3"/>
    <w:rsid w:val="006D5407"/>
    <w:rsid w:val="006D59A4"/>
    <w:rsid w:val="006E5DCC"/>
    <w:rsid w:val="006F48CE"/>
    <w:rsid w:val="006F55ED"/>
    <w:rsid w:val="006F5775"/>
    <w:rsid w:val="006F65B9"/>
    <w:rsid w:val="00701F7C"/>
    <w:rsid w:val="007042AF"/>
    <w:rsid w:val="00711BCF"/>
    <w:rsid w:val="00714487"/>
    <w:rsid w:val="007203C1"/>
    <w:rsid w:val="00721446"/>
    <w:rsid w:val="00723020"/>
    <w:rsid w:val="007264AB"/>
    <w:rsid w:val="0072755F"/>
    <w:rsid w:val="00731E73"/>
    <w:rsid w:val="007361F4"/>
    <w:rsid w:val="007418E2"/>
    <w:rsid w:val="00742891"/>
    <w:rsid w:val="00746EE0"/>
    <w:rsid w:val="00751A0D"/>
    <w:rsid w:val="0075288C"/>
    <w:rsid w:val="00753558"/>
    <w:rsid w:val="007562CD"/>
    <w:rsid w:val="007602DE"/>
    <w:rsid w:val="00760854"/>
    <w:rsid w:val="00761B75"/>
    <w:rsid w:val="0076202D"/>
    <w:rsid w:val="00772F7C"/>
    <w:rsid w:val="00773889"/>
    <w:rsid w:val="00774256"/>
    <w:rsid w:val="00775A33"/>
    <w:rsid w:val="007847E6"/>
    <w:rsid w:val="00790E98"/>
    <w:rsid w:val="00792BAB"/>
    <w:rsid w:val="00794F85"/>
    <w:rsid w:val="007A6E2F"/>
    <w:rsid w:val="007A79D3"/>
    <w:rsid w:val="007B008E"/>
    <w:rsid w:val="007B4ACB"/>
    <w:rsid w:val="007B5D43"/>
    <w:rsid w:val="007C354B"/>
    <w:rsid w:val="007C55EE"/>
    <w:rsid w:val="007C5BB5"/>
    <w:rsid w:val="007C735E"/>
    <w:rsid w:val="007D0BE4"/>
    <w:rsid w:val="007D55A1"/>
    <w:rsid w:val="007D7E44"/>
    <w:rsid w:val="007E1B17"/>
    <w:rsid w:val="007F3BE0"/>
    <w:rsid w:val="007F5537"/>
    <w:rsid w:val="00801B7A"/>
    <w:rsid w:val="00815431"/>
    <w:rsid w:val="0082763B"/>
    <w:rsid w:val="008276BF"/>
    <w:rsid w:val="00835FD9"/>
    <w:rsid w:val="00841E87"/>
    <w:rsid w:val="008434C2"/>
    <w:rsid w:val="00850497"/>
    <w:rsid w:val="00852D5A"/>
    <w:rsid w:val="00853F62"/>
    <w:rsid w:val="008559CA"/>
    <w:rsid w:val="00857056"/>
    <w:rsid w:val="00857239"/>
    <w:rsid w:val="00866061"/>
    <w:rsid w:val="0086684A"/>
    <w:rsid w:val="00867039"/>
    <w:rsid w:val="00875FF8"/>
    <w:rsid w:val="00886628"/>
    <w:rsid w:val="008903ED"/>
    <w:rsid w:val="0089067D"/>
    <w:rsid w:val="008954BD"/>
    <w:rsid w:val="0089590E"/>
    <w:rsid w:val="00897F6B"/>
    <w:rsid w:val="008A793B"/>
    <w:rsid w:val="008A7984"/>
    <w:rsid w:val="008B0436"/>
    <w:rsid w:val="008B158B"/>
    <w:rsid w:val="008B5323"/>
    <w:rsid w:val="008B6FCA"/>
    <w:rsid w:val="008B7E28"/>
    <w:rsid w:val="008D729C"/>
    <w:rsid w:val="008E0560"/>
    <w:rsid w:val="008E7103"/>
    <w:rsid w:val="008F2308"/>
    <w:rsid w:val="008F3969"/>
    <w:rsid w:val="008F697A"/>
    <w:rsid w:val="008F6A96"/>
    <w:rsid w:val="00902AF9"/>
    <w:rsid w:val="00911DF2"/>
    <w:rsid w:val="00940519"/>
    <w:rsid w:val="00942221"/>
    <w:rsid w:val="00942D5B"/>
    <w:rsid w:val="00955650"/>
    <w:rsid w:val="00956CC6"/>
    <w:rsid w:val="00972527"/>
    <w:rsid w:val="009822F9"/>
    <w:rsid w:val="009A2AAA"/>
    <w:rsid w:val="009A47F3"/>
    <w:rsid w:val="009A7DBC"/>
    <w:rsid w:val="009B12E5"/>
    <w:rsid w:val="009B2084"/>
    <w:rsid w:val="009B5610"/>
    <w:rsid w:val="009C31AB"/>
    <w:rsid w:val="009C7ECF"/>
    <w:rsid w:val="009D074F"/>
    <w:rsid w:val="009D11AD"/>
    <w:rsid w:val="009D69BE"/>
    <w:rsid w:val="009D71E3"/>
    <w:rsid w:val="009E4824"/>
    <w:rsid w:val="009F2CC6"/>
    <w:rsid w:val="009F2DA5"/>
    <w:rsid w:val="00A002C9"/>
    <w:rsid w:val="00A061B0"/>
    <w:rsid w:val="00A13E6F"/>
    <w:rsid w:val="00A1CA04"/>
    <w:rsid w:val="00A22954"/>
    <w:rsid w:val="00A23614"/>
    <w:rsid w:val="00A26089"/>
    <w:rsid w:val="00A413F6"/>
    <w:rsid w:val="00A6012B"/>
    <w:rsid w:val="00A6293B"/>
    <w:rsid w:val="00A64E60"/>
    <w:rsid w:val="00A72F8B"/>
    <w:rsid w:val="00A7439A"/>
    <w:rsid w:val="00A767FF"/>
    <w:rsid w:val="00A864E7"/>
    <w:rsid w:val="00A90C96"/>
    <w:rsid w:val="00A9445D"/>
    <w:rsid w:val="00AA7987"/>
    <w:rsid w:val="00AC4B79"/>
    <w:rsid w:val="00AC51F4"/>
    <w:rsid w:val="00AC61A8"/>
    <w:rsid w:val="00AD0ACD"/>
    <w:rsid w:val="00AF51A4"/>
    <w:rsid w:val="00AF6513"/>
    <w:rsid w:val="00AF7F8A"/>
    <w:rsid w:val="00B00B79"/>
    <w:rsid w:val="00B03CE9"/>
    <w:rsid w:val="00B05500"/>
    <w:rsid w:val="00B056F1"/>
    <w:rsid w:val="00B05C4A"/>
    <w:rsid w:val="00B06311"/>
    <w:rsid w:val="00B100A1"/>
    <w:rsid w:val="00B179E3"/>
    <w:rsid w:val="00B30170"/>
    <w:rsid w:val="00B34F85"/>
    <w:rsid w:val="00B3696E"/>
    <w:rsid w:val="00B37F5D"/>
    <w:rsid w:val="00B412B8"/>
    <w:rsid w:val="00B4302C"/>
    <w:rsid w:val="00B44952"/>
    <w:rsid w:val="00B52E85"/>
    <w:rsid w:val="00B5665D"/>
    <w:rsid w:val="00B56E4F"/>
    <w:rsid w:val="00B62492"/>
    <w:rsid w:val="00B72E66"/>
    <w:rsid w:val="00B74461"/>
    <w:rsid w:val="00B84E08"/>
    <w:rsid w:val="00B86DE6"/>
    <w:rsid w:val="00B87182"/>
    <w:rsid w:val="00B9344A"/>
    <w:rsid w:val="00BA0BBD"/>
    <w:rsid w:val="00BA46DC"/>
    <w:rsid w:val="00BA6413"/>
    <w:rsid w:val="00BA7D25"/>
    <w:rsid w:val="00BB087D"/>
    <w:rsid w:val="00BB1649"/>
    <w:rsid w:val="00BB721C"/>
    <w:rsid w:val="00BC167B"/>
    <w:rsid w:val="00BC6179"/>
    <w:rsid w:val="00BE0D02"/>
    <w:rsid w:val="00BE3B1E"/>
    <w:rsid w:val="00BF1174"/>
    <w:rsid w:val="00BF5BCC"/>
    <w:rsid w:val="00BF7CA3"/>
    <w:rsid w:val="00BF7E78"/>
    <w:rsid w:val="00C01D35"/>
    <w:rsid w:val="00C0633C"/>
    <w:rsid w:val="00C07E4F"/>
    <w:rsid w:val="00C117BD"/>
    <w:rsid w:val="00C11BE3"/>
    <w:rsid w:val="00C2228E"/>
    <w:rsid w:val="00C254F6"/>
    <w:rsid w:val="00C256AF"/>
    <w:rsid w:val="00C26B9B"/>
    <w:rsid w:val="00C3046E"/>
    <w:rsid w:val="00C30FB6"/>
    <w:rsid w:val="00C32C60"/>
    <w:rsid w:val="00C35560"/>
    <w:rsid w:val="00C36C2D"/>
    <w:rsid w:val="00C36E6D"/>
    <w:rsid w:val="00C3717E"/>
    <w:rsid w:val="00C37D17"/>
    <w:rsid w:val="00C426CF"/>
    <w:rsid w:val="00C44A5E"/>
    <w:rsid w:val="00C56263"/>
    <w:rsid w:val="00C63E02"/>
    <w:rsid w:val="00C70FCA"/>
    <w:rsid w:val="00C76C78"/>
    <w:rsid w:val="00C80D27"/>
    <w:rsid w:val="00C82C32"/>
    <w:rsid w:val="00C85B8A"/>
    <w:rsid w:val="00C86EEA"/>
    <w:rsid w:val="00C86FF3"/>
    <w:rsid w:val="00C94470"/>
    <w:rsid w:val="00C94D85"/>
    <w:rsid w:val="00CA5A00"/>
    <w:rsid w:val="00CA5CF5"/>
    <w:rsid w:val="00CB04D6"/>
    <w:rsid w:val="00CB1BFB"/>
    <w:rsid w:val="00CB2814"/>
    <w:rsid w:val="00CB2E97"/>
    <w:rsid w:val="00CB410D"/>
    <w:rsid w:val="00CB79A5"/>
    <w:rsid w:val="00CC183D"/>
    <w:rsid w:val="00CD47AE"/>
    <w:rsid w:val="00CE3CCB"/>
    <w:rsid w:val="00CE4C4E"/>
    <w:rsid w:val="00CF2886"/>
    <w:rsid w:val="00D203CA"/>
    <w:rsid w:val="00D24529"/>
    <w:rsid w:val="00D33EDD"/>
    <w:rsid w:val="00D3572E"/>
    <w:rsid w:val="00D554D9"/>
    <w:rsid w:val="00D572C3"/>
    <w:rsid w:val="00D84F35"/>
    <w:rsid w:val="00D91149"/>
    <w:rsid w:val="00D943C8"/>
    <w:rsid w:val="00D94950"/>
    <w:rsid w:val="00DA034F"/>
    <w:rsid w:val="00DA396C"/>
    <w:rsid w:val="00DB4599"/>
    <w:rsid w:val="00DB59C6"/>
    <w:rsid w:val="00DC1F04"/>
    <w:rsid w:val="00DC21D5"/>
    <w:rsid w:val="00DC35AB"/>
    <w:rsid w:val="00DC365B"/>
    <w:rsid w:val="00DC5299"/>
    <w:rsid w:val="00DC5ABC"/>
    <w:rsid w:val="00DD5A50"/>
    <w:rsid w:val="00DE142C"/>
    <w:rsid w:val="00DE348C"/>
    <w:rsid w:val="00DE5A71"/>
    <w:rsid w:val="00DE5ADF"/>
    <w:rsid w:val="00DE76C5"/>
    <w:rsid w:val="00DF080D"/>
    <w:rsid w:val="00DF148E"/>
    <w:rsid w:val="00DF6EA9"/>
    <w:rsid w:val="00E01343"/>
    <w:rsid w:val="00E01538"/>
    <w:rsid w:val="00E035D7"/>
    <w:rsid w:val="00E11CB9"/>
    <w:rsid w:val="00E20358"/>
    <w:rsid w:val="00E20B53"/>
    <w:rsid w:val="00E23B72"/>
    <w:rsid w:val="00E2591F"/>
    <w:rsid w:val="00E32E5B"/>
    <w:rsid w:val="00E34027"/>
    <w:rsid w:val="00E40BC4"/>
    <w:rsid w:val="00E476CB"/>
    <w:rsid w:val="00E479D5"/>
    <w:rsid w:val="00E51C22"/>
    <w:rsid w:val="00E55D97"/>
    <w:rsid w:val="00E57D89"/>
    <w:rsid w:val="00E60F44"/>
    <w:rsid w:val="00E61D4A"/>
    <w:rsid w:val="00E65D3B"/>
    <w:rsid w:val="00E678C3"/>
    <w:rsid w:val="00E7415A"/>
    <w:rsid w:val="00E80C4D"/>
    <w:rsid w:val="00E96B97"/>
    <w:rsid w:val="00EA0CF4"/>
    <w:rsid w:val="00EB28E6"/>
    <w:rsid w:val="00EB35A5"/>
    <w:rsid w:val="00EB62E6"/>
    <w:rsid w:val="00EB63A3"/>
    <w:rsid w:val="00EC273E"/>
    <w:rsid w:val="00EC3F4D"/>
    <w:rsid w:val="00EC40BC"/>
    <w:rsid w:val="00EC634D"/>
    <w:rsid w:val="00ED09F4"/>
    <w:rsid w:val="00ED3CAB"/>
    <w:rsid w:val="00ED7B06"/>
    <w:rsid w:val="00EE1DD2"/>
    <w:rsid w:val="00EE226B"/>
    <w:rsid w:val="00EE3BF1"/>
    <w:rsid w:val="00EE7059"/>
    <w:rsid w:val="00EF09D8"/>
    <w:rsid w:val="00EF6E24"/>
    <w:rsid w:val="00F000C2"/>
    <w:rsid w:val="00F0647F"/>
    <w:rsid w:val="00F13100"/>
    <w:rsid w:val="00F133AD"/>
    <w:rsid w:val="00F17406"/>
    <w:rsid w:val="00F217FA"/>
    <w:rsid w:val="00F21CC3"/>
    <w:rsid w:val="00F27697"/>
    <w:rsid w:val="00F3081F"/>
    <w:rsid w:val="00F333D6"/>
    <w:rsid w:val="00F34CEA"/>
    <w:rsid w:val="00F54FA4"/>
    <w:rsid w:val="00F554BB"/>
    <w:rsid w:val="00F57015"/>
    <w:rsid w:val="00F64079"/>
    <w:rsid w:val="00F675A9"/>
    <w:rsid w:val="00F67EA2"/>
    <w:rsid w:val="00F71EF2"/>
    <w:rsid w:val="00F7201D"/>
    <w:rsid w:val="00F941D5"/>
    <w:rsid w:val="00F94313"/>
    <w:rsid w:val="00F961EA"/>
    <w:rsid w:val="00F972FC"/>
    <w:rsid w:val="00FB05E7"/>
    <w:rsid w:val="00FB1990"/>
    <w:rsid w:val="00FC3334"/>
    <w:rsid w:val="00FC526E"/>
    <w:rsid w:val="00FD10D6"/>
    <w:rsid w:val="00FD5B19"/>
    <w:rsid w:val="00FD7B6C"/>
    <w:rsid w:val="00FE1ADB"/>
    <w:rsid w:val="00FE6B88"/>
    <w:rsid w:val="010DFC14"/>
    <w:rsid w:val="011687FA"/>
    <w:rsid w:val="011B1E36"/>
    <w:rsid w:val="0155E763"/>
    <w:rsid w:val="01806FE4"/>
    <w:rsid w:val="01B1C56F"/>
    <w:rsid w:val="01B579ED"/>
    <w:rsid w:val="01E2E100"/>
    <w:rsid w:val="01E7DD7C"/>
    <w:rsid w:val="01F5D657"/>
    <w:rsid w:val="01F91853"/>
    <w:rsid w:val="0238FC46"/>
    <w:rsid w:val="0244D2E8"/>
    <w:rsid w:val="024A794C"/>
    <w:rsid w:val="0253D468"/>
    <w:rsid w:val="025B144E"/>
    <w:rsid w:val="02817DD2"/>
    <w:rsid w:val="028CA8EE"/>
    <w:rsid w:val="02A6A0DA"/>
    <w:rsid w:val="02A7C76C"/>
    <w:rsid w:val="02D1248C"/>
    <w:rsid w:val="02D32AE0"/>
    <w:rsid w:val="02D7731B"/>
    <w:rsid w:val="02E3FEBD"/>
    <w:rsid w:val="02E46B7B"/>
    <w:rsid w:val="02FE59D5"/>
    <w:rsid w:val="0325F118"/>
    <w:rsid w:val="0339B40C"/>
    <w:rsid w:val="0352C41B"/>
    <w:rsid w:val="0354D40B"/>
    <w:rsid w:val="035FE6F5"/>
    <w:rsid w:val="0383ADDD"/>
    <w:rsid w:val="0395A1E2"/>
    <w:rsid w:val="03B8C533"/>
    <w:rsid w:val="03C2E77B"/>
    <w:rsid w:val="04028009"/>
    <w:rsid w:val="04271F87"/>
    <w:rsid w:val="04357656"/>
    <w:rsid w:val="045A1FA4"/>
    <w:rsid w:val="045F079D"/>
    <w:rsid w:val="048C8AD5"/>
    <w:rsid w:val="0493810B"/>
    <w:rsid w:val="04BEAC28"/>
    <w:rsid w:val="04C1BA67"/>
    <w:rsid w:val="04C8BA8D"/>
    <w:rsid w:val="04F2130A"/>
    <w:rsid w:val="0505F291"/>
    <w:rsid w:val="051F7E3E"/>
    <w:rsid w:val="0548DC1B"/>
    <w:rsid w:val="054CAC5B"/>
    <w:rsid w:val="054D8BD3"/>
    <w:rsid w:val="055ADF14"/>
    <w:rsid w:val="056E873F"/>
    <w:rsid w:val="05A24753"/>
    <w:rsid w:val="05E91866"/>
    <w:rsid w:val="05F9F248"/>
    <w:rsid w:val="0607CBD2"/>
    <w:rsid w:val="062C03D0"/>
    <w:rsid w:val="064FE5D7"/>
    <w:rsid w:val="065DD018"/>
    <w:rsid w:val="0664DEAD"/>
    <w:rsid w:val="0685CF89"/>
    <w:rsid w:val="0685E3D6"/>
    <w:rsid w:val="06870686"/>
    <w:rsid w:val="06CC5781"/>
    <w:rsid w:val="06D2F45C"/>
    <w:rsid w:val="06E81450"/>
    <w:rsid w:val="06E9CF98"/>
    <w:rsid w:val="06E9FB9F"/>
    <w:rsid w:val="0711A2E7"/>
    <w:rsid w:val="0716D402"/>
    <w:rsid w:val="0719CC53"/>
    <w:rsid w:val="0724114E"/>
    <w:rsid w:val="07342DF4"/>
    <w:rsid w:val="0742BD56"/>
    <w:rsid w:val="077EF8C0"/>
    <w:rsid w:val="0791CC47"/>
    <w:rsid w:val="07A39315"/>
    <w:rsid w:val="07AA8527"/>
    <w:rsid w:val="07B5B945"/>
    <w:rsid w:val="07C1D6F6"/>
    <w:rsid w:val="07C5088E"/>
    <w:rsid w:val="07DB9627"/>
    <w:rsid w:val="07DC05DC"/>
    <w:rsid w:val="07EEE23E"/>
    <w:rsid w:val="07F34794"/>
    <w:rsid w:val="07F68FB8"/>
    <w:rsid w:val="0805B96B"/>
    <w:rsid w:val="081DBC38"/>
    <w:rsid w:val="0829B39F"/>
    <w:rsid w:val="082B8B07"/>
    <w:rsid w:val="08400C91"/>
    <w:rsid w:val="0846F23A"/>
    <w:rsid w:val="0852F0FF"/>
    <w:rsid w:val="0853D146"/>
    <w:rsid w:val="085D89E6"/>
    <w:rsid w:val="086C5AF6"/>
    <w:rsid w:val="0873917C"/>
    <w:rsid w:val="08899A0F"/>
    <w:rsid w:val="089D5C47"/>
    <w:rsid w:val="08E81436"/>
    <w:rsid w:val="08EDFE07"/>
    <w:rsid w:val="08EE83F6"/>
    <w:rsid w:val="08EF9EAB"/>
    <w:rsid w:val="08F3FCEC"/>
    <w:rsid w:val="0903185D"/>
    <w:rsid w:val="090AB8AC"/>
    <w:rsid w:val="096712BA"/>
    <w:rsid w:val="0976B09B"/>
    <w:rsid w:val="0978883A"/>
    <w:rsid w:val="098DEB0C"/>
    <w:rsid w:val="09B8E11B"/>
    <w:rsid w:val="09C4E302"/>
    <w:rsid w:val="09CAE44B"/>
    <w:rsid w:val="09E7BFDF"/>
    <w:rsid w:val="09F65754"/>
    <w:rsid w:val="0A1EF9EA"/>
    <w:rsid w:val="0A2FE087"/>
    <w:rsid w:val="0A49CF16"/>
    <w:rsid w:val="0A4E26A8"/>
    <w:rsid w:val="0A64C4F5"/>
    <w:rsid w:val="0A8CC544"/>
    <w:rsid w:val="0AA96CE2"/>
    <w:rsid w:val="0AB76BBA"/>
    <w:rsid w:val="0ACD8485"/>
    <w:rsid w:val="0AE2E293"/>
    <w:rsid w:val="0AE7D029"/>
    <w:rsid w:val="0AF02D9E"/>
    <w:rsid w:val="0AF9D1DC"/>
    <w:rsid w:val="0AFDD371"/>
    <w:rsid w:val="0B1FDEB2"/>
    <w:rsid w:val="0B32525E"/>
    <w:rsid w:val="0B383A4C"/>
    <w:rsid w:val="0B51B63D"/>
    <w:rsid w:val="0B5EFCAF"/>
    <w:rsid w:val="0B5FF5B3"/>
    <w:rsid w:val="0B642C74"/>
    <w:rsid w:val="0B701077"/>
    <w:rsid w:val="0B87E656"/>
    <w:rsid w:val="0BACA444"/>
    <w:rsid w:val="0BC3D718"/>
    <w:rsid w:val="0BD175BA"/>
    <w:rsid w:val="0C81C4EF"/>
    <w:rsid w:val="0CACD121"/>
    <w:rsid w:val="0CACEAF9"/>
    <w:rsid w:val="0CE49484"/>
    <w:rsid w:val="0CED869E"/>
    <w:rsid w:val="0CF111A7"/>
    <w:rsid w:val="0CF149C6"/>
    <w:rsid w:val="0CFE31B4"/>
    <w:rsid w:val="0D25122E"/>
    <w:rsid w:val="0D59111C"/>
    <w:rsid w:val="0D5D4A07"/>
    <w:rsid w:val="0DB939C5"/>
    <w:rsid w:val="0DCF5B95"/>
    <w:rsid w:val="0E1BC0D6"/>
    <w:rsid w:val="0E35FC80"/>
    <w:rsid w:val="0E5433BA"/>
    <w:rsid w:val="0E66422D"/>
    <w:rsid w:val="0E71711F"/>
    <w:rsid w:val="0E72E80D"/>
    <w:rsid w:val="0E93ACFB"/>
    <w:rsid w:val="0E9BCD36"/>
    <w:rsid w:val="0EAFEA78"/>
    <w:rsid w:val="0EB013E4"/>
    <w:rsid w:val="0EB049CE"/>
    <w:rsid w:val="0ECDE08C"/>
    <w:rsid w:val="0ED1BFC1"/>
    <w:rsid w:val="0EEB6AD5"/>
    <w:rsid w:val="0EF0B8D5"/>
    <w:rsid w:val="0F03E7C6"/>
    <w:rsid w:val="0F404148"/>
    <w:rsid w:val="0F46214D"/>
    <w:rsid w:val="0F5FE939"/>
    <w:rsid w:val="0F60B736"/>
    <w:rsid w:val="0F9E5794"/>
    <w:rsid w:val="0FB44C87"/>
    <w:rsid w:val="0FB5488D"/>
    <w:rsid w:val="0FDB47CB"/>
    <w:rsid w:val="10372B85"/>
    <w:rsid w:val="1048C4BF"/>
    <w:rsid w:val="104A6680"/>
    <w:rsid w:val="107029C0"/>
    <w:rsid w:val="1070C61E"/>
    <w:rsid w:val="10AA16A9"/>
    <w:rsid w:val="10BF500E"/>
    <w:rsid w:val="10C7D3D1"/>
    <w:rsid w:val="11037C19"/>
    <w:rsid w:val="1105B7A9"/>
    <w:rsid w:val="113AB41D"/>
    <w:rsid w:val="11477B6C"/>
    <w:rsid w:val="115711AD"/>
    <w:rsid w:val="11959A52"/>
    <w:rsid w:val="11ACE358"/>
    <w:rsid w:val="11B16478"/>
    <w:rsid w:val="11C27940"/>
    <w:rsid w:val="1226EB8E"/>
    <w:rsid w:val="124C6D07"/>
    <w:rsid w:val="1254183E"/>
    <w:rsid w:val="1267687C"/>
    <w:rsid w:val="127B4DCF"/>
    <w:rsid w:val="1282CAE0"/>
    <w:rsid w:val="12B19D28"/>
    <w:rsid w:val="12BFC26D"/>
    <w:rsid w:val="12C47058"/>
    <w:rsid w:val="12EEB2FA"/>
    <w:rsid w:val="12F5E1FE"/>
    <w:rsid w:val="13071CD5"/>
    <w:rsid w:val="1318C7E6"/>
    <w:rsid w:val="131C2C7D"/>
    <w:rsid w:val="135615FC"/>
    <w:rsid w:val="13655D17"/>
    <w:rsid w:val="138B593B"/>
    <w:rsid w:val="138BF4FA"/>
    <w:rsid w:val="13938FA0"/>
    <w:rsid w:val="1399D1A7"/>
    <w:rsid w:val="139B9AAB"/>
    <w:rsid w:val="13AF6352"/>
    <w:rsid w:val="13C1FD3B"/>
    <w:rsid w:val="13C5BE2C"/>
    <w:rsid w:val="13CA4457"/>
    <w:rsid w:val="13CDACB9"/>
    <w:rsid w:val="13EFE89F"/>
    <w:rsid w:val="13F86016"/>
    <w:rsid w:val="14070F8A"/>
    <w:rsid w:val="140D5C82"/>
    <w:rsid w:val="1424FEE6"/>
    <w:rsid w:val="1431E64E"/>
    <w:rsid w:val="143BAD43"/>
    <w:rsid w:val="147BB797"/>
    <w:rsid w:val="14866042"/>
    <w:rsid w:val="1487326E"/>
    <w:rsid w:val="14ACAC82"/>
    <w:rsid w:val="14C295AF"/>
    <w:rsid w:val="14F9D93B"/>
    <w:rsid w:val="15075FAE"/>
    <w:rsid w:val="150D60AB"/>
    <w:rsid w:val="152B907A"/>
    <w:rsid w:val="15465C6F"/>
    <w:rsid w:val="15A919DB"/>
    <w:rsid w:val="15AADA8D"/>
    <w:rsid w:val="15BA7A24"/>
    <w:rsid w:val="15BAA899"/>
    <w:rsid w:val="15C7A56B"/>
    <w:rsid w:val="15D77DA4"/>
    <w:rsid w:val="1625953A"/>
    <w:rsid w:val="163FBDE0"/>
    <w:rsid w:val="16429268"/>
    <w:rsid w:val="164773C1"/>
    <w:rsid w:val="164D311A"/>
    <w:rsid w:val="1669F9BE"/>
    <w:rsid w:val="16732657"/>
    <w:rsid w:val="1686CC32"/>
    <w:rsid w:val="16891BF3"/>
    <w:rsid w:val="16974A8F"/>
    <w:rsid w:val="16C01B67"/>
    <w:rsid w:val="16E704BE"/>
    <w:rsid w:val="16ECCDD3"/>
    <w:rsid w:val="171691EF"/>
    <w:rsid w:val="172FC8B1"/>
    <w:rsid w:val="173B2C97"/>
    <w:rsid w:val="174E3ED4"/>
    <w:rsid w:val="175D4DD1"/>
    <w:rsid w:val="17624FCF"/>
    <w:rsid w:val="1770F5D8"/>
    <w:rsid w:val="1779589C"/>
    <w:rsid w:val="179AFE1D"/>
    <w:rsid w:val="179BD76C"/>
    <w:rsid w:val="17B6BCF0"/>
    <w:rsid w:val="17D666FB"/>
    <w:rsid w:val="17FC3D65"/>
    <w:rsid w:val="18390856"/>
    <w:rsid w:val="18597586"/>
    <w:rsid w:val="186DFBF8"/>
    <w:rsid w:val="187DFD31"/>
    <w:rsid w:val="18A6C34A"/>
    <w:rsid w:val="18AA3165"/>
    <w:rsid w:val="18CB9912"/>
    <w:rsid w:val="18EDB185"/>
    <w:rsid w:val="190A6BFB"/>
    <w:rsid w:val="19160FCD"/>
    <w:rsid w:val="192546D3"/>
    <w:rsid w:val="192A330B"/>
    <w:rsid w:val="19373CDA"/>
    <w:rsid w:val="193964F4"/>
    <w:rsid w:val="196ECD7B"/>
    <w:rsid w:val="198AE881"/>
    <w:rsid w:val="19A4617D"/>
    <w:rsid w:val="19E309AC"/>
    <w:rsid w:val="19E40CCC"/>
    <w:rsid w:val="19EDC402"/>
    <w:rsid w:val="19F71E87"/>
    <w:rsid w:val="1A05D12F"/>
    <w:rsid w:val="1A20481A"/>
    <w:rsid w:val="1A219680"/>
    <w:rsid w:val="1A28A66E"/>
    <w:rsid w:val="1A5F2A23"/>
    <w:rsid w:val="1A808D51"/>
    <w:rsid w:val="1A82EBEA"/>
    <w:rsid w:val="1A82FF5B"/>
    <w:rsid w:val="1A99B3F0"/>
    <w:rsid w:val="1AA3D1B1"/>
    <w:rsid w:val="1AB2DC4D"/>
    <w:rsid w:val="1AE98E9A"/>
    <w:rsid w:val="1AFCDB2E"/>
    <w:rsid w:val="1B00D46F"/>
    <w:rsid w:val="1B046862"/>
    <w:rsid w:val="1B31BB2E"/>
    <w:rsid w:val="1B32B6C2"/>
    <w:rsid w:val="1B4E5E16"/>
    <w:rsid w:val="1B5845B2"/>
    <w:rsid w:val="1B58C028"/>
    <w:rsid w:val="1B820B75"/>
    <w:rsid w:val="1B9226DE"/>
    <w:rsid w:val="1BB8607A"/>
    <w:rsid w:val="1BCEC650"/>
    <w:rsid w:val="1BE99E72"/>
    <w:rsid w:val="1BF34F4D"/>
    <w:rsid w:val="1C013338"/>
    <w:rsid w:val="1C1AE77D"/>
    <w:rsid w:val="1C3A8F3B"/>
    <w:rsid w:val="1C4739FA"/>
    <w:rsid w:val="1C5B86CF"/>
    <w:rsid w:val="1C921182"/>
    <w:rsid w:val="1C926231"/>
    <w:rsid w:val="1CEF288A"/>
    <w:rsid w:val="1CFC4528"/>
    <w:rsid w:val="1D2CBC51"/>
    <w:rsid w:val="1D35846B"/>
    <w:rsid w:val="1D3D8CA3"/>
    <w:rsid w:val="1D4E5969"/>
    <w:rsid w:val="1D7E5F21"/>
    <w:rsid w:val="1D9A43D0"/>
    <w:rsid w:val="1DADBD0A"/>
    <w:rsid w:val="1DDC9388"/>
    <w:rsid w:val="1DDDF16A"/>
    <w:rsid w:val="1E029143"/>
    <w:rsid w:val="1E076BEB"/>
    <w:rsid w:val="1E1E00D4"/>
    <w:rsid w:val="1E30BAC0"/>
    <w:rsid w:val="1E347BF0"/>
    <w:rsid w:val="1E45255A"/>
    <w:rsid w:val="1E5229E2"/>
    <w:rsid w:val="1E5A72D6"/>
    <w:rsid w:val="1E5F29F3"/>
    <w:rsid w:val="1E65563A"/>
    <w:rsid w:val="1E788A4B"/>
    <w:rsid w:val="1E7BD436"/>
    <w:rsid w:val="1EABDA4C"/>
    <w:rsid w:val="1ED154CC"/>
    <w:rsid w:val="1ED485E8"/>
    <w:rsid w:val="1EF58C0F"/>
    <w:rsid w:val="1F102F4B"/>
    <w:rsid w:val="1F18550E"/>
    <w:rsid w:val="1F26966F"/>
    <w:rsid w:val="1F2C2FC4"/>
    <w:rsid w:val="1F314C16"/>
    <w:rsid w:val="1F3BFE3A"/>
    <w:rsid w:val="1F4FACA6"/>
    <w:rsid w:val="1F6C28F4"/>
    <w:rsid w:val="1F76A55E"/>
    <w:rsid w:val="1F9057EE"/>
    <w:rsid w:val="1FAB798C"/>
    <w:rsid w:val="1FB66206"/>
    <w:rsid w:val="1FB9D135"/>
    <w:rsid w:val="1FECD1EA"/>
    <w:rsid w:val="1FFF9464"/>
    <w:rsid w:val="200022F3"/>
    <w:rsid w:val="201F5042"/>
    <w:rsid w:val="202E5ADE"/>
    <w:rsid w:val="202ED5B0"/>
    <w:rsid w:val="2059D062"/>
    <w:rsid w:val="205BEA56"/>
    <w:rsid w:val="2069F905"/>
    <w:rsid w:val="20705757"/>
    <w:rsid w:val="20762D37"/>
    <w:rsid w:val="20778229"/>
    <w:rsid w:val="20827C12"/>
    <w:rsid w:val="20B5434A"/>
    <w:rsid w:val="20D54A1B"/>
    <w:rsid w:val="210C9790"/>
    <w:rsid w:val="210F1B7B"/>
    <w:rsid w:val="210F90E1"/>
    <w:rsid w:val="215860C6"/>
    <w:rsid w:val="2179F2F2"/>
    <w:rsid w:val="217AFB26"/>
    <w:rsid w:val="218FBDA0"/>
    <w:rsid w:val="21C69A7A"/>
    <w:rsid w:val="21CA2B3F"/>
    <w:rsid w:val="21CE966F"/>
    <w:rsid w:val="21E19938"/>
    <w:rsid w:val="21EA9E17"/>
    <w:rsid w:val="2202F718"/>
    <w:rsid w:val="22059C8A"/>
    <w:rsid w:val="222D8469"/>
    <w:rsid w:val="22314E8C"/>
    <w:rsid w:val="22575F33"/>
    <w:rsid w:val="22721C07"/>
    <w:rsid w:val="22765F51"/>
    <w:rsid w:val="2298987B"/>
    <w:rsid w:val="22EA91A5"/>
    <w:rsid w:val="230C05C8"/>
    <w:rsid w:val="23369913"/>
    <w:rsid w:val="2361B115"/>
    <w:rsid w:val="2365F287"/>
    <w:rsid w:val="237C0E90"/>
    <w:rsid w:val="23938B18"/>
    <w:rsid w:val="239C85FC"/>
    <w:rsid w:val="23C94D24"/>
    <w:rsid w:val="23FFC8BB"/>
    <w:rsid w:val="241067BA"/>
    <w:rsid w:val="2427D0A7"/>
    <w:rsid w:val="243599A1"/>
    <w:rsid w:val="2456B58A"/>
    <w:rsid w:val="245AEE8D"/>
    <w:rsid w:val="245D24A6"/>
    <w:rsid w:val="24665B4B"/>
    <w:rsid w:val="247BADF3"/>
    <w:rsid w:val="247F6085"/>
    <w:rsid w:val="2482A281"/>
    <w:rsid w:val="24905B9D"/>
    <w:rsid w:val="24939B62"/>
    <w:rsid w:val="24A98557"/>
    <w:rsid w:val="24AB043F"/>
    <w:rsid w:val="24CF490B"/>
    <w:rsid w:val="24F15BE0"/>
    <w:rsid w:val="24FD41FD"/>
    <w:rsid w:val="2505D046"/>
    <w:rsid w:val="25185296"/>
    <w:rsid w:val="251E29E6"/>
    <w:rsid w:val="251F77B4"/>
    <w:rsid w:val="2521629E"/>
    <w:rsid w:val="253396EB"/>
    <w:rsid w:val="254C7F00"/>
    <w:rsid w:val="254F09A3"/>
    <w:rsid w:val="254FC6F1"/>
    <w:rsid w:val="255CA90A"/>
    <w:rsid w:val="25AD7253"/>
    <w:rsid w:val="25CF71C4"/>
    <w:rsid w:val="264632C3"/>
    <w:rsid w:val="264757A3"/>
    <w:rsid w:val="264F5A05"/>
    <w:rsid w:val="265A2715"/>
    <w:rsid w:val="2663540E"/>
    <w:rsid w:val="269137A7"/>
    <w:rsid w:val="269A2E60"/>
    <w:rsid w:val="26AC25A3"/>
    <w:rsid w:val="26B93168"/>
    <w:rsid w:val="26C2E1A6"/>
    <w:rsid w:val="26F0D030"/>
    <w:rsid w:val="27003E20"/>
    <w:rsid w:val="2700F58C"/>
    <w:rsid w:val="27055642"/>
    <w:rsid w:val="271FF4E9"/>
    <w:rsid w:val="272B6342"/>
    <w:rsid w:val="272CC41E"/>
    <w:rsid w:val="272E30EB"/>
    <w:rsid w:val="2737697D"/>
    <w:rsid w:val="273C6A05"/>
    <w:rsid w:val="27419AEE"/>
    <w:rsid w:val="2760E481"/>
    <w:rsid w:val="276D3FC2"/>
    <w:rsid w:val="276FF05E"/>
    <w:rsid w:val="277EEB0D"/>
    <w:rsid w:val="2786C89E"/>
    <w:rsid w:val="279E743E"/>
    <w:rsid w:val="27AEE99C"/>
    <w:rsid w:val="27E05901"/>
    <w:rsid w:val="27F8A630"/>
    <w:rsid w:val="27FCA65F"/>
    <w:rsid w:val="27FEFBA8"/>
    <w:rsid w:val="2827C951"/>
    <w:rsid w:val="2833166E"/>
    <w:rsid w:val="2834CEA4"/>
    <w:rsid w:val="28352238"/>
    <w:rsid w:val="2835233F"/>
    <w:rsid w:val="2840B73E"/>
    <w:rsid w:val="28436270"/>
    <w:rsid w:val="28841FC2"/>
    <w:rsid w:val="289C0E81"/>
    <w:rsid w:val="28A41D1F"/>
    <w:rsid w:val="28B46EBE"/>
    <w:rsid w:val="28E3F6C6"/>
    <w:rsid w:val="290BB0A5"/>
    <w:rsid w:val="292CE7B7"/>
    <w:rsid w:val="293E4E40"/>
    <w:rsid w:val="29686652"/>
    <w:rsid w:val="297359C6"/>
    <w:rsid w:val="297E9699"/>
    <w:rsid w:val="298C7AE0"/>
    <w:rsid w:val="299B0606"/>
    <w:rsid w:val="29A5666A"/>
    <w:rsid w:val="29BB9EAB"/>
    <w:rsid w:val="29D5B7F6"/>
    <w:rsid w:val="29DC879F"/>
    <w:rsid w:val="29E5D382"/>
    <w:rsid w:val="29EA5685"/>
    <w:rsid w:val="2A0256C6"/>
    <w:rsid w:val="2A04EA66"/>
    <w:rsid w:val="2A0FA065"/>
    <w:rsid w:val="2A5F5DEA"/>
    <w:rsid w:val="2A6464E0"/>
    <w:rsid w:val="2A85CB45"/>
    <w:rsid w:val="2A8E8902"/>
    <w:rsid w:val="2A9A5179"/>
    <w:rsid w:val="2AA4DB25"/>
    <w:rsid w:val="2AB7C540"/>
    <w:rsid w:val="2AEB591F"/>
    <w:rsid w:val="2AF4457C"/>
    <w:rsid w:val="2AF68F8F"/>
    <w:rsid w:val="2AF92781"/>
    <w:rsid w:val="2AF96EB3"/>
    <w:rsid w:val="2AFBB40F"/>
    <w:rsid w:val="2B242BE3"/>
    <w:rsid w:val="2B2C2755"/>
    <w:rsid w:val="2B2F8E81"/>
    <w:rsid w:val="2B30D862"/>
    <w:rsid w:val="2B51582D"/>
    <w:rsid w:val="2B52F451"/>
    <w:rsid w:val="2B5F67EF"/>
    <w:rsid w:val="2B5FD2AE"/>
    <w:rsid w:val="2B6EA6CC"/>
    <w:rsid w:val="2B758466"/>
    <w:rsid w:val="2B8FED8D"/>
    <w:rsid w:val="2B9F7D9B"/>
    <w:rsid w:val="2BA3A8F8"/>
    <w:rsid w:val="2BC6F5FB"/>
    <w:rsid w:val="2BF23113"/>
    <w:rsid w:val="2BF352AB"/>
    <w:rsid w:val="2BFECF55"/>
    <w:rsid w:val="2C40B287"/>
    <w:rsid w:val="2C49E0DB"/>
    <w:rsid w:val="2C518D5D"/>
    <w:rsid w:val="2C5395A1"/>
    <w:rsid w:val="2C6593BB"/>
    <w:rsid w:val="2C88C0CA"/>
    <w:rsid w:val="2C8A726A"/>
    <w:rsid w:val="2CA6A000"/>
    <w:rsid w:val="2CD4AF20"/>
    <w:rsid w:val="2CE4B4D5"/>
    <w:rsid w:val="2D2B9B88"/>
    <w:rsid w:val="2D4ED857"/>
    <w:rsid w:val="2D5395BB"/>
    <w:rsid w:val="2D62C65C"/>
    <w:rsid w:val="2D80888F"/>
    <w:rsid w:val="2D997E5E"/>
    <w:rsid w:val="2D9AA4C6"/>
    <w:rsid w:val="2DAD30FE"/>
    <w:rsid w:val="2DAD4FBF"/>
    <w:rsid w:val="2DCD7013"/>
    <w:rsid w:val="2DD1F23B"/>
    <w:rsid w:val="2DE8E75F"/>
    <w:rsid w:val="2E224D22"/>
    <w:rsid w:val="2E2D1BF9"/>
    <w:rsid w:val="2E338F40"/>
    <w:rsid w:val="2E471FCC"/>
    <w:rsid w:val="2E627755"/>
    <w:rsid w:val="2E6AA145"/>
    <w:rsid w:val="2E80D08D"/>
    <w:rsid w:val="2E868161"/>
    <w:rsid w:val="2E93FCCB"/>
    <w:rsid w:val="2EADBD09"/>
    <w:rsid w:val="2EB63BE7"/>
    <w:rsid w:val="2EC56438"/>
    <w:rsid w:val="2ED1994F"/>
    <w:rsid w:val="2F07711F"/>
    <w:rsid w:val="2F1A2212"/>
    <w:rsid w:val="2F28EDEB"/>
    <w:rsid w:val="2F2A996F"/>
    <w:rsid w:val="2F39F89D"/>
    <w:rsid w:val="2F6B162F"/>
    <w:rsid w:val="2F8B781F"/>
    <w:rsid w:val="2FB50E33"/>
    <w:rsid w:val="2FCCDF6F"/>
    <w:rsid w:val="2FCCE6E0"/>
    <w:rsid w:val="2FCDFBDC"/>
    <w:rsid w:val="2FE6701B"/>
    <w:rsid w:val="2FE72439"/>
    <w:rsid w:val="2FF66D33"/>
    <w:rsid w:val="300B10D8"/>
    <w:rsid w:val="301505CF"/>
    <w:rsid w:val="302A381A"/>
    <w:rsid w:val="303819ED"/>
    <w:rsid w:val="30520C48"/>
    <w:rsid w:val="306C0F3B"/>
    <w:rsid w:val="30819F36"/>
    <w:rsid w:val="309325D1"/>
    <w:rsid w:val="30C10AB1"/>
    <w:rsid w:val="30DA330E"/>
    <w:rsid w:val="31036F1C"/>
    <w:rsid w:val="31168184"/>
    <w:rsid w:val="3127E3AD"/>
    <w:rsid w:val="31293144"/>
    <w:rsid w:val="3142496C"/>
    <w:rsid w:val="3166833B"/>
    <w:rsid w:val="317C90A5"/>
    <w:rsid w:val="31865931"/>
    <w:rsid w:val="319916E0"/>
    <w:rsid w:val="319AB3A6"/>
    <w:rsid w:val="31B5EBD5"/>
    <w:rsid w:val="31C00996"/>
    <w:rsid w:val="31CD2EB1"/>
    <w:rsid w:val="31F9B3D4"/>
    <w:rsid w:val="31FA1F34"/>
    <w:rsid w:val="31FC7A9E"/>
    <w:rsid w:val="31FCA3AA"/>
    <w:rsid w:val="320D3001"/>
    <w:rsid w:val="322E49F9"/>
    <w:rsid w:val="3230EAAE"/>
    <w:rsid w:val="3260D453"/>
    <w:rsid w:val="326335FA"/>
    <w:rsid w:val="328358F6"/>
    <w:rsid w:val="32DA0501"/>
    <w:rsid w:val="32E8B93B"/>
    <w:rsid w:val="32F13105"/>
    <w:rsid w:val="32F66B04"/>
    <w:rsid w:val="32FE53DF"/>
    <w:rsid w:val="330B0A48"/>
    <w:rsid w:val="3341E84C"/>
    <w:rsid w:val="3349759C"/>
    <w:rsid w:val="335898F1"/>
    <w:rsid w:val="3365F191"/>
    <w:rsid w:val="33744CE7"/>
    <w:rsid w:val="3376055B"/>
    <w:rsid w:val="33916723"/>
    <w:rsid w:val="33B992C6"/>
    <w:rsid w:val="33E19D58"/>
    <w:rsid w:val="33F288E7"/>
    <w:rsid w:val="33F2EC9B"/>
    <w:rsid w:val="340C9D3F"/>
    <w:rsid w:val="3420A9D1"/>
    <w:rsid w:val="342DBE68"/>
    <w:rsid w:val="347BAD72"/>
    <w:rsid w:val="3489C802"/>
    <w:rsid w:val="34A0B3D1"/>
    <w:rsid w:val="34A4B4F0"/>
    <w:rsid w:val="34BDF9F3"/>
    <w:rsid w:val="34C6B0FE"/>
    <w:rsid w:val="34DC8491"/>
    <w:rsid w:val="34FCCBC6"/>
    <w:rsid w:val="351C605B"/>
    <w:rsid w:val="35616A47"/>
    <w:rsid w:val="356CBCCB"/>
    <w:rsid w:val="358036C1"/>
    <w:rsid w:val="3588046A"/>
    <w:rsid w:val="35947BD4"/>
    <w:rsid w:val="35F06035"/>
    <w:rsid w:val="35F08842"/>
    <w:rsid w:val="35F20AEC"/>
    <w:rsid w:val="35FE1D16"/>
    <w:rsid w:val="364D5C57"/>
    <w:rsid w:val="36561CAD"/>
    <w:rsid w:val="3659CA54"/>
    <w:rsid w:val="365F3828"/>
    <w:rsid w:val="3672386C"/>
    <w:rsid w:val="3679890E"/>
    <w:rsid w:val="367EBD74"/>
    <w:rsid w:val="368A5264"/>
    <w:rsid w:val="368CB659"/>
    <w:rsid w:val="3698945A"/>
    <w:rsid w:val="3706BEF7"/>
    <w:rsid w:val="372FFE9C"/>
    <w:rsid w:val="3745831B"/>
    <w:rsid w:val="37622C6A"/>
    <w:rsid w:val="376AA381"/>
    <w:rsid w:val="37739DB8"/>
    <w:rsid w:val="377B1419"/>
    <w:rsid w:val="379F1D73"/>
    <w:rsid w:val="37A028C6"/>
    <w:rsid w:val="37BF2CE2"/>
    <w:rsid w:val="37D18DC0"/>
    <w:rsid w:val="37D90DC1"/>
    <w:rsid w:val="37E6BB5C"/>
    <w:rsid w:val="3815596F"/>
    <w:rsid w:val="381DB6AD"/>
    <w:rsid w:val="3830C35A"/>
    <w:rsid w:val="389B4A7C"/>
    <w:rsid w:val="38A476BD"/>
    <w:rsid w:val="38D4EFA2"/>
    <w:rsid w:val="38F5FA4A"/>
    <w:rsid w:val="38FE9D26"/>
    <w:rsid w:val="39048E47"/>
    <w:rsid w:val="39065C93"/>
    <w:rsid w:val="391699A2"/>
    <w:rsid w:val="3949CE30"/>
    <w:rsid w:val="3957C769"/>
    <w:rsid w:val="3968A077"/>
    <w:rsid w:val="39943630"/>
    <w:rsid w:val="39C6D3BE"/>
    <w:rsid w:val="39D543C8"/>
    <w:rsid w:val="39DAA0E9"/>
    <w:rsid w:val="39E389F7"/>
    <w:rsid w:val="3A07B58F"/>
    <w:rsid w:val="3A08D013"/>
    <w:rsid w:val="3A247FFA"/>
    <w:rsid w:val="3A2CD7BF"/>
    <w:rsid w:val="3A3AC074"/>
    <w:rsid w:val="3A4E02AC"/>
    <w:rsid w:val="3A51EEE4"/>
    <w:rsid w:val="3A55636E"/>
    <w:rsid w:val="3A65C890"/>
    <w:rsid w:val="3A66E290"/>
    <w:rsid w:val="3A912905"/>
    <w:rsid w:val="3A935960"/>
    <w:rsid w:val="3AAFCDAB"/>
    <w:rsid w:val="3ACAA536"/>
    <w:rsid w:val="3AF411E2"/>
    <w:rsid w:val="3B02C4AE"/>
    <w:rsid w:val="3B0F6147"/>
    <w:rsid w:val="3B2922C2"/>
    <w:rsid w:val="3B3CA8A2"/>
    <w:rsid w:val="3B4B077D"/>
    <w:rsid w:val="3B4BC615"/>
    <w:rsid w:val="3B6FF040"/>
    <w:rsid w:val="3B9EEF2F"/>
    <w:rsid w:val="3B9F99FB"/>
    <w:rsid w:val="3BA62DAF"/>
    <w:rsid w:val="3BED423C"/>
    <w:rsid w:val="3BF36A7A"/>
    <w:rsid w:val="3BF888C6"/>
    <w:rsid w:val="3C0CE6C6"/>
    <w:rsid w:val="3C2C7C91"/>
    <w:rsid w:val="3C2FC099"/>
    <w:rsid w:val="3C33682F"/>
    <w:rsid w:val="3C53589F"/>
    <w:rsid w:val="3C75704B"/>
    <w:rsid w:val="3C8766E9"/>
    <w:rsid w:val="3C8EE587"/>
    <w:rsid w:val="3CA883BA"/>
    <w:rsid w:val="3CB93DD4"/>
    <w:rsid w:val="3CC8EF32"/>
    <w:rsid w:val="3CD1CFD8"/>
    <w:rsid w:val="3CF5DE6C"/>
    <w:rsid w:val="3D462E14"/>
    <w:rsid w:val="3D54A0FB"/>
    <w:rsid w:val="3D82BB4F"/>
    <w:rsid w:val="3D85B1A4"/>
    <w:rsid w:val="3DA89404"/>
    <w:rsid w:val="3DBA16F2"/>
    <w:rsid w:val="3DBAF00D"/>
    <w:rsid w:val="3DD1C49B"/>
    <w:rsid w:val="3DE0A76A"/>
    <w:rsid w:val="3DE483F6"/>
    <w:rsid w:val="3DEBCC6E"/>
    <w:rsid w:val="3DF24178"/>
    <w:rsid w:val="3E771061"/>
    <w:rsid w:val="3E796661"/>
    <w:rsid w:val="3E7DE945"/>
    <w:rsid w:val="3E89369E"/>
    <w:rsid w:val="3E9E8C9E"/>
    <w:rsid w:val="3E9F168D"/>
    <w:rsid w:val="3E9F1DEF"/>
    <w:rsid w:val="3EC432A3"/>
    <w:rsid w:val="3EC8F6BA"/>
    <w:rsid w:val="3EE4D394"/>
    <w:rsid w:val="3EED02E8"/>
    <w:rsid w:val="3F0F6DB6"/>
    <w:rsid w:val="3F1634B3"/>
    <w:rsid w:val="3F3D9C86"/>
    <w:rsid w:val="3F432473"/>
    <w:rsid w:val="3F590992"/>
    <w:rsid w:val="3F8E2894"/>
    <w:rsid w:val="3FD2E730"/>
    <w:rsid w:val="3FDAA767"/>
    <w:rsid w:val="3FDED5BA"/>
    <w:rsid w:val="3FFBA327"/>
    <w:rsid w:val="4015F3A0"/>
    <w:rsid w:val="4019C855"/>
    <w:rsid w:val="40324F79"/>
    <w:rsid w:val="403FE1FE"/>
    <w:rsid w:val="4053419C"/>
    <w:rsid w:val="4063E605"/>
    <w:rsid w:val="4080A3F5"/>
    <w:rsid w:val="40914F49"/>
    <w:rsid w:val="409A81D5"/>
    <w:rsid w:val="40BCA2B4"/>
    <w:rsid w:val="40CBF9E9"/>
    <w:rsid w:val="40D72E7B"/>
    <w:rsid w:val="40D88F57"/>
    <w:rsid w:val="40E7E3D2"/>
    <w:rsid w:val="40EF5E7D"/>
    <w:rsid w:val="40F06B3C"/>
    <w:rsid w:val="410B8E0C"/>
    <w:rsid w:val="41119704"/>
    <w:rsid w:val="4125B3ED"/>
    <w:rsid w:val="41604E2D"/>
    <w:rsid w:val="4164FDDD"/>
    <w:rsid w:val="418ED99C"/>
    <w:rsid w:val="419C6055"/>
    <w:rsid w:val="41B1B5FC"/>
    <w:rsid w:val="41C71C9D"/>
    <w:rsid w:val="41D33634"/>
    <w:rsid w:val="41E51B50"/>
    <w:rsid w:val="41E5A73B"/>
    <w:rsid w:val="41F4D1FF"/>
    <w:rsid w:val="422D0A55"/>
    <w:rsid w:val="423C1D1B"/>
    <w:rsid w:val="423F3B85"/>
    <w:rsid w:val="4262DCCA"/>
    <w:rsid w:val="4274936A"/>
    <w:rsid w:val="42771791"/>
    <w:rsid w:val="428F269F"/>
    <w:rsid w:val="429518FD"/>
    <w:rsid w:val="429E639B"/>
    <w:rsid w:val="42C16AE1"/>
    <w:rsid w:val="42D8DCA0"/>
    <w:rsid w:val="42F99F9D"/>
    <w:rsid w:val="430ABFA6"/>
    <w:rsid w:val="431B63A4"/>
    <w:rsid w:val="431BC068"/>
    <w:rsid w:val="43384D5C"/>
    <w:rsid w:val="43505F87"/>
    <w:rsid w:val="436ED167"/>
    <w:rsid w:val="439A8BA0"/>
    <w:rsid w:val="43A0B26B"/>
    <w:rsid w:val="43C3CA5A"/>
    <w:rsid w:val="43C6A239"/>
    <w:rsid w:val="43F184DD"/>
    <w:rsid w:val="440ECA2D"/>
    <w:rsid w:val="441607EE"/>
    <w:rsid w:val="4416BCC3"/>
    <w:rsid w:val="441FD8D8"/>
    <w:rsid w:val="442EBB89"/>
    <w:rsid w:val="44322CAC"/>
    <w:rsid w:val="44443EF3"/>
    <w:rsid w:val="449C36EC"/>
    <w:rsid w:val="449FBF44"/>
    <w:rsid w:val="44A373AB"/>
    <w:rsid w:val="44A59CC4"/>
    <w:rsid w:val="44B3DA06"/>
    <w:rsid w:val="44D41DBD"/>
    <w:rsid w:val="44FBB3BC"/>
    <w:rsid w:val="4509B5DA"/>
    <w:rsid w:val="451149F5"/>
    <w:rsid w:val="451CD8BE"/>
    <w:rsid w:val="45509DDA"/>
    <w:rsid w:val="4553E871"/>
    <w:rsid w:val="455CE8B6"/>
    <w:rsid w:val="459EC721"/>
    <w:rsid w:val="45AA9F9E"/>
    <w:rsid w:val="45CD1510"/>
    <w:rsid w:val="45D23412"/>
    <w:rsid w:val="45EF31F4"/>
    <w:rsid w:val="46022266"/>
    <w:rsid w:val="4612668B"/>
    <w:rsid w:val="461CD535"/>
    <w:rsid w:val="4645BE12"/>
    <w:rsid w:val="4647657D"/>
    <w:rsid w:val="464CFABE"/>
    <w:rsid w:val="467CE617"/>
    <w:rsid w:val="46F24133"/>
    <w:rsid w:val="4703C9E1"/>
    <w:rsid w:val="470804BD"/>
    <w:rsid w:val="4716D027"/>
    <w:rsid w:val="472E684A"/>
    <w:rsid w:val="47364DED"/>
    <w:rsid w:val="47423693"/>
    <w:rsid w:val="47527940"/>
    <w:rsid w:val="476A43BE"/>
    <w:rsid w:val="47823BAF"/>
    <w:rsid w:val="479F3B80"/>
    <w:rsid w:val="47A39845"/>
    <w:rsid w:val="47A9257B"/>
    <w:rsid w:val="47AC12A3"/>
    <w:rsid w:val="47B96EF0"/>
    <w:rsid w:val="47CBB1B9"/>
    <w:rsid w:val="48096706"/>
    <w:rsid w:val="480FFFC1"/>
    <w:rsid w:val="483044C5"/>
    <w:rsid w:val="4834340D"/>
    <w:rsid w:val="48385E42"/>
    <w:rsid w:val="48530439"/>
    <w:rsid w:val="485D5745"/>
    <w:rsid w:val="485FF074"/>
    <w:rsid w:val="487D0629"/>
    <w:rsid w:val="489AC546"/>
    <w:rsid w:val="48A3AAC5"/>
    <w:rsid w:val="48C46E5E"/>
    <w:rsid w:val="48C5D0F7"/>
    <w:rsid w:val="48CB1CB6"/>
    <w:rsid w:val="48DEC072"/>
    <w:rsid w:val="48ECA0C9"/>
    <w:rsid w:val="48FE4663"/>
    <w:rsid w:val="49051CAF"/>
    <w:rsid w:val="490556A5"/>
    <w:rsid w:val="490617CF"/>
    <w:rsid w:val="49067BD7"/>
    <w:rsid w:val="4921B891"/>
    <w:rsid w:val="4938643A"/>
    <w:rsid w:val="4942F881"/>
    <w:rsid w:val="4948B745"/>
    <w:rsid w:val="494E7A99"/>
    <w:rsid w:val="495493B1"/>
    <w:rsid w:val="49636CC3"/>
    <w:rsid w:val="496A957B"/>
    <w:rsid w:val="496DDE65"/>
    <w:rsid w:val="49736404"/>
    <w:rsid w:val="497FCC61"/>
    <w:rsid w:val="49860BA6"/>
    <w:rsid w:val="4991842D"/>
    <w:rsid w:val="49A46E9A"/>
    <w:rsid w:val="49A884D6"/>
    <w:rsid w:val="49C5E141"/>
    <w:rsid w:val="49DBE990"/>
    <w:rsid w:val="4A0A3DC8"/>
    <w:rsid w:val="4A32CC3F"/>
    <w:rsid w:val="4A572C15"/>
    <w:rsid w:val="4A61E034"/>
    <w:rsid w:val="4A6C7F33"/>
    <w:rsid w:val="4A7E10C1"/>
    <w:rsid w:val="4A8A49DC"/>
    <w:rsid w:val="4A930789"/>
    <w:rsid w:val="4ABAFA4C"/>
    <w:rsid w:val="4AC9FA0A"/>
    <w:rsid w:val="4AEABCC3"/>
    <w:rsid w:val="4AFDFE7F"/>
    <w:rsid w:val="4B0A1E84"/>
    <w:rsid w:val="4B1B8697"/>
    <w:rsid w:val="4B2EBFD3"/>
    <w:rsid w:val="4B30B839"/>
    <w:rsid w:val="4B440C18"/>
    <w:rsid w:val="4B50E15D"/>
    <w:rsid w:val="4B876411"/>
    <w:rsid w:val="4BB322FE"/>
    <w:rsid w:val="4BCB97B6"/>
    <w:rsid w:val="4BD0FFAC"/>
    <w:rsid w:val="4BDDFCA3"/>
    <w:rsid w:val="4BE24895"/>
    <w:rsid w:val="4C2C6D5A"/>
    <w:rsid w:val="4C2D32EC"/>
    <w:rsid w:val="4C42297A"/>
    <w:rsid w:val="4C4D870F"/>
    <w:rsid w:val="4C6DDB28"/>
    <w:rsid w:val="4C8A0BED"/>
    <w:rsid w:val="4CD2E7CD"/>
    <w:rsid w:val="4CF12CDE"/>
    <w:rsid w:val="4CF476A8"/>
    <w:rsid w:val="4D055BD7"/>
    <w:rsid w:val="4D11BCCA"/>
    <w:rsid w:val="4D133927"/>
    <w:rsid w:val="4D19A6C8"/>
    <w:rsid w:val="4D3F8981"/>
    <w:rsid w:val="4D4333B3"/>
    <w:rsid w:val="4D434A23"/>
    <w:rsid w:val="4D4F8237"/>
    <w:rsid w:val="4D95A743"/>
    <w:rsid w:val="4DA07648"/>
    <w:rsid w:val="4DB977F3"/>
    <w:rsid w:val="4DD16085"/>
    <w:rsid w:val="4DDA5240"/>
    <w:rsid w:val="4DE2AD8C"/>
    <w:rsid w:val="4E08C35F"/>
    <w:rsid w:val="4E18F8CD"/>
    <w:rsid w:val="4E1A1427"/>
    <w:rsid w:val="4E207060"/>
    <w:rsid w:val="4E6892D9"/>
    <w:rsid w:val="4E885983"/>
    <w:rsid w:val="4E9464CE"/>
    <w:rsid w:val="4E97E046"/>
    <w:rsid w:val="4EBC77D0"/>
    <w:rsid w:val="4EE989C3"/>
    <w:rsid w:val="4EF54C0D"/>
    <w:rsid w:val="4F2719A0"/>
    <w:rsid w:val="4F5C30F6"/>
    <w:rsid w:val="4F702454"/>
    <w:rsid w:val="4FAF9A3E"/>
    <w:rsid w:val="4FCD0EB7"/>
    <w:rsid w:val="4FD7AB65"/>
    <w:rsid w:val="4FDB47D1"/>
    <w:rsid w:val="4FF64846"/>
    <w:rsid w:val="500A0DBD"/>
    <w:rsid w:val="502C4669"/>
    <w:rsid w:val="5070A07A"/>
    <w:rsid w:val="507A2033"/>
    <w:rsid w:val="5081E9AF"/>
    <w:rsid w:val="50858CE8"/>
    <w:rsid w:val="50926591"/>
    <w:rsid w:val="509EFFBD"/>
    <w:rsid w:val="50A44706"/>
    <w:rsid w:val="50B4CD20"/>
    <w:rsid w:val="50B974AD"/>
    <w:rsid w:val="50D0C120"/>
    <w:rsid w:val="50F16AFA"/>
    <w:rsid w:val="511158D5"/>
    <w:rsid w:val="51399668"/>
    <w:rsid w:val="514A28C9"/>
    <w:rsid w:val="51545B62"/>
    <w:rsid w:val="515B918D"/>
    <w:rsid w:val="5161F0A0"/>
    <w:rsid w:val="5168F9A9"/>
    <w:rsid w:val="51746F54"/>
    <w:rsid w:val="51A4EE16"/>
    <w:rsid w:val="51AEBF6E"/>
    <w:rsid w:val="51BF7244"/>
    <w:rsid w:val="5222F35A"/>
    <w:rsid w:val="5225D5E3"/>
    <w:rsid w:val="523DC1B4"/>
    <w:rsid w:val="524C0E0A"/>
    <w:rsid w:val="525A0876"/>
    <w:rsid w:val="52708B11"/>
    <w:rsid w:val="528C4516"/>
    <w:rsid w:val="529C3635"/>
    <w:rsid w:val="52AACB56"/>
    <w:rsid w:val="52BBAFCE"/>
    <w:rsid w:val="52CA6BB2"/>
    <w:rsid w:val="52CCFC64"/>
    <w:rsid w:val="52EF2D04"/>
    <w:rsid w:val="531891E2"/>
    <w:rsid w:val="53320644"/>
    <w:rsid w:val="5365342B"/>
    <w:rsid w:val="536A5679"/>
    <w:rsid w:val="53907AA0"/>
    <w:rsid w:val="539CE87C"/>
    <w:rsid w:val="539EBE6C"/>
    <w:rsid w:val="53A57DA1"/>
    <w:rsid w:val="53AF94D3"/>
    <w:rsid w:val="53BEC3BB"/>
    <w:rsid w:val="53D5C3D5"/>
    <w:rsid w:val="53DBD363"/>
    <w:rsid w:val="53DEBFDB"/>
    <w:rsid w:val="540F635B"/>
    <w:rsid w:val="54290BBC"/>
    <w:rsid w:val="542CE08D"/>
    <w:rsid w:val="543EB875"/>
    <w:rsid w:val="54561C9B"/>
    <w:rsid w:val="5481FEE3"/>
    <w:rsid w:val="54A5745F"/>
    <w:rsid w:val="54F174C8"/>
    <w:rsid w:val="54FE76AA"/>
    <w:rsid w:val="55153F64"/>
    <w:rsid w:val="5517FEDE"/>
    <w:rsid w:val="551CCEAF"/>
    <w:rsid w:val="551DA368"/>
    <w:rsid w:val="5527AC93"/>
    <w:rsid w:val="555D45E5"/>
    <w:rsid w:val="555D9C2A"/>
    <w:rsid w:val="5573A241"/>
    <w:rsid w:val="5582777F"/>
    <w:rsid w:val="559821F7"/>
    <w:rsid w:val="55B4BF72"/>
    <w:rsid w:val="55C4DC1D"/>
    <w:rsid w:val="55E7F3C9"/>
    <w:rsid w:val="55FE8C82"/>
    <w:rsid w:val="5607F788"/>
    <w:rsid w:val="562039BE"/>
    <w:rsid w:val="5644E4FF"/>
    <w:rsid w:val="56682103"/>
    <w:rsid w:val="568A18A5"/>
    <w:rsid w:val="56958E3A"/>
    <w:rsid w:val="56BCE512"/>
    <w:rsid w:val="56C64546"/>
    <w:rsid w:val="56D15409"/>
    <w:rsid w:val="56EB185E"/>
    <w:rsid w:val="56EEEC34"/>
    <w:rsid w:val="56F872E3"/>
    <w:rsid w:val="56FCB4C2"/>
    <w:rsid w:val="570842F9"/>
    <w:rsid w:val="5715451E"/>
    <w:rsid w:val="571594F2"/>
    <w:rsid w:val="57260C15"/>
    <w:rsid w:val="5732ED6E"/>
    <w:rsid w:val="57359C8C"/>
    <w:rsid w:val="573CA8DD"/>
    <w:rsid w:val="57A9E251"/>
    <w:rsid w:val="57EC67AC"/>
    <w:rsid w:val="584EE740"/>
    <w:rsid w:val="5857AFBF"/>
    <w:rsid w:val="585B05CE"/>
    <w:rsid w:val="585D205A"/>
    <w:rsid w:val="58841060"/>
    <w:rsid w:val="589D2A72"/>
    <w:rsid w:val="58A1247B"/>
    <w:rsid w:val="58AEA624"/>
    <w:rsid w:val="58BA9ED9"/>
    <w:rsid w:val="58C9BCFC"/>
    <w:rsid w:val="58CC10A6"/>
    <w:rsid w:val="58D32611"/>
    <w:rsid w:val="5903133C"/>
    <w:rsid w:val="592AF152"/>
    <w:rsid w:val="5934BD7E"/>
    <w:rsid w:val="593BB3BB"/>
    <w:rsid w:val="594A80B2"/>
    <w:rsid w:val="59575833"/>
    <w:rsid w:val="59739080"/>
    <w:rsid w:val="597D766A"/>
    <w:rsid w:val="5989A8C6"/>
    <w:rsid w:val="599FDADD"/>
    <w:rsid w:val="59A56820"/>
    <w:rsid w:val="59C2DCAE"/>
    <w:rsid w:val="59E95B45"/>
    <w:rsid w:val="5A04B248"/>
    <w:rsid w:val="5A071D3A"/>
    <w:rsid w:val="5A0ECA70"/>
    <w:rsid w:val="5A0FA398"/>
    <w:rsid w:val="5A10CD62"/>
    <w:rsid w:val="5A14DCE2"/>
    <w:rsid w:val="5A1FD276"/>
    <w:rsid w:val="5A31830B"/>
    <w:rsid w:val="5A45978B"/>
    <w:rsid w:val="5A4D1388"/>
    <w:rsid w:val="5A5D4F43"/>
    <w:rsid w:val="5A69CC47"/>
    <w:rsid w:val="5A6D1D0E"/>
    <w:rsid w:val="5A9A5274"/>
    <w:rsid w:val="5AA6E26C"/>
    <w:rsid w:val="5B07BE3E"/>
    <w:rsid w:val="5B18A752"/>
    <w:rsid w:val="5B3D578E"/>
    <w:rsid w:val="5B40E6C7"/>
    <w:rsid w:val="5B5716E6"/>
    <w:rsid w:val="5B650D0E"/>
    <w:rsid w:val="5B9BB858"/>
    <w:rsid w:val="5B9BE6E3"/>
    <w:rsid w:val="5BA52803"/>
    <w:rsid w:val="5BA66E68"/>
    <w:rsid w:val="5BB0AD43"/>
    <w:rsid w:val="5BB2E4FB"/>
    <w:rsid w:val="5BCC972C"/>
    <w:rsid w:val="5BDC7A92"/>
    <w:rsid w:val="5BFD0BA1"/>
    <w:rsid w:val="5C1DF27F"/>
    <w:rsid w:val="5C264CCD"/>
    <w:rsid w:val="5C2CA055"/>
    <w:rsid w:val="5C47DC2D"/>
    <w:rsid w:val="5C48A7C9"/>
    <w:rsid w:val="5C54A5A9"/>
    <w:rsid w:val="5CB22E07"/>
    <w:rsid w:val="5CBB8A6D"/>
    <w:rsid w:val="5CCE5AF4"/>
    <w:rsid w:val="5CF8664D"/>
    <w:rsid w:val="5CFC09C9"/>
    <w:rsid w:val="5D7C2B56"/>
    <w:rsid w:val="5DA9018E"/>
    <w:rsid w:val="5DA983BA"/>
    <w:rsid w:val="5DC21D2E"/>
    <w:rsid w:val="5DC8188E"/>
    <w:rsid w:val="5DDDEDE7"/>
    <w:rsid w:val="5DE04CEA"/>
    <w:rsid w:val="5DE10A01"/>
    <w:rsid w:val="5DE9904C"/>
    <w:rsid w:val="5E2A985F"/>
    <w:rsid w:val="5E2B459B"/>
    <w:rsid w:val="5E37458E"/>
    <w:rsid w:val="5E3AF1F1"/>
    <w:rsid w:val="5E3F2155"/>
    <w:rsid w:val="5E5BBFAF"/>
    <w:rsid w:val="5E5E2524"/>
    <w:rsid w:val="5E6739F2"/>
    <w:rsid w:val="5E8A007A"/>
    <w:rsid w:val="5EE83383"/>
    <w:rsid w:val="5EED8DE8"/>
    <w:rsid w:val="5F0F003E"/>
    <w:rsid w:val="5F212716"/>
    <w:rsid w:val="5F32A70A"/>
    <w:rsid w:val="5F47ED5B"/>
    <w:rsid w:val="5F61B100"/>
    <w:rsid w:val="5F6B60A4"/>
    <w:rsid w:val="5F765F30"/>
    <w:rsid w:val="5F8EBCF5"/>
    <w:rsid w:val="5F9195D4"/>
    <w:rsid w:val="5FA121C8"/>
    <w:rsid w:val="5FAFA8CE"/>
    <w:rsid w:val="5FB4F436"/>
    <w:rsid w:val="5FC2A510"/>
    <w:rsid w:val="5FD42372"/>
    <w:rsid w:val="5FF9FE1A"/>
    <w:rsid w:val="5FFA8999"/>
    <w:rsid w:val="601D72DE"/>
    <w:rsid w:val="602D391E"/>
    <w:rsid w:val="606C72E4"/>
    <w:rsid w:val="606F5C0F"/>
    <w:rsid w:val="60718817"/>
    <w:rsid w:val="6081819E"/>
    <w:rsid w:val="60821F27"/>
    <w:rsid w:val="608CB891"/>
    <w:rsid w:val="609CA378"/>
    <w:rsid w:val="60B4D90F"/>
    <w:rsid w:val="60C43F23"/>
    <w:rsid w:val="60D90DCB"/>
    <w:rsid w:val="60DA6654"/>
    <w:rsid w:val="60E55517"/>
    <w:rsid w:val="60EF0716"/>
    <w:rsid w:val="60FAD5D3"/>
    <w:rsid w:val="61078EC4"/>
    <w:rsid w:val="6120CC16"/>
    <w:rsid w:val="61880368"/>
    <w:rsid w:val="619BC609"/>
    <w:rsid w:val="61A92179"/>
    <w:rsid w:val="61C989BB"/>
    <w:rsid w:val="61CCD5CE"/>
    <w:rsid w:val="61FD1F63"/>
    <w:rsid w:val="623A1BBD"/>
    <w:rsid w:val="625873D3"/>
    <w:rsid w:val="62642C8A"/>
    <w:rsid w:val="6265DE6B"/>
    <w:rsid w:val="6289DAB6"/>
    <w:rsid w:val="628C7B78"/>
    <w:rsid w:val="6294716F"/>
    <w:rsid w:val="629DEEAF"/>
    <w:rsid w:val="62A0620A"/>
    <w:rsid w:val="62A5DD5E"/>
    <w:rsid w:val="62B43D38"/>
    <w:rsid w:val="62DA5D76"/>
    <w:rsid w:val="62FFD3A0"/>
    <w:rsid w:val="630E6314"/>
    <w:rsid w:val="631057FB"/>
    <w:rsid w:val="6317A15D"/>
    <w:rsid w:val="6322A881"/>
    <w:rsid w:val="632B4406"/>
    <w:rsid w:val="6360B399"/>
    <w:rsid w:val="63958B60"/>
    <w:rsid w:val="63B12D36"/>
    <w:rsid w:val="63C81686"/>
    <w:rsid w:val="63CF23E0"/>
    <w:rsid w:val="63DFE7B1"/>
    <w:rsid w:val="63FBCC7F"/>
    <w:rsid w:val="6414055D"/>
    <w:rsid w:val="6416592F"/>
    <w:rsid w:val="641F43C6"/>
    <w:rsid w:val="64207F66"/>
    <w:rsid w:val="644EABD8"/>
    <w:rsid w:val="648F3502"/>
    <w:rsid w:val="649A871F"/>
    <w:rsid w:val="64AA3375"/>
    <w:rsid w:val="64C10505"/>
    <w:rsid w:val="64E74A25"/>
    <w:rsid w:val="64FC83FA"/>
    <w:rsid w:val="650AECFB"/>
    <w:rsid w:val="650D7C14"/>
    <w:rsid w:val="6521B7A2"/>
    <w:rsid w:val="654D4CAB"/>
    <w:rsid w:val="657BAD7A"/>
    <w:rsid w:val="6597B02D"/>
    <w:rsid w:val="65A0A0EC"/>
    <w:rsid w:val="65AEEC5D"/>
    <w:rsid w:val="65B19472"/>
    <w:rsid w:val="65B3273D"/>
    <w:rsid w:val="65B9F744"/>
    <w:rsid w:val="661161E0"/>
    <w:rsid w:val="6614C535"/>
    <w:rsid w:val="6620EF48"/>
    <w:rsid w:val="6621B773"/>
    <w:rsid w:val="6631E694"/>
    <w:rsid w:val="66352D50"/>
    <w:rsid w:val="665937E6"/>
    <w:rsid w:val="66611FFD"/>
    <w:rsid w:val="6662E4C8"/>
    <w:rsid w:val="66731A55"/>
    <w:rsid w:val="66837D8F"/>
    <w:rsid w:val="66871984"/>
    <w:rsid w:val="66921D10"/>
    <w:rsid w:val="66B6505B"/>
    <w:rsid w:val="66FE557E"/>
    <w:rsid w:val="670041A8"/>
    <w:rsid w:val="67016C14"/>
    <w:rsid w:val="67257C95"/>
    <w:rsid w:val="67594FF4"/>
    <w:rsid w:val="676230DA"/>
    <w:rsid w:val="676711CE"/>
    <w:rsid w:val="677AA519"/>
    <w:rsid w:val="67BCCB39"/>
    <w:rsid w:val="67BD54D2"/>
    <w:rsid w:val="67C60414"/>
    <w:rsid w:val="6817933B"/>
    <w:rsid w:val="682D99D6"/>
    <w:rsid w:val="68314CF1"/>
    <w:rsid w:val="683EC493"/>
    <w:rsid w:val="686A933B"/>
    <w:rsid w:val="686FF57C"/>
    <w:rsid w:val="6873FD1E"/>
    <w:rsid w:val="687A4E32"/>
    <w:rsid w:val="688210C7"/>
    <w:rsid w:val="6882BCF4"/>
    <w:rsid w:val="688F304B"/>
    <w:rsid w:val="689784D3"/>
    <w:rsid w:val="68A6E981"/>
    <w:rsid w:val="6903B2F3"/>
    <w:rsid w:val="690E0274"/>
    <w:rsid w:val="69113A27"/>
    <w:rsid w:val="69126B25"/>
    <w:rsid w:val="6936E239"/>
    <w:rsid w:val="693F734E"/>
    <w:rsid w:val="6944B6D8"/>
    <w:rsid w:val="69524207"/>
    <w:rsid w:val="69618040"/>
    <w:rsid w:val="696AF174"/>
    <w:rsid w:val="698C3F54"/>
    <w:rsid w:val="6991F32C"/>
    <w:rsid w:val="6A0646F6"/>
    <w:rsid w:val="6A1A989B"/>
    <w:rsid w:val="6A1DFF4A"/>
    <w:rsid w:val="6A2AC08A"/>
    <w:rsid w:val="6A36AA27"/>
    <w:rsid w:val="6A6E465C"/>
    <w:rsid w:val="6A6EAFC8"/>
    <w:rsid w:val="6A8DE8EC"/>
    <w:rsid w:val="6A9F8354"/>
    <w:rsid w:val="6AAD29F5"/>
    <w:rsid w:val="6AAEE66D"/>
    <w:rsid w:val="6AB245DB"/>
    <w:rsid w:val="6ABBC373"/>
    <w:rsid w:val="6AF31E0C"/>
    <w:rsid w:val="6AF9DC41"/>
    <w:rsid w:val="6B24011C"/>
    <w:rsid w:val="6B495915"/>
    <w:rsid w:val="6B6E7032"/>
    <w:rsid w:val="6B890BA0"/>
    <w:rsid w:val="6BDC75B3"/>
    <w:rsid w:val="6BEB69D0"/>
    <w:rsid w:val="6BF7D62E"/>
    <w:rsid w:val="6C4E4828"/>
    <w:rsid w:val="6C58AF0D"/>
    <w:rsid w:val="6C60B065"/>
    <w:rsid w:val="6C7A16BA"/>
    <w:rsid w:val="6C8ED52A"/>
    <w:rsid w:val="6C99E56E"/>
    <w:rsid w:val="6CA60ABA"/>
    <w:rsid w:val="6CAF510D"/>
    <w:rsid w:val="6CC1B31B"/>
    <w:rsid w:val="6CE77941"/>
    <w:rsid w:val="6CEB4EA9"/>
    <w:rsid w:val="6D1128FA"/>
    <w:rsid w:val="6D11B39E"/>
    <w:rsid w:val="6D1A2727"/>
    <w:rsid w:val="6D788711"/>
    <w:rsid w:val="6DA6F208"/>
    <w:rsid w:val="6DBD3623"/>
    <w:rsid w:val="6DC88393"/>
    <w:rsid w:val="6DCD1F39"/>
    <w:rsid w:val="6DE68206"/>
    <w:rsid w:val="6DFC6D9C"/>
    <w:rsid w:val="6E18824E"/>
    <w:rsid w:val="6E1A9F15"/>
    <w:rsid w:val="6E255A71"/>
    <w:rsid w:val="6E3AE2B6"/>
    <w:rsid w:val="6E4B216E"/>
    <w:rsid w:val="6E6159F5"/>
    <w:rsid w:val="6E63FE37"/>
    <w:rsid w:val="6E72E059"/>
    <w:rsid w:val="6EAA5FF9"/>
    <w:rsid w:val="6ED851A4"/>
    <w:rsid w:val="6EDC69E1"/>
    <w:rsid w:val="6EE5D4D3"/>
    <w:rsid w:val="6EE858A2"/>
    <w:rsid w:val="6F230A92"/>
    <w:rsid w:val="6F2FBC4F"/>
    <w:rsid w:val="6F362F76"/>
    <w:rsid w:val="6F44D8AE"/>
    <w:rsid w:val="6F4B69F5"/>
    <w:rsid w:val="6F5CAC41"/>
    <w:rsid w:val="6F774B8C"/>
    <w:rsid w:val="6F9E04B2"/>
    <w:rsid w:val="6FB364F1"/>
    <w:rsid w:val="6FC67B5D"/>
    <w:rsid w:val="6FD24069"/>
    <w:rsid w:val="6FD6229D"/>
    <w:rsid w:val="6FE305DA"/>
    <w:rsid w:val="6FE6F1CF"/>
    <w:rsid w:val="70385EF3"/>
    <w:rsid w:val="7038BC79"/>
    <w:rsid w:val="7055EEB1"/>
    <w:rsid w:val="70833276"/>
    <w:rsid w:val="70D52C05"/>
    <w:rsid w:val="70DA2969"/>
    <w:rsid w:val="7125742B"/>
    <w:rsid w:val="71333BB4"/>
    <w:rsid w:val="713655B6"/>
    <w:rsid w:val="7149FFBB"/>
    <w:rsid w:val="717ED3A0"/>
    <w:rsid w:val="7190A403"/>
    <w:rsid w:val="71D7C506"/>
    <w:rsid w:val="71E2F998"/>
    <w:rsid w:val="71F4521C"/>
    <w:rsid w:val="71F5EB8D"/>
    <w:rsid w:val="720F99D3"/>
    <w:rsid w:val="7215307A"/>
    <w:rsid w:val="721EF934"/>
    <w:rsid w:val="7264F877"/>
    <w:rsid w:val="72847710"/>
    <w:rsid w:val="729368DC"/>
    <w:rsid w:val="729ACE21"/>
    <w:rsid w:val="729D643A"/>
    <w:rsid w:val="72A4E381"/>
    <w:rsid w:val="72AD0923"/>
    <w:rsid w:val="72DDD995"/>
    <w:rsid w:val="72E1F87D"/>
    <w:rsid w:val="72E400FC"/>
    <w:rsid w:val="73292F05"/>
    <w:rsid w:val="737510C7"/>
    <w:rsid w:val="7380DEE1"/>
    <w:rsid w:val="7382E2AE"/>
    <w:rsid w:val="739E4287"/>
    <w:rsid w:val="73A9F776"/>
    <w:rsid w:val="73E92352"/>
    <w:rsid w:val="740B7A12"/>
    <w:rsid w:val="740D886C"/>
    <w:rsid w:val="74220CF5"/>
    <w:rsid w:val="7453F972"/>
    <w:rsid w:val="74D80E61"/>
    <w:rsid w:val="75016CED"/>
    <w:rsid w:val="7509717B"/>
    <w:rsid w:val="751A39AD"/>
    <w:rsid w:val="7523A7E9"/>
    <w:rsid w:val="75288E25"/>
    <w:rsid w:val="753F7C09"/>
    <w:rsid w:val="756F09C1"/>
    <w:rsid w:val="75718BD1"/>
    <w:rsid w:val="758B457F"/>
    <w:rsid w:val="75C992DF"/>
    <w:rsid w:val="75DE4D6F"/>
    <w:rsid w:val="75FBD8FB"/>
    <w:rsid w:val="76271A3E"/>
    <w:rsid w:val="762EA673"/>
    <w:rsid w:val="763C3DA9"/>
    <w:rsid w:val="766F5BB0"/>
    <w:rsid w:val="7672DA44"/>
    <w:rsid w:val="7680052B"/>
    <w:rsid w:val="768733E2"/>
    <w:rsid w:val="76958130"/>
    <w:rsid w:val="76A7ED3F"/>
    <w:rsid w:val="76BA8370"/>
    <w:rsid w:val="76D5533D"/>
    <w:rsid w:val="76D65F14"/>
    <w:rsid w:val="76DF8948"/>
    <w:rsid w:val="76FC7198"/>
    <w:rsid w:val="77033E71"/>
    <w:rsid w:val="770C7CA3"/>
    <w:rsid w:val="771C66CE"/>
    <w:rsid w:val="77569190"/>
    <w:rsid w:val="776D08EE"/>
    <w:rsid w:val="77910041"/>
    <w:rsid w:val="77AD3779"/>
    <w:rsid w:val="77B49C03"/>
    <w:rsid w:val="77B80F81"/>
    <w:rsid w:val="77BC383A"/>
    <w:rsid w:val="77F20584"/>
    <w:rsid w:val="78083C3B"/>
    <w:rsid w:val="7808CADA"/>
    <w:rsid w:val="787D3263"/>
    <w:rsid w:val="788E06CC"/>
    <w:rsid w:val="7894B4B9"/>
    <w:rsid w:val="789852B3"/>
    <w:rsid w:val="78A101C2"/>
    <w:rsid w:val="78BB7830"/>
    <w:rsid w:val="78BDFB22"/>
    <w:rsid w:val="78C2E641"/>
    <w:rsid w:val="78D29297"/>
    <w:rsid w:val="78FAFCA8"/>
    <w:rsid w:val="791FA413"/>
    <w:rsid w:val="792539F6"/>
    <w:rsid w:val="79327675"/>
    <w:rsid w:val="793AC236"/>
    <w:rsid w:val="7941E175"/>
    <w:rsid w:val="795F266C"/>
    <w:rsid w:val="79735A92"/>
    <w:rsid w:val="79782D54"/>
    <w:rsid w:val="7979BFAC"/>
    <w:rsid w:val="7980B378"/>
    <w:rsid w:val="7985ED9E"/>
    <w:rsid w:val="799A26D8"/>
    <w:rsid w:val="79A40C9C"/>
    <w:rsid w:val="79B18B44"/>
    <w:rsid w:val="79CCA544"/>
    <w:rsid w:val="79D92BFF"/>
    <w:rsid w:val="79F22432"/>
    <w:rsid w:val="79F797BF"/>
    <w:rsid w:val="7A0425D7"/>
    <w:rsid w:val="7A148B9B"/>
    <w:rsid w:val="7A39BBC0"/>
    <w:rsid w:val="7A6F32F3"/>
    <w:rsid w:val="7A7B07AC"/>
    <w:rsid w:val="7A7BCC69"/>
    <w:rsid w:val="7A9ECE3E"/>
    <w:rsid w:val="7AB1CBF7"/>
    <w:rsid w:val="7AC7E425"/>
    <w:rsid w:val="7ACC719B"/>
    <w:rsid w:val="7ACCBB7A"/>
    <w:rsid w:val="7AE09A6C"/>
    <w:rsid w:val="7B112E5F"/>
    <w:rsid w:val="7B1BBF0C"/>
    <w:rsid w:val="7B1DF2E2"/>
    <w:rsid w:val="7B306BAB"/>
    <w:rsid w:val="7B40291B"/>
    <w:rsid w:val="7B70AE71"/>
    <w:rsid w:val="7B73B195"/>
    <w:rsid w:val="7B7775B0"/>
    <w:rsid w:val="7B8BE794"/>
    <w:rsid w:val="7B95E219"/>
    <w:rsid w:val="7BAADCE9"/>
    <w:rsid w:val="7BB87E27"/>
    <w:rsid w:val="7BC3E633"/>
    <w:rsid w:val="7BC57639"/>
    <w:rsid w:val="7BCD9ECD"/>
    <w:rsid w:val="7BD4B8D2"/>
    <w:rsid w:val="7C04FF47"/>
    <w:rsid w:val="7C165A81"/>
    <w:rsid w:val="7C33B44E"/>
    <w:rsid w:val="7C565353"/>
    <w:rsid w:val="7C681509"/>
    <w:rsid w:val="7C691F78"/>
    <w:rsid w:val="7C883D83"/>
    <w:rsid w:val="7CB44484"/>
    <w:rsid w:val="7CB5DC84"/>
    <w:rsid w:val="7D0C7ED2"/>
    <w:rsid w:val="7D35F7D9"/>
    <w:rsid w:val="7D637559"/>
    <w:rsid w:val="7D696F2E"/>
    <w:rsid w:val="7D7C9DB6"/>
    <w:rsid w:val="7D8BA852"/>
    <w:rsid w:val="7D991481"/>
    <w:rsid w:val="7DAB2302"/>
    <w:rsid w:val="7DE37D73"/>
    <w:rsid w:val="7DE713F6"/>
    <w:rsid w:val="7DECE4B8"/>
    <w:rsid w:val="7E0A7EA5"/>
    <w:rsid w:val="7E0B0BD3"/>
    <w:rsid w:val="7E28FD06"/>
    <w:rsid w:val="7E2B920F"/>
    <w:rsid w:val="7E4701E5"/>
    <w:rsid w:val="7E4C941C"/>
    <w:rsid w:val="7E4D4D5C"/>
    <w:rsid w:val="7E8011C3"/>
    <w:rsid w:val="7E9720CC"/>
    <w:rsid w:val="7E9E6AC8"/>
    <w:rsid w:val="7EAC4420"/>
    <w:rsid w:val="7EC17790"/>
    <w:rsid w:val="7EC1EDCE"/>
    <w:rsid w:val="7EE5540F"/>
    <w:rsid w:val="7F1C439B"/>
    <w:rsid w:val="7F59090A"/>
    <w:rsid w:val="7F5C024F"/>
    <w:rsid w:val="7F77DD6A"/>
    <w:rsid w:val="7F82C924"/>
    <w:rsid w:val="7F8DB8E0"/>
    <w:rsid w:val="7FB604B0"/>
    <w:rsid w:val="7FC93941"/>
    <w:rsid w:val="7FCE67F0"/>
    <w:rsid w:val="7FCF946C"/>
    <w:rsid w:val="7FDAF79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5F1958"/>
  <w15:chartTrackingRefBased/>
  <w15:docId w15:val="{7C2AE0C8-B333-44A0-AA36-B1A2165A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020"/>
    <w:rPr>
      <w:rFonts w:ascii="Times New Roman" w:hAnsi="Times New Roman"/>
      <w:sz w:val="24"/>
    </w:rPr>
  </w:style>
  <w:style w:type="paragraph" w:styleId="Heading1">
    <w:name w:val="heading 1"/>
    <w:basedOn w:val="Normal"/>
    <w:next w:val="Normal"/>
    <w:link w:val="Heading1Char"/>
    <w:uiPriority w:val="9"/>
    <w:qFormat/>
    <w:rsid w:val="00C426CF"/>
    <w:pPr>
      <w:keepNext/>
      <w:keepLines/>
      <w:spacing w:before="400" w:after="40" w:line="240" w:lineRule="auto"/>
      <w:outlineLvl w:val="0"/>
    </w:pPr>
    <w:rPr>
      <w:rFonts w:asciiTheme="majorHAnsi" w:eastAsiaTheme="majorEastAsia" w:hAnsiTheme="majorHAnsi" w:cstheme="majorBidi"/>
      <w:color w:val="B01513" w:themeColor="accent1"/>
      <w:sz w:val="28"/>
      <w:szCs w:val="28"/>
    </w:rPr>
  </w:style>
  <w:style w:type="paragraph" w:styleId="Heading2">
    <w:name w:val="heading 2"/>
    <w:basedOn w:val="Normal"/>
    <w:next w:val="Normal"/>
    <w:link w:val="Heading2Char"/>
    <w:uiPriority w:val="9"/>
    <w:unhideWhenUsed/>
    <w:qFormat/>
    <w:rsid w:val="00C426CF"/>
    <w:pPr>
      <w:keepNext/>
      <w:keepLines/>
      <w:spacing w:before="160" w:after="0" w:line="240" w:lineRule="auto"/>
      <w:outlineLvl w:val="1"/>
    </w:pPr>
    <w:rPr>
      <w:rFonts w:asciiTheme="majorHAnsi" w:eastAsiaTheme="majorEastAsia" w:hAnsiTheme="majorHAnsi" w:cstheme="majorBidi"/>
      <w:color w:val="404040" w:themeColor="text1" w:themeTint="BF"/>
      <w:szCs w:val="24"/>
    </w:rPr>
  </w:style>
  <w:style w:type="paragraph" w:styleId="Heading3">
    <w:name w:val="heading 3"/>
    <w:basedOn w:val="Normal"/>
    <w:next w:val="Normal"/>
    <w:link w:val="Heading3Char"/>
    <w:uiPriority w:val="9"/>
    <w:semiHidden/>
    <w:unhideWhenUsed/>
    <w:qFormat/>
    <w:rsid w:val="00C426CF"/>
    <w:pPr>
      <w:keepNext/>
      <w:keepLines/>
      <w:spacing w:before="40" w:after="0" w:line="240" w:lineRule="auto"/>
      <w:outlineLvl w:val="2"/>
    </w:pPr>
    <w:rPr>
      <w:rFonts w:asciiTheme="majorHAnsi" w:eastAsiaTheme="majorEastAsia" w:hAnsiTheme="majorHAnsi" w:cstheme="majorBidi"/>
      <w:color w:val="B01513" w:themeColor="accent1"/>
    </w:rPr>
  </w:style>
  <w:style w:type="paragraph" w:styleId="Heading4">
    <w:name w:val="heading 4"/>
    <w:basedOn w:val="Normal"/>
    <w:next w:val="Normal"/>
    <w:link w:val="Heading4Char"/>
    <w:uiPriority w:val="9"/>
    <w:semiHidden/>
    <w:unhideWhenUsed/>
    <w:qFormat/>
    <w:rsid w:val="00C426CF"/>
    <w:pPr>
      <w:keepNext/>
      <w:keepLines/>
      <w:spacing w:before="160" w:after="0"/>
      <w:outlineLvl w:val="3"/>
    </w:pPr>
    <w:rPr>
      <w:rFonts w:asciiTheme="majorHAnsi" w:eastAsiaTheme="majorEastAsia" w:hAnsiTheme="majorHAnsi" w:cstheme="majorBidi"/>
      <w:b/>
      <w:bCs/>
      <w:color w:val="000000" w:themeColor="text1"/>
      <w:szCs w:val="20"/>
    </w:rPr>
  </w:style>
  <w:style w:type="paragraph" w:styleId="Heading5">
    <w:name w:val="heading 5"/>
    <w:basedOn w:val="Normal"/>
    <w:next w:val="Normal"/>
    <w:link w:val="Heading5Char"/>
    <w:uiPriority w:val="9"/>
    <w:semiHidden/>
    <w:unhideWhenUsed/>
    <w:qFormat/>
    <w:rsid w:val="00C426CF"/>
    <w:pPr>
      <w:keepNext/>
      <w:keepLines/>
      <w:spacing w:before="40" w:after="0"/>
      <w:outlineLvl w:val="4"/>
    </w:pPr>
    <w:rPr>
      <w:rFonts w:asciiTheme="majorHAnsi" w:eastAsiaTheme="majorEastAsia" w:hAnsiTheme="majorHAnsi" w:cstheme="majorBidi"/>
      <w:szCs w:val="20"/>
    </w:rPr>
  </w:style>
  <w:style w:type="paragraph" w:styleId="Heading6">
    <w:name w:val="heading 6"/>
    <w:basedOn w:val="Normal"/>
    <w:next w:val="Normal"/>
    <w:link w:val="Heading6Char"/>
    <w:uiPriority w:val="9"/>
    <w:semiHidden/>
    <w:unhideWhenUsed/>
    <w:qFormat/>
    <w:rsid w:val="00C426CF"/>
    <w:pPr>
      <w:keepNext/>
      <w:keepLines/>
      <w:spacing w:before="160" w:after="0"/>
      <w:outlineLvl w:val="5"/>
    </w:pPr>
    <w:rPr>
      <w:rFonts w:asciiTheme="majorHAnsi" w:eastAsiaTheme="majorEastAsia" w:hAnsiTheme="majorHAnsi" w:cstheme="majorBidi"/>
      <w:b/>
      <w:bCs/>
      <w:i/>
      <w:iCs/>
      <w:szCs w:val="20"/>
    </w:rPr>
  </w:style>
  <w:style w:type="paragraph" w:styleId="Heading7">
    <w:name w:val="heading 7"/>
    <w:basedOn w:val="Normal"/>
    <w:next w:val="Normal"/>
    <w:link w:val="Heading7Char"/>
    <w:uiPriority w:val="9"/>
    <w:semiHidden/>
    <w:unhideWhenUsed/>
    <w:qFormat/>
    <w:rsid w:val="00C426CF"/>
    <w:pPr>
      <w:keepNext/>
      <w:keepLines/>
      <w:spacing w:before="40" w:after="0"/>
      <w:outlineLvl w:val="6"/>
    </w:pPr>
    <w:rPr>
      <w:rFonts w:asciiTheme="majorHAnsi" w:eastAsiaTheme="majorEastAsia" w:hAnsiTheme="majorHAnsi" w:cstheme="majorBidi"/>
      <w:i/>
      <w:iCs/>
      <w:color w:val="000000" w:themeColor="text1"/>
      <w:szCs w:val="20"/>
    </w:rPr>
  </w:style>
  <w:style w:type="paragraph" w:styleId="Heading8">
    <w:name w:val="heading 8"/>
    <w:basedOn w:val="Normal"/>
    <w:next w:val="Normal"/>
    <w:link w:val="Heading8Char"/>
    <w:uiPriority w:val="9"/>
    <w:semiHidden/>
    <w:unhideWhenUsed/>
    <w:qFormat/>
    <w:rsid w:val="00C426CF"/>
    <w:pPr>
      <w:keepNext/>
      <w:keepLines/>
      <w:spacing w:before="120" w:after="0"/>
      <w:outlineLvl w:val="7"/>
    </w:pPr>
    <w:rPr>
      <w:rFonts w:asciiTheme="majorHAnsi" w:eastAsiaTheme="majorEastAsia" w:hAnsiTheme="majorHAnsi" w:cstheme="majorBidi"/>
      <w:b/>
      <w:bCs/>
      <w:color w:val="000000" w:themeColor="text1"/>
    </w:rPr>
  </w:style>
  <w:style w:type="paragraph" w:styleId="Heading9">
    <w:name w:val="heading 9"/>
    <w:basedOn w:val="Normal"/>
    <w:next w:val="Normal"/>
    <w:link w:val="Heading9Char"/>
    <w:uiPriority w:val="9"/>
    <w:semiHidden/>
    <w:unhideWhenUsed/>
    <w:qFormat/>
    <w:rsid w:val="00C426CF"/>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0805"/>
    <w:pPr>
      <w:spacing w:after="0" w:line="240" w:lineRule="auto"/>
    </w:pPr>
  </w:style>
  <w:style w:type="paragraph" w:styleId="Caption">
    <w:name w:val="caption"/>
    <w:basedOn w:val="Normal"/>
    <w:next w:val="Normal"/>
    <w:uiPriority w:val="35"/>
    <w:semiHidden/>
    <w:unhideWhenUsed/>
    <w:qFormat/>
    <w:pPr>
      <w:spacing w:line="240" w:lineRule="auto"/>
    </w:pPr>
    <w:rPr>
      <w:b/>
      <w:bCs/>
      <w:smallCaps/>
      <w:color w:val="595959" w:themeColor="text1" w:themeTint="A6"/>
      <w:spacing w:val="6"/>
    </w:rPr>
  </w:style>
  <w:style w:type="character" w:customStyle="1" w:styleId="HeaderChar">
    <w:name w:val="Header Char"/>
    <w:basedOn w:val="DefaultParagraphFont"/>
    <w:link w:val="Header"/>
    <w:uiPriority w:val="99"/>
    <w:rsid w:val="00610805"/>
  </w:style>
  <w:style w:type="character" w:customStyle="1" w:styleId="Heading1Char">
    <w:name w:val="Heading 1 Char"/>
    <w:basedOn w:val="DefaultParagraphFont"/>
    <w:link w:val="Heading1"/>
    <w:uiPriority w:val="9"/>
    <w:rPr>
      <w:rFonts w:asciiTheme="majorHAnsi" w:eastAsiaTheme="majorEastAsia" w:hAnsiTheme="majorHAnsi" w:cstheme="majorBidi"/>
      <w:color w:val="B01513" w:themeColor="accent1"/>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04040" w:themeColor="text1" w:themeTint="BF"/>
      <w:sz w:val="24"/>
      <w:szCs w:val="24"/>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B01513" w:themeColor="accent1"/>
      <w:sz w:val="22"/>
      <w:szCs w:val="22"/>
    </w:rPr>
  </w:style>
  <w:style w:type="character" w:customStyle="1" w:styleId="Heading4Char">
    <w:name w:val="Heading 4 Char"/>
    <w:basedOn w:val="DefaultParagraphFont"/>
    <w:link w:val="Heading4"/>
    <w:uiPriority w:val="9"/>
    <w:semiHidden/>
    <w:rsid w:val="00C426CF"/>
    <w:rPr>
      <w:rFonts w:asciiTheme="majorHAnsi" w:eastAsiaTheme="majorEastAsia" w:hAnsiTheme="majorHAnsi" w:cstheme="majorBidi"/>
      <w:b/>
      <w:bCs/>
      <w:color w:val="000000" w:themeColor="text1"/>
      <w:szCs w:val="20"/>
    </w:rPr>
  </w:style>
  <w:style w:type="character" w:customStyle="1" w:styleId="Heading5Char">
    <w:name w:val="Heading 5 Char"/>
    <w:basedOn w:val="DefaultParagraphFont"/>
    <w:link w:val="Heading5"/>
    <w:uiPriority w:val="9"/>
    <w:semiHidden/>
    <w:rsid w:val="00C426CF"/>
    <w:rPr>
      <w:rFonts w:asciiTheme="majorHAnsi" w:eastAsiaTheme="majorEastAsia" w:hAnsiTheme="majorHAnsi" w:cstheme="majorBidi"/>
      <w:szCs w:val="20"/>
    </w:rPr>
  </w:style>
  <w:style w:type="character" w:customStyle="1" w:styleId="Heading6Char">
    <w:name w:val="Heading 6 Char"/>
    <w:basedOn w:val="DefaultParagraphFont"/>
    <w:link w:val="Heading6"/>
    <w:uiPriority w:val="9"/>
    <w:semiHidden/>
    <w:rsid w:val="00C426CF"/>
    <w:rPr>
      <w:rFonts w:asciiTheme="majorHAnsi" w:eastAsiaTheme="majorEastAsia" w:hAnsiTheme="majorHAnsi" w:cstheme="majorBidi"/>
      <w:b/>
      <w:bCs/>
      <w:i/>
      <w:iCs/>
      <w:szCs w:val="20"/>
    </w:rPr>
  </w:style>
  <w:style w:type="character" w:customStyle="1" w:styleId="Heading7Char">
    <w:name w:val="Heading 7 Char"/>
    <w:basedOn w:val="DefaultParagraphFont"/>
    <w:link w:val="Heading7"/>
    <w:uiPriority w:val="9"/>
    <w:semiHidden/>
    <w:rsid w:val="00C426CF"/>
    <w:rPr>
      <w:rFonts w:asciiTheme="majorHAnsi" w:eastAsiaTheme="majorEastAsia" w:hAnsiTheme="majorHAnsi" w:cstheme="majorBidi"/>
      <w:i/>
      <w:iCs/>
      <w:color w:val="000000" w:themeColor="text1"/>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olor w:val="000000" w:themeColor="tex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olor w:val="000000" w:themeColor="text1"/>
    </w:rPr>
  </w:style>
  <w:style w:type="paragraph" w:styleId="Footer">
    <w:name w:val="footer"/>
    <w:basedOn w:val="Normal"/>
    <w:link w:val="FooterChar"/>
    <w:uiPriority w:val="99"/>
    <w:unhideWhenUsed/>
    <w:rsid w:val="00610805"/>
    <w:pPr>
      <w:spacing w:after="0" w:line="240" w:lineRule="auto"/>
    </w:pPr>
  </w:style>
  <w:style w:type="character" w:customStyle="1" w:styleId="FooterChar">
    <w:name w:val="Footer Char"/>
    <w:basedOn w:val="DefaultParagraphFont"/>
    <w:link w:val="Footer"/>
    <w:uiPriority w:val="99"/>
    <w:rsid w:val="00610805"/>
  </w:style>
  <w:style w:type="character" w:styleId="FollowedHyperlink">
    <w:name w:val="FollowedHyperlink"/>
    <w:basedOn w:val="DefaultParagraphFont"/>
    <w:uiPriority w:val="99"/>
    <w:semiHidden/>
    <w:unhideWhenUsed/>
    <w:rsid w:val="00C426CF"/>
    <w:rPr>
      <w:color w:val="163C3F" w:themeColor="text2" w:themeShade="BF"/>
      <w:u w:val="single"/>
    </w:rPr>
  </w:style>
  <w:style w:type="paragraph" w:styleId="Title">
    <w:name w:val="Title"/>
    <w:basedOn w:val="Normal"/>
    <w:link w:val="TitleChar"/>
    <w:uiPriority w:val="1"/>
    <w:qFormat/>
    <w:rsid w:val="00E23B72"/>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itleChar">
    <w:name w:val="Title Char"/>
    <w:basedOn w:val="DefaultParagraphFont"/>
    <w:link w:val="Title"/>
    <w:uiPriority w:val="1"/>
    <w:rsid w:val="00E23B72"/>
    <w:rPr>
      <w:rFonts w:asciiTheme="majorHAnsi" w:eastAsiaTheme="majorEastAsia" w:hAnsiTheme="majorHAnsi" w:cstheme="majorBidi"/>
      <w:color w:val="B01513" w:themeColor="accent1"/>
      <w:kern w:val="28"/>
      <w:sz w:val="72"/>
      <w:szCs w:val="72"/>
    </w:rPr>
  </w:style>
  <w:style w:type="character" w:styleId="PlaceholderText">
    <w:name w:val="Placeholder Text"/>
    <w:basedOn w:val="DefaultParagraphFont"/>
    <w:uiPriority w:val="99"/>
    <w:semiHidden/>
    <w:rsid w:val="00C426CF"/>
    <w:rPr>
      <w:color w:val="595959" w:themeColor="text1" w:themeTint="A6"/>
    </w:rPr>
  </w:style>
  <w:style w:type="paragraph" w:styleId="BalloonText">
    <w:name w:val="Balloon Text"/>
    <w:basedOn w:val="Normal"/>
    <w:link w:val="BalloonTextChar"/>
    <w:uiPriority w:val="99"/>
    <w:semiHidden/>
    <w:unhideWhenUsed/>
    <w:rsid w:val="00C426C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426CF"/>
    <w:rPr>
      <w:rFonts w:ascii="Segoe UI" w:hAnsi="Segoe UI" w:cs="Segoe UI"/>
      <w:szCs w:val="18"/>
    </w:rPr>
  </w:style>
  <w:style w:type="paragraph" w:styleId="BodyText3">
    <w:name w:val="Body Text 3"/>
    <w:basedOn w:val="Normal"/>
    <w:link w:val="BodyText3Char"/>
    <w:uiPriority w:val="99"/>
    <w:semiHidden/>
    <w:unhideWhenUsed/>
    <w:rsid w:val="00C426CF"/>
    <w:pPr>
      <w:spacing w:after="120"/>
    </w:pPr>
    <w:rPr>
      <w:szCs w:val="16"/>
    </w:rPr>
  </w:style>
  <w:style w:type="character" w:customStyle="1" w:styleId="BodyText3Char">
    <w:name w:val="Body Text 3 Char"/>
    <w:basedOn w:val="DefaultParagraphFont"/>
    <w:link w:val="BodyText3"/>
    <w:uiPriority w:val="99"/>
    <w:semiHidden/>
    <w:rsid w:val="00C426CF"/>
    <w:rPr>
      <w:szCs w:val="16"/>
    </w:rPr>
  </w:style>
  <w:style w:type="paragraph" w:styleId="BodyTextIndent3">
    <w:name w:val="Body Text Indent 3"/>
    <w:basedOn w:val="Normal"/>
    <w:link w:val="BodyTextIndent3Char"/>
    <w:uiPriority w:val="99"/>
    <w:semiHidden/>
    <w:unhideWhenUsed/>
    <w:rsid w:val="00C426CF"/>
    <w:pPr>
      <w:spacing w:after="120"/>
      <w:ind w:left="360"/>
    </w:pPr>
    <w:rPr>
      <w:szCs w:val="16"/>
    </w:rPr>
  </w:style>
  <w:style w:type="character" w:customStyle="1" w:styleId="BodyTextIndent3Char">
    <w:name w:val="Body Text Indent 3 Char"/>
    <w:basedOn w:val="DefaultParagraphFont"/>
    <w:link w:val="BodyTextIndent3"/>
    <w:uiPriority w:val="99"/>
    <w:semiHidden/>
    <w:rsid w:val="00C426CF"/>
    <w:rPr>
      <w:szCs w:val="16"/>
    </w:rPr>
  </w:style>
  <w:style w:type="character" w:styleId="CommentReference">
    <w:name w:val="annotation reference"/>
    <w:basedOn w:val="DefaultParagraphFont"/>
    <w:uiPriority w:val="99"/>
    <w:semiHidden/>
    <w:unhideWhenUsed/>
    <w:rsid w:val="00C426CF"/>
    <w:rPr>
      <w:sz w:val="22"/>
      <w:szCs w:val="16"/>
    </w:rPr>
  </w:style>
  <w:style w:type="paragraph" w:styleId="CommentText">
    <w:name w:val="annotation text"/>
    <w:basedOn w:val="Normal"/>
    <w:link w:val="CommentTextChar"/>
    <w:uiPriority w:val="99"/>
    <w:semiHidden/>
    <w:unhideWhenUsed/>
    <w:rsid w:val="00C426CF"/>
    <w:pPr>
      <w:spacing w:line="240" w:lineRule="auto"/>
    </w:pPr>
    <w:rPr>
      <w:szCs w:val="20"/>
    </w:rPr>
  </w:style>
  <w:style w:type="character" w:customStyle="1" w:styleId="CommentTextChar">
    <w:name w:val="Comment Text Char"/>
    <w:basedOn w:val="DefaultParagraphFont"/>
    <w:link w:val="CommentText"/>
    <w:uiPriority w:val="99"/>
    <w:semiHidden/>
    <w:rsid w:val="00C426CF"/>
    <w:rPr>
      <w:szCs w:val="20"/>
    </w:rPr>
  </w:style>
  <w:style w:type="paragraph" w:styleId="CommentSubject">
    <w:name w:val="annotation subject"/>
    <w:basedOn w:val="CommentText"/>
    <w:next w:val="CommentText"/>
    <w:link w:val="CommentSubjectChar"/>
    <w:uiPriority w:val="99"/>
    <w:semiHidden/>
    <w:unhideWhenUsed/>
    <w:rsid w:val="00C426CF"/>
    <w:rPr>
      <w:b/>
      <w:bCs/>
    </w:rPr>
  </w:style>
  <w:style w:type="character" w:customStyle="1" w:styleId="CommentSubjectChar">
    <w:name w:val="Comment Subject Char"/>
    <w:basedOn w:val="CommentTextChar"/>
    <w:link w:val="CommentSubject"/>
    <w:uiPriority w:val="99"/>
    <w:semiHidden/>
    <w:rsid w:val="00C426CF"/>
    <w:rPr>
      <w:b/>
      <w:bCs/>
      <w:szCs w:val="20"/>
    </w:rPr>
  </w:style>
  <w:style w:type="paragraph" w:styleId="DocumentMap">
    <w:name w:val="Document Map"/>
    <w:basedOn w:val="Normal"/>
    <w:link w:val="DocumentMapChar"/>
    <w:uiPriority w:val="99"/>
    <w:semiHidden/>
    <w:unhideWhenUsed/>
    <w:rsid w:val="00C426C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426CF"/>
    <w:rPr>
      <w:rFonts w:ascii="Segoe UI" w:hAnsi="Segoe UI" w:cs="Segoe UI"/>
      <w:szCs w:val="16"/>
    </w:rPr>
  </w:style>
  <w:style w:type="paragraph" w:styleId="EndnoteText">
    <w:name w:val="endnote text"/>
    <w:basedOn w:val="Normal"/>
    <w:link w:val="EndnoteTextChar"/>
    <w:uiPriority w:val="99"/>
    <w:semiHidden/>
    <w:unhideWhenUsed/>
    <w:rsid w:val="00C426CF"/>
    <w:pPr>
      <w:spacing w:after="0" w:line="240" w:lineRule="auto"/>
    </w:pPr>
    <w:rPr>
      <w:szCs w:val="20"/>
    </w:rPr>
  </w:style>
  <w:style w:type="character" w:customStyle="1" w:styleId="EndnoteTextChar">
    <w:name w:val="Endnote Text Char"/>
    <w:basedOn w:val="DefaultParagraphFont"/>
    <w:link w:val="EndnoteText"/>
    <w:uiPriority w:val="99"/>
    <w:semiHidden/>
    <w:rsid w:val="00C426CF"/>
    <w:rPr>
      <w:szCs w:val="20"/>
    </w:rPr>
  </w:style>
  <w:style w:type="paragraph" w:styleId="EnvelopeReturn">
    <w:name w:val="envelope return"/>
    <w:basedOn w:val="Normal"/>
    <w:uiPriority w:val="99"/>
    <w:semiHidden/>
    <w:unhideWhenUsed/>
    <w:rsid w:val="00C426C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426CF"/>
    <w:pPr>
      <w:spacing w:after="0" w:line="240" w:lineRule="auto"/>
    </w:pPr>
    <w:rPr>
      <w:szCs w:val="20"/>
    </w:rPr>
  </w:style>
  <w:style w:type="character" w:customStyle="1" w:styleId="FootnoteTextChar">
    <w:name w:val="Footnote Text Char"/>
    <w:basedOn w:val="DefaultParagraphFont"/>
    <w:link w:val="FootnoteText"/>
    <w:uiPriority w:val="99"/>
    <w:semiHidden/>
    <w:rsid w:val="00C426CF"/>
    <w:rPr>
      <w:szCs w:val="20"/>
    </w:rPr>
  </w:style>
  <w:style w:type="character" w:styleId="HTMLCode">
    <w:name w:val="HTML Code"/>
    <w:basedOn w:val="DefaultParagraphFont"/>
    <w:uiPriority w:val="99"/>
    <w:semiHidden/>
    <w:unhideWhenUsed/>
    <w:rsid w:val="00C426CF"/>
    <w:rPr>
      <w:rFonts w:ascii="Consolas" w:hAnsi="Consolas"/>
      <w:sz w:val="22"/>
      <w:szCs w:val="20"/>
    </w:rPr>
  </w:style>
  <w:style w:type="character" w:styleId="HTMLKeyboard">
    <w:name w:val="HTML Keyboard"/>
    <w:basedOn w:val="DefaultParagraphFont"/>
    <w:uiPriority w:val="99"/>
    <w:semiHidden/>
    <w:unhideWhenUsed/>
    <w:rsid w:val="00C426CF"/>
    <w:rPr>
      <w:rFonts w:ascii="Consolas" w:hAnsi="Consolas"/>
      <w:sz w:val="22"/>
      <w:szCs w:val="20"/>
    </w:rPr>
  </w:style>
  <w:style w:type="paragraph" w:styleId="HTMLPreformatted">
    <w:name w:val="HTML Preformatted"/>
    <w:basedOn w:val="Normal"/>
    <w:link w:val="HTMLPreformattedChar"/>
    <w:uiPriority w:val="99"/>
    <w:semiHidden/>
    <w:unhideWhenUsed/>
    <w:rsid w:val="00C426C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426CF"/>
    <w:rPr>
      <w:rFonts w:ascii="Consolas" w:hAnsi="Consolas"/>
      <w:szCs w:val="20"/>
    </w:rPr>
  </w:style>
  <w:style w:type="character" w:styleId="HTMLTypewriter">
    <w:name w:val="HTML Typewriter"/>
    <w:basedOn w:val="DefaultParagraphFont"/>
    <w:uiPriority w:val="99"/>
    <w:semiHidden/>
    <w:unhideWhenUsed/>
    <w:rsid w:val="00C426CF"/>
    <w:rPr>
      <w:rFonts w:ascii="Consolas" w:hAnsi="Consolas"/>
      <w:sz w:val="22"/>
      <w:szCs w:val="20"/>
    </w:rPr>
  </w:style>
  <w:style w:type="paragraph" w:styleId="MacroText">
    <w:name w:val="macro"/>
    <w:link w:val="MacroTextChar"/>
    <w:uiPriority w:val="99"/>
    <w:semiHidden/>
    <w:unhideWhenUsed/>
    <w:rsid w:val="00C426C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426CF"/>
    <w:rPr>
      <w:rFonts w:ascii="Consolas" w:hAnsi="Consolas"/>
      <w:szCs w:val="20"/>
    </w:rPr>
  </w:style>
  <w:style w:type="paragraph" w:styleId="PlainText">
    <w:name w:val="Plain Text"/>
    <w:basedOn w:val="Normal"/>
    <w:link w:val="PlainTextChar"/>
    <w:uiPriority w:val="99"/>
    <w:semiHidden/>
    <w:unhideWhenUsed/>
    <w:rsid w:val="00C426C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426CF"/>
    <w:rPr>
      <w:rFonts w:ascii="Consolas" w:hAnsi="Consolas"/>
      <w:szCs w:val="21"/>
    </w:rPr>
  </w:style>
  <w:style w:type="paragraph" w:styleId="ListParagraph">
    <w:name w:val="List Paragraph"/>
    <w:basedOn w:val="Normal"/>
    <w:uiPriority w:val="34"/>
    <w:qFormat/>
    <w:rsid w:val="0020518F"/>
    <w:pPr>
      <w:ind w:left="720"/>
      <w:contextualSpacing/>
    </w:pPr>
  </w:style>
  <w:style w:type="character" w:styleId="FootnoteReference">
    <w:name w:val="footnote reference"/>
    <w:basedOn w:val="DefaultParagraphFont"/>
    <w:uiPriority w:val="99"/>
    <w:semiHidden/>
    <w:unhideWhenUsed/>
    <w:rsid w:val="00B056F1"/>
    <w:rPr>
      <w:vertAlign w:val="superscript"/>
    </w:rPr>
  </w:style>
  <w:style w:type="character" w:styleId="Hyperlink">
    <w:name w:val="Hyperlink"/>
    <w:basedOn w:val="DefaultParagraphFont"/>
    <w:uiPriority w:val="99"/>
    <w:unhideWhenUsed/>
    <w:rsid w:val="00B056F1"/>
    <w:rPr>
      <w:color w:val="58C1BA" w:themeColor="hyperlink"/>
      <w:u w:val="single"/>
    </w:rPr>
  </w:style>
  <w:style w:type="table" w:styleId="TableGrid">
    <w:name w:val="Table Grid"/>
    <w:basedOn w:val="TableNormal"/>
    <w:uiPriority w:val="59"/>
    <w:rsid w:val="00B056F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7361F4"/>
    <w:pPr>
      <w:spacing w:after="0" w:line="240" w:lineRule="auto"/>
    </w:pPr>
    <w:rPr>
      <w:lang w:eastAsia="zh-CN"/>
    </w:rPr>
  </w:style>
  <w:style w:type="character" w:customStyle="1" w:styleId="NoSpacingChar">
    <w:name w:val="No Spacing Char"/>
    <w:basedOn w:val="DefaultParagraphFont"/>
    <w:link w:val="NoSpacing"/>
    <w:uiPriority w:val="1"/>
    <w:rsid w:val="007361F4"/>
    <w:rPr>
      <w:lang w:eastAsia="zh-CN"/>
    </w:rPr>
  </w:style>
  <w:style w:type="character" w:styleId="UnresolvedMention">
    <w:name w:val="Unresolved Mention"/>
    <w:basedOn w:val="DefaultParagraphFont"/>
    <w:uiPriority w:val="99"/>
    <w:semiHidden/>
    <w:unhideWhenUsed/>
    <w:rsid w:val="00F67EA2"/>
    <w:rPr>
      <w:color w:val="605E5C"/>
      <w:shd w:val="clear" w:color="auto" w:fill="E1DFDD"/>
    </w:rPr>
  </w:style>
  <w:style w:type="paragraph" w:styleId="NormalWeb">
    <w:name w:val="Normal (Web)"/>
    <w:basedOn w:val="Normal"/>
    <w:uiPriority w:val="99"/>
    <w:unhideWhenUsed/>
    <w:rsid w:val="006F55ED"/>
    <w:pPr>
      <w:spacing w:before="100" w:beforeAutospacing="1" w:after="100" w:afterAutospacing="1" w:line="240" w:lineRule="auto"/>
    </w:pPr>
    <w:rPr>
      <w:rFonts w:eastAsia="Times New Roman" w:cs="Times New Roman"/>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973005">
      <w:bodyDiv w:val="1"/>
      <w:marLeft w:val="0"/>
      <w:marRight w:val="0"/>
      <w:marTop w:val="0"/>
      <w:marBottom w:val="0"/>
      <w:divBdr>
        <w:top w:val="none" w:sz="0" w:space="0" w:color="auto"/>
        <w:left w:val="none" w:sz="0" w:space="0" w:color="auto"/>
        <w:bottom w:val="none" w:sz="0" w:space="0" w:color="auto"/>
        <w:right w:val="none" w:sz="0" w:space="0" w:color="auto"/>
      </w:divBdr>
    </w:div>
    <w:div w:id="457574187">
      <w:bodyDiv w:val="1"/>
      <w:marLeft w:val="0"/>
      <w:marRight w:val="0"/>
      <w:marTop w:val="0"/>
      <w:marBottom w:val="0"/>
      <w:divBdr>
        <w:top w:val="none" w:sz="0" w:space="0" w:color="auto"/>
        <w:left w:val="none" w:sz="0" w:space="0" w:color="auto"/>
        <w:bottom w:val="none" w:sz="0" w:space="0" w:color="auto"/>
        <w:right w:val="none" w:sz="0" w:space="0" w:color="auto"/>
      </w:divBdr>
    </w:div>
    <w:div w:id="463503345">
      <w:bodyDiv w:val="1"/>
      <w:marLeft w:val="0"/>
      <w:marRight w:val="0"/>
      <w:marTop w:val="0"/>
      <w:marBottom w:val="0"/>
      <w:divBdr>
        <w:top w:val="none" w:sz="0" w:space="0" w:color="auto"/>
        <w:left w:val="none" w:sz="0" w:space="0" w:color="auto"/>
        <w:bottom w:val="none" w:sz="0" w:space="0" w:color="auto"/>
        <w:right w:val="none" w:sz="0" w:space="0" w:color="auto"/>
      </w:divBdr>
    </w:div>
    <w:div w:id="635724866">
      <w:bodyDiv w:val="1"/>
      <w:marLeft w:val="0"/>
      <w:marRight w:val="0"/>
      <w:marTop w:val="0"/>
      <w:marBottom w:val="0"/>
      <w:divBdr>
        <w:top w:val="none" w:sz="0" w:space="0" w:color="auto"/>
        <w:left w:val="none" w:sz="0" w:space="0" w:color="auto"/>
        <w:bottom w:val="none" w:sz="0" w:space="0" w:color="auto"/>
        <w:right w:val="none" w:sz="0" w:space="0" w:color="auto"/>
      </w:divBdr>
    </w:div>
    <w:div w:id="688220609">
      <w:bodyDiv w:val="1"/>
      <w:marLeft w:val="0"/>
      <w:marRight w:val="0"/>
      <w:marTop w:val="0"/>
      <w:marBottom w:val="0"/>
      <w:divBdr>
        <w:top w:val="none" w:sz="0" w:space="0" w:color="auto"/>
        <w:left w:val="none" w:sz="0" w:space="0" w:color="auto"/>
        <w:bottom w:val="none" w:sz="0" w:space="0" w:color="auto"/>
        <w:right w:val="none" w:sz="0" w:space="0" w:color="auto"/>
      </w:divBdr>
    </w:div>
    <w:div w:id="910041049">
      <w:bodyDiv w:val="1"/>
      <w:marLeft w:val="0"/>
      <w:marRight w:val="0"/>
      <w:marTop w:val="0"/>
      <w:marBottom w:val="0"/>
      <w:divBdr>
        <w:top w:val="none" w:sz="0" w:space="0" w:color="auto"/>
        <w:left w:val="none" w:sz="0" w:space="0" w:color="auto"/>
        <w:bottom w:val="none" w:sz="0" w:space="0" w:color="auto"/>
        <w:right w:val="none" w:sz="0" w:space="0" w:color="auto"/>
      </w:divBdr>
    </w:div>
    <w:div w:id="912618730">
      <w:bodyDiv w:val="1"/>
      <w:marLeft w:val="0"/>
      <w:marRight w:val="0"/>
      <w:marTop w:val="0"/>
      <w:marBottom w:val="0"/>
      <w:divBdr>
        <w:top w:val="none" w:sz="0" w:space="0" w:color="auto"/>
        <w:left w:val="none" w:sz="0" w:space="0" w:color="auto"/>
        <w:bottom w:val="none" w:sz="0" w:space="0" w:color="auto"/>
        <w:right w:val="none" w:sz="0" w:space="0" w:color="auto"/>
      </w:divBdr>
    </w:div>
    <w:div w:id="975796636">
      <w:bodyDiv w:val="1"/>
      <w:marLeft w:val="0"/>
      <w:marRight w:val="0"/>
      <w:marTop w:val="0"/>
      <w:marBottom w:val="0"/>
      <w:divBdr>
        <w:top w:val="none" w:sz="0" w:space="0" w:color="auto"/>
        <w:left w:val="none" w:sz="0" w:space="0" w:color="auto"/>
        <w:bottom w:val="none" w:sz="0" w:space="0" w:color="auto"/>
        <w:right w:val="none" w:sz="0" w:space="0" w:color="auto"/>
      </w:divBdr>
    </w:div>
    <w:div w:id="989014849">
      <w:bodyDiv w:val="1"/>
      <w:marLeft w:val="0"/>
      <w:marRight w:val="0"/>
      <w:marTop w:val="0"/>
      <w:marBottom w:val="0"/>
      <w:divBdr>
        <w:top w:val="none" w:sz="0" w:space="0" w:color="auto"/>
        <w:left w:val="none" w:sz="0" w:space="0" w:color="auto"/>
        <w:bottom w:val="none" w:sz="0" w:space="0" w:color="auto"/>
        <w:right w:val="none" w:sz="0" w:space="0" w:color="auto"/>
      </w:divBdr>
    </w:div>
    <w:div w:id="1122529251">
      <w:bodyDiv w:val="1"/>
      <w:marLeft w:val="0"/>
      <w:marRight w:val="0"/>
      <w:marTop w:val="0"/>
      <w:marBottom w:val="0"/>
      <w:divBdr>
        <w:top w:val="none" w:sz="0" w:space="0" w:color="auto"/>
        <w:left w:val="none" w:sz="0" w:space="0" w:color="auto"/>
        <w:bottom w:val="none" w:sz="0" w:space="0" w:color="auto"/>
        <w:right w:val="none" w:sz="0" w:space="0" w:color="auto"/>
      </w:divBdr>
    </w:div>
    <w:div w:id="1147286966">
      <w:bodyDiv w:val="1"/>
      <w:marLeft w:val="0"/>
      <w:marRight w:val="0"/>
      <w:marTop w:val="0"/>
      <w:marBottom w:val="0"/>
      <w:divBdr>
        <w:top w:val="none" w:sz="0" w:space="0" w:color="auto"/>
        <w:left w:val="none" w:sz="0" w:space="0" w:color="auto"/>
        <w:bottom w:val="none" w:sz="0" w:space="0" w:color="auto"/>
        <w:right w:val="none" w:sz="0" w:space="0" w:color="auto"/>
      </w:divBdr>
    </w:div>
    <w:div w:id="1191803115">
      <w:bodyDiv w:val="1"/>
      <w:marLeft w:val="0"/>
      <w:marRight w:val="0"/>
      <w:marTop w:val="0"/>
      <w:marBottom w:val="0"/>
      <w:divBdr>
        <w:top w:val="none" w:sz="0" w:space="0" w:color="auto"/>
        <w:left w:val="none" w:sz="0" w:space="0" w:color="auto"/>
        <w:bottom w:val="none" w:sz="0" w:space="0" w:color="auto"/>
        <w:right w:val="none" w:sz="0" w:space="0" w:color="auto"/>
      </w:divBdr>
    </w:div>
    <w:div w:id="1261371908">
      <w:bodyDiv w:val="1"/>
      <w:marLeft w:val="0"/>
      <w:marRight w:val="0"/>
      <w:marTop w:val="0"/>
      <w:marBottom w:val="0"/>
      <w:divBdr>
        <w:top w:val="none" w:sz="0" w:space="0" w:color="auto"/>
        <w:left w:val="none" w:sz="0" w:space="0" w:color="auto"/>
        <w:bottom w:val="none" w:sz="0" w:space="0" w:color="auto"/>
        <w:right w:val="none" w:sz="0" w:space="0" w:color="auto"/>
      </w:divBdr>
    </w:div>
    <w:div w:id="1441805063">
      <w:bodyDiv w:val="1"/>
      <w:marLeft w:val="0"/>
      <w:marRight w:val="0"/>
      <w:marTop w:val="0"/>
      <w:marBottom w:val="0"/>
      <w:divBdr>
        <w:top w:val="none" w:sz="0" w:space="0" w:color="auto"/>
        <w:left w:val="none" w:sz="0" w:space="0" w:color="auto"/>
        <w:bottom w:val="none" w:sz="0" w:space="0" w:color="auto"/>
        <w:right w:val="none" w:sz="0" w:space="0" w:color="auto"/>
      </w:divBdr>
    </w:div>
    <w:div w:id="1480154273">
      <w:bodyDiv w:val="1"/>
      <w:marLeft w:val="0"/>
      <w:marRight w:val="0"/>
      <w:marTop w:val="0"/>
      <w:marBottom w:val="0"/>
      <w:divBdr>
        <w:top w:val="none" w:sz="0" w:space="0" w:color="auto"/>
        <w:left w:val="none" w:sz="0" w:space="0" w:color="auto"/>
        <w:bottom w:val="none" w:sz="0" w:space="0" w:color="auto"/>
        <w:right w:val="none" w:sz="0" w:space="0" w:color="auto"/>
      </w:divBdr>
    </w:div>
    <w:div w:id="1594822872">
      <w:bodyDiv w:val="1"/>
      <w:marLeft w:val="0"/>
      <w:marRight w:val="0"/>
      <w:marTop w:val="0"/>
      <w:marBottom w:val="0"/>
      <w:divBdr>
        <w:top w:val="none" w:sz="0" w:space="0" w:color="auto"/>
        <w:left w:val="none" w:sz="0" w:space="0" w:color="auto"/>
        <w:bottom w:val="none" w:sz="0" w:space="0" w:color="auto"/>
        <w:right w:val="none" w:sz="0" w:space="0" w:color="auto"/>
      </w:divBdr>
      <w:divsChild>
        <w:div w:id="2099013999">
          <w:marLeft w:val="360"/>
          <w:marRight w:val="0"/>
          <w:marTop w:val="200"/>
          <w:marBottom w:val="0"/>
          <w:divBdr>
            <w:top w:val="none" w:sz="0" w:space="0" w:color="auto"/>
            <w:left w:val="none" w:sz="0" w:space="0" w:color="auto"/>
            <w:bottom w:val="none" w:sz="0" w:space="0" w:color="auto"/>
            <w:right w:val="none" w:sz="0" w:space="0" w:color="auto"/>
          </w:divBdr>
        </w:div>
      </w:divsChild>
    </w:div>
    <w:div w:id="1611235067">
      <w:bodyDiv w:val="1"/>
      <w:marLeft w:val="0"/>
      <w:marRight w:val="0"/>
      <w:marTop w:val="0"/>
      <w:marBottom w:val="0"/>
      <w:divBdr>
        <w:top w:val="none" w:sz="0" w:space="0" w:color="auto"/>
        <w:left w:val="none" w:sz="0" w:space="0" w:color="auto"/>
        <w:bottom w:val="none" w:sz="0" w:space="0" w:color="auto"/>
        <w:right w:val="none" w:sz="0" w:space="0" w:color="auto"/>
      </w:divBdr>
    </w:div>
    <w:div w:id="1700886700">
      <w:bodyDiv w:val="1"/>
      <w:marLeft w:val="0"/>
      <w:marRight w:val="0"/>
      <w:marTop w:val="0"/>
      <w:marBottom w:val="0"/>
      <w:divBdr>
        <w:top w:val="none" w:sz="0" w:space="0" w:color="auto"/>
        <w:left w:val="none" w:sz="0" w:space="0" w:color="auto"/>
        <w:bottom w:val="none" w:sz="0" w:space="0" w:color="auto"/>
        <w:right w:val="none" w:sz="0" w:space="0" w:color="auto"/>
      </w:divBdr>
    </w:div>
    <w:div w:id="1795561535">
      <w:bodyDiv w:val="1"/>
      <w:marLeft w:val="0"/>
      <w:marRight w:val="0"/>
      <w:marTop w:val="0"/>
      <w:marBottom w:val="0"/>
      <w:divBdr>
        <w:top w:val="none" w:sz="0" w:space="0" w:color="auto"/>
        <w:left w:val="none" w:sz="0" w:space="0" w:color="auto"/>
        <w:bottom w:val="none" w:sz="0" w:space="0" w:color="auto"/>
        <w:right w:val="none" w:sz="0" w:space="0" w:color="auto"/>
      </w:divBdr>
    </w:div>
    <w:div w:id="1827431733">
      <w:bodyDiv w:val="1"/>
      <w:marLeft w:val="0"/>
      <w:marRight w:val="0"/>
      <w:marTop w:val="0"/>
      <w:marBottom w:val="0"/>
      <w:divBdr>
        <w:top w:val="none" w:sz="0" w:space="0" w:color="auto"/>
        <w:left w:val="none" w:sz="0" w:space="0" w:color="auto"/>
        <w:bottom w:val="none" w:sz="0" w:space="0" w:color="auto"/>
        <w:right w:val="none" w:sz="0" w:space="0" w:color="auto"/>
      </w:divBdr>
    </w:div>
    <w:div w:id="1904098068">
      <w:bodyDiv w:val="1"/>
      <w:marLeft w:val="0"/>
      <w:marRight w:val="0"/>
      <w:marTop w:val="0"/>
      <w:marBottom w:val="0"/>
      <w:divBdr>
        <w:top w:val="none" w:sz="0" w:space="0" w:color="auto"/>
        <w:left w:val="none" w:sz="0" w:space="0" w:color="auto"/>
        <w:bottom w:val="none" w:sz="0" w:space="0" w:color="auto"/>
        <w:right w:val="none" w:sz="0" w:space="0" w:color="auto"/>
      </w:divBdr>
    </w:div>
    <w:div w:id="1954167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merriam-webster.com/dictionary/toxic"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richardweechambers.com/toxicity-in-the-streaming-world-causes-effects-and-solutions/" TargetMode="External"/><Relationship Id="rId108"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hyperlink" Target="https://www.google.com/search?q=khoi&amp;oq=khoi&amp;aqs=chrome..69i57j46i131i199i433i465i512j46i131i433i512j46i175i199i512l2j0i433i512j46i175i199i512j46i512j0i512.1511j0j7&amp;sourceid=chrome&amp;ie=UTF-8"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www.openweb.com/blog/toxic-online-comments-how-they-happen-and-how-to-stop-them" TargetMode="External"/><Relationship Id="rId101" Type="http://schemas.openxmlformats.org/officeDocument/2006/relationships/hyperlink" Target="https://l1ght.com/Toxicity_during_coronavirus_Report-L1ght.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alvinntnu.github.io/NTNU_ENC2045_LECTURES/nlp/topic-modeling-naive.html" TargetMode="External"/><Relationship Id="rId104" Type="http://schemas.openxmlformats.org/officeDocument/2006/relationships/hyperlink" Target="https://bl.ocks.org/AlessandraSozzi/raw/ce1ace56e4aed6f2d614ae2243aab5a5/"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britannica.com/topic/First-Amendment/Permissible-restrictions-on-expression" TargetMode="External"/><Relationship Id="rId105"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dataprot.net/statistics/cyberbullying-statistics/"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zminlogrono/Downloads/tf03457711_win32.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856579</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2012-09-19T07:40:00+00:00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1622608</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TP103457710</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3EA450-910F-4BBA-835D-7FBC950A68AA}">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3.xml><?xml version="1.0" encoding="utf-8"?>
<ds:datastoreItem xmlns:ds="http://schemas.openxmlformats.org/officeDocument/2006/customXml" ds:itemID="{9154EAD9-B8AF-4D5C-A6A4-5A078681DE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8F174E5-524C-E146-82B3-59FB87B97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tf03457711_win32.dotx</Template>
  <TotalTime>0</TotalTime>
  <Pages>42</Pages>
  <Words>8533</Words>
  <Characters>48644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Recognizing Internet Toxicity</vt:lpstr>
    </vt:vector>
  </TitlesOfParts>
  <Company/>
  <LinksUpToDate>false</LinksUpToDate>
  <CharactersWithSpaces>57063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Recognizing Internet Toxicity</dc:title>
  <dc:subject>IST 736 Final Project</dc:subject>
  <dc:creator>Xiangzhen He | Katherine Hurtado-Da Silva | Jazmin Logroño</dc:creator>
  <cp:keywords/>
  <cp:lastModifiedBy>Microsoft Office User</cp:lastModifiedBy>
  <cp:revision>2</cp:revision>
  <dcterms:created xsi:type="dcterms:W3CDTF">2022-10-14T20:08:00Z</dcterms:created>
  <dcterms:modified xsi:type="dcterms:W3CDTF">2022-10-14T20:08:00Z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